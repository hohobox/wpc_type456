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FA62" w14:textId="36CCB6F9" w:rsidR="00ED77C3" w:rsidRDefault="00BF087B" w:rsidP="00210409">
      <w:pPr>
        <w:pStyle w:val="10"/>
        <w:ind w:firstLineChars="1" w:firstLine="3"/>
      </w:pPr>
      <w:r>
        <w:rPr>
          <w:rFonts w:hint="eastAsia"/>
        </w:rPr>
        <w:t>R</w:t>
      </w:r>
      <w:r>
        <w:t>elease Information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235"/>
        <w:gridCol w:w="3407"/>
        <w:gridCol w:w="1414"/>
        <w:gridCol w:w="1035"/>
        <w:gridCol w:w="851"/>
        <w:gridCol w:w="1546"/>
      </w:tblGrid>
      <w:tr w:rsidR="001E1014" w:rsidRPr="00487FAD" w14:paraId="662C1345" w14:textId="77777777" w:rsidTr="00C90016">
        <w:trPr>
          <w:trHeight w:val="263"/>
        </w:trPr>
        <w:tc>
          <w:tcPr>
            <w:tcW w:w="1237" w:type="dxa"/>
            <w:shd w:val="clear" w:color="auto" w:fill="00B0F0"/>
            <w:vAlign w:val="center"/>
          </w:tcPr>
          <w:p w14:paraId="64054E1A" w14:textId="472660F7" w:rsidR="001E1014" w:rsidRPr="006649CB" w:rsidRDefault="001E1014" w:rsidP="001D6F7F">
            <w:pPr>
              <w:pStyle w:val="af"/>
              <w:ind w:firstLineChars="1" w:firstLine="2"/>
            </w:pPr>
            <w:bookmarkStart w:id="0" w:name="_Toc530541696"/>
            <w:bookmarkStart w:id="1" w:name="_Toc20828796"/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431" w:type="dxa"/>
            <w:shd w:val="clear" w:color="auto" w:fill="00B0F0"/>
            <w:vAlign w:val="center"/>
          </w:tcPr>
          <w:p w14:paraId="3A9226BE" w14:textId="35E2CB5C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C</w:t>
            </w:r>
            <w:r>
              <w:t>ompany</w:t>
            </w:r>
            <w:r>
              <w:rPr>
                <w:rFonts w:hint="eastAsia"/>
              </w:rPr>
              <w:t xml:space="preserve"> / </w:t>
            </w:r>
            <w:r>
              <w:t>Team</w:t>
            </w:r>
          </w:p>
        </w:tc>
        <w:tc>
          <w:tcPr>
            <w:tcW w:w="1417" w:type="dxa"/>
            <w:shd w:val="clear" w:color="auto" w:fill="00B0F0"/>
            <w:vAlign w:val="center"/>
          </w:tcPr>
          <w:p w14:paraId="13E52510" w14:textId="2CF9587B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3" w:type="dxa"/>
            <w:shd w:val="clear" w:color="auto" w:fill="00B0F0"/>
            <w:vAlign w:val="center"/>
          </w:tcPr>
          <w:p w14:paraId="32B1CFB3" w14:textId="61FF478F" w:rsidR="001E1014" w:rsidRDefault="001E1014" w:rsidP="00C90016">
            <w:pPr>
              <w:pStyle w:val="af"/>
              <w:ind w:firstLineChars="1" w:firstLine="2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851" w:type="dxa"/>
            <w:shd w:val="clear" w:color="auto" w:fill="00B0F0"/>
            <w:vAlign w:val="center"/>
          </w:tcPr>
          <w:p w14:paraId="58CB88B7" w14:textId="09E509B3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R</w:t>
            </w:r>
            <w:r>
              <w:t>elease date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1348AD46" w14:textId="18DC31C6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C</w:t>
            </w:r>
            <w:r>
              <w:t>ar type</w:t>
            </w:r>
            <w:r>
              <w:rPr>
                <w:rFonts w:hint="eastAsia"/>
              </w:rPr>
              <w:t xml:space="preserve"> / </w:t>
            </w:r>
            <w:r>
              <w:t>Step</w:t>
            </w:r>
          </w:p>
        </w:tc>
      </w:tr>
      <w:tr w:rsidR="001E1014" w:rsidRPr="00487FAD" w14:paraId="1545E4B3" w14:textId="77777777" w:rsidTr="002446E6">
        <w:trPr>
          <w:trHeight w:val="372"/>
        </w:trPr>
        <w:tc>
          <w:tcPr>
            <w:tcW w:w="1237" w:type="dxa"/>
            <w:vMerge w:val="restart"/>
            <w:shd w:val="clear" w:color="auto" w:fill="00B0F0"/>
            <w:vAlign w:val="center"/>
          </w:tcPr>
          <w:p w14:paraId="5632505D" w14:textId="107FC5A8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istribute center information</w:t>
            </w:r>
          </w:p>
        </w:tc>
        <w:tc>
          <w:tcPr>
            <w:tcW w:w="3431" w:type="dxa"/>
            <w:vAlign w:val="center"/>
          </w:tcPr>
          <w:p w14:paraId="6341D67A" w14:textId="4E246D2E" w:rsidR="001E1014" w:rsidRPr="00494ABB" w:rsidRDefault="00521067" w:rsidP="001D6F7F">
            <w:pPr>
              <w:ind w:firstLineChars="1" w:firstLine="2"/>
              <w:jc w:val="center"/>
            </w:pPr>
            <w:bookmarkStart w:id="2" w:name="RELEASERECEIVETEAM"/>
            <w:bookmarkEnd w:id="2"/>
            <w:r>
              <w:t>NIDEC / SOFTWARE</w:t>
            </w:r>
          </w:p>
        </w:tc>
        <w:tc>
          <w:tcPr>
            <w:tcW w:w="1417" w:type="dxa"/>
            <w:vAlign w:val="center"/>
          </w:tcPr>
          <w:p w14:paraId="6FCDE63A" w14:textId="6492154A" w:rsidR="001E1014" w:rsidRPr="00494ABB" w:rsidRDefault="00521067" w:rsidP="001D6F7F">
            <w:pPr>
              <w:ind w:firstLineChars="1" w:firstLine="2"/>
              <w:jc w:val="center"/>
            </w:pPr>
            <w:bookmarkStart w:id="3" w:name="RELEASERECEIVER"/>
            <w:bookmarkEnd w:id="3"/>
            <w:r>
              <w:t>LEE HOJIN</w:t>
            </w:r>
          </w:p>
        </w:tc>
        <w:tc>
          <w:tcPr>
            <w:tcW w:w="993" w:type="dxa"/>
            <w:vMerge w:val="restart"/>
            <w:vAlign w:val="center"/>
          </w:tcPr>
          <w:p w14:paraId="6051BC09" w14:textId="325D0BB5" w:rsidR="001E1014" w:rsidRPr="00494ABB" w:rsidRDefault="00521067" w:rsidP="001E1014">
            <w:pPr>
              <w:ind w:firstLineChars="1" w:firstLine="2"/>
              <w:jc w:val="center"/>
            </w:pPr>
            <w:bookmarkStart w:id="4" w:name="RELEASE_PRODUCT_INFO"/>
            <w:bookmarkEnd w:id="4"/>
            <w:r>
              <w:t>m.Classic 1.0</w:t>
            </w:r>
          </w:p>
        </w:tc>
        <w:tc>
          <w:tcPr>
            <w:tcW w:w="851" w:type="dxa"/>
            <w:vMerge w:val="restart"/>
            <w:vAlign w:val="center"/>
          </w:tcPr>
          <w:p w14:paraId="49062C17" w14:textId="259D386D" w:rsidR="001E1014" w:rsidRPr="00494ABB" w:rsidRDefault="00521067" w:rsidP="001D6F7F">
            <w:pPr>
              <w:ind w:firstLineChars="1" w:firstLine="2"/>
              <w:jc w:val="center"/>
            </w:pPr>
            <w:bookmarkStart w:id="5" w:name="RELEASEDATE"/>
            <w:bookmarkEnd w:id="5"/>
            <w:r>
              <w:t>2024-05-21</w:t>
            </w:r>
          </w:p>
        </w:tc>
        <w:tc>
          <w:tcPr>
            <w:tcW w:w="1559" w:type="dxa"/>
            <w:vMerge w:val="restart"/>
            <w:vAlign w:val="center"/>
          </w:tcPr>
          <w:p w14:paraId="0CD6534A" w14:textId="61DBFE8A" w:rsidR="001E1014" w:rsidRPr="00494ABB" w:rsidRDefault="00521067" w:rsidP="001D6F7F">
            <w:pPr>
              <w:ind w:firstLineChars="1" w:firstLine="2"/>
            </w:pPr>
            <w:bookmarkStart w:id="6" w:name="TARGETVEHICLE"/>
            <w:bookmarkEnd w:id="6"/>
            <w:r>
              <w:t>RS4_PE / PROTO</w:t>
            </w:r>
          </w:p>
        </w:tc>
      </w:tr>
      <w:tr w:rsidR="001E1014" w:rsidRPr="00487FAD" w14:paraId="07E13FDF" w14:textId="77777777" w:rsidTr="002446E6">
        <w:trPr>
          <w:trHeight w:val="372"/>
        </w:trPr>
        <w:tc>
          <w:tcPr>
            <w:tcW w:w="1237" w:type="dxa"/>
            <w:vMerge/>
            <w:shd w:val="clear" w:color="auto" w:fill="00B0F0"/>
            <w:vAlign w:val="center"/>
          </w:tcPr>
          <w:p w14:paraId="35635DF3" w14:textId="77777777" w:rsidR="001E1014" w:rsidRPr="006649CB" w:rsidRDefault="001E1014" w:rsidP="001D6F7F">
            <w:pPr>
              <w:pStyle w:val="af"/>
              <w:ind w:firstLineChars="1" w:firstLine="2"/>
            </w:pPr>
          </w:p>
        </w:tc>
        <w:tc>
          <w:tcPr>
            <w:tcW w:w="3431" w:type="dxa"/>
            <w:vAlign w:val="center"/>
          </w:tcPr>
          <w:p w14:paraId="40181296" w14:textId="77777777" w:rsidR="001E1014" w:rsidRPr="006649CB" w:rsidRDefault="001E1014" w:rsidP="001D6F7F">
            <w:pPr>
              <w:ind w:firstLineChars="1" w:firstLine="2"/>
              <w:jc w:val="center"/>
            </w:pPr>
            <w:bookmarkStart w:id="7" w:name="RELEASERECEIVETEAM_2"/>
            <w:bookmarkEnd w:id="7"/>
          </w:p>
        </w:tc>
        <w:tc>
          <w:tcPr>
            <w:tcW w:w="1417" w:type="dxa"/>
            <w:vAlign w:val="center"/>
          </w:tcPr>
          <w:p w14:paraId="768DE020" w14:textId="77777777" w:rsidR="001E1014" w:rsidRPr="006649CB" w:rsidRDefault="001E1014" w:rsidP="001D6F7F">
            <w:pPr>
              <w:ind w:firstLineChars="1" w:firstLine="2"/>
              <w:jc w:val="center"/>
            </w:pPr>
            <w:bookmarkStart w:id="8" w:name="RELEASERECEIVER_2"/>
            <w:bookmarkEnd w:id="8"/>
          </w:p>
        </w:tc>
        <w:tc>
          <w:tcPr>
            <w:tcW w:w="993" w:type="dxa"/>
            <w:vMerge/>
          </w:tcPr>
          <w:p w14:paraId="482B76AE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3BDC3173" w14:textId="3AA7887A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0961CC24" w14:textId="77777777" w:rsidR="001E1014" w:rsidRPr="006649CB" w:rsidRDefault="001E1014" w:rsidP="001D6F7F">
            <w:pPr>
              <w:ind w:firstLineChars="1" w:firstLine="2"/>
            </w:pPr>
          </w:p>
        </w:tc>
      </w:tr>
      <w:tr w:rsidR="001E1014" w:rsidRPr="00487FAD" w14:paraId="49E04E71" w14:textId="77777777" w:rsidTr="002446E6">
        <w:trPr>
          <w:trHeight w:val="372"/>
        </w:trPr>
        <w:tc>
          <w:tcPr>
            <w:tcW w:w="1237" w:type="dxa"/>
            <w:vMerge w:val="restart"/>
            <w:shd w:val="clear" w:color="auto" w:fill="00B0F0"/>
            <w:vAlign w:val="center"/>
          </w:tcPr>
          <w:p w14:paraId="7806E6F4" w14:textId="77777777" w:rsidR="001E1014" w:rsidRDefault="001E1014" w:rsidP="00541569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istributor</w:t>
            </w:r>
          </w:p>
          <w:p w14:paraId="50EE1BDB" w14:textId="60420492" w:rsidR="001E1014" w:rsidRPr="006649CB" w:rsidRDefault="001E1014" w:rsidP="00267D74">
            <w:pPr>
              <w:pStyle w:val="af"/>
              <w:ind w:firstLineChars="1" w:firstLine="2"/>
            </w:pPr>
            <w:r>
              <w:t>Information</w:t>
            </w:r>
          </w:p>
        </w:tc>
        <w:tc>
          <w:tcPr>
            <w:tcW w:w="3431" w:type="dxa"/>
            <w:vAlign w:val="center"/>
          </w:tcPr>
          <w:p w14:paraId="3A7EEAFC" w14:textId="11FCFFF6" w:rsidR="001E1014" w:rsidRDefault="001E1014" w:rsidP="00AF042B">
            <w:pPr>
              <w:ind w:firstLineChars="1" w:firstLine="2"/>
              <w:jc w:val="center"/>
            </w:pPr>
            <w:r>
              <w:rPr>
                <w:rFonts w:hint="eastAsia"/>
              </w:rPr>
              <w:t>H</w:t>
            </w:r>
            <w:r>
              <w:t>yundai Autoever</w:t>
            </w:r>
            <w:r>
              <w:rPr>
                <w:rFonts w:hint="eastAsia"/>
              </w:rPr>
              <w:t>/</w:t>
            </w:r>
            <w:bookmarkStart w:id="9" w:name="OLE_LINK1"/>
            <w:r w:rsidRPr="00B20FF5">
              <w:t>Automotive SW Consolidation Technology Team</w:t>
            </w:r>
            <w:bookmarkEnd w:id="9"/>
            <w:r>
              <w:rPr>
                <w:rFonts w:hint="eastAsia"/>
              </w:rPr>
              <w:t xml:space="preserve"> </w:t>
            </w:r>
          </w:p>
          <w:p w14:paraId="59AF80FD" w14:textId="58150C1F" w:rsidR="001E1014" w:rsidRPr="006649CB" w:rsidRDefault="001E1014" w:rsidP="00AF042B">
            <w:pPr>
              <w:ind w:firstLineChars="1" w:firstLine="2"/>
              <w:jc w:val="center"/>
            </w:pPr>
            <w:r>
              <w:rPr>
                <w:rFonts w:hint="eastAsia"/>
              </w:rPr>
              <w:t>(</w:t>
            </w:r>
            <w:r>
              <w:t>Team leader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14EBDC2A" w14:textId="77777777" w:rsidR="001E1014" w:rsidRDefault="001E1014" w:rsidP="001D6F7F">
            <w:pPr>
              <w:ind w:firstLineChars="1" w:firstLine="2"/>
              <w:jc w:val="center"/>
            </w:pPr>
            <w:r>
              <w:t>INWON</w:t>
            </w:r>
          </w:p>
          <w:p w14:paraId="3CF46159" w14:textId="380AE47A" w:rsidR="001E1014" w:rsidRPr="006649CB" w:rsidRDefault="001E1014" w:rsidP="001D6F7F">
            <w:pPr>
              <w:ind w:firstLineChars="1" w:firstLine="2"/>
              <w:jc w:val="center"/>
            </w:pPr>
            <w:r>
              <w:t>KANG</w:t>
            </w:r>
          </w:p>
        </w:tc>
        <w:tc>
          <w:tcPr>
            <w:tcW w:w="993" w:type="dxa"/>
            <w:vMerge/>
          </w:tcPr>
          <w:p w14:paraId="0717C07F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06475B58" w14:textId="4674BA31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7A87E16F" w14:textId="77777777" w:rsidR="001E1014" w:rsidRPr="006649CB" w:rsidRDefault="001E1014" w:rsidP="001D6F7F">
            <w:pPr>
              <w:ind w:firstLineChars="1" w:firstLine="2"/>
            </w:pPr>
          </w:p>
        </w:tc>
      </w:tr>
      <w:tr w:rsidR="001E1014" w:rsidRPr="00487FAD" w14:paraId="0F682C1F" w14:textId="77777777" w:rsidTr="002446E6">
        <w:trPr>
          <w:trHeight w:val="372"/>
        </w:trPr>
        <w:tc>
          <w:tcPr>
            <w:tcW w:w="1237" w:type="dxa"/>
            <w:vMerge/>
            <w:shd w:val="clear" w:color="auto" w:fill="00B0F0"/>
            <w:vAlign w:val="center"/>
          </w:tcPr>
          <w:p w14:paraId="3D2E2D47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3431" w:type="dxa"/>
            <w:vAlign w:val="center"/>
          </w:tcPr>
          <w:p w14:paraId="55B6E5AD" w14:textId="498C7E0D" w:rsidR="001E1014" w:rsidRDefault="001E1014" w:rsidP="00D51B0E">
            <w:pPr>
              <w:ind w:firstLineChars="1" w:firstLine="2"/>
              <w:jc w:val="center"/>
            </w:pPr>
            <w:r>
              <w:rPr>
                <w:rFonts w:hint="eastAsia"/>
              </w:rPr>
              <w:t>H</w:t>
            </w:r>
            <w:r>
              <w:t>yundai Autoever</w:t>
            </w:r>
            <w:r>
              <w:rPr>
                <w:rFonts w:hint="eastAsia"/>
              </w:rPr>
              <w:t>/ Automotive SW Consolidation Technology Team</w:t>
            </w:r>
          </w:p>
          <w:p w14:paraId="2F8BC9AC" w14:textId="649602B3" w:rsidR="001E1014" w:rsidRPr="006649CB" w:rsidRDefault="001E1014" w:rsidP="00D51B0E">
            <w:pPr>
              <w:ind w:firstLineChars="1" w:firstLine="2"/>
              <w:jc w:val="center"/>
            </w:pPr>
            <w:r>
              <w:rPr>
                <w:rFonts w:hint="eastAsia"/>
              </w:rPr>
              <w:t>(D</w:t>
            </w:r>
            <w:r>
              <w:t>istributor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20C48CE6" w14:textId="64AC7C86" w:rsidR="001E1014" w:rsidRPr="001877C5" w:rsidRDefault="00521067" w:rsidP="001D6F7F">
            <w:pPr>
              <w:ind w:firstLineChars="1" w:firstLine="2"/>
              <w:jc w:val="center"/>
            </w:pPr>
            <w:bookmarkStart w:id="10" w:name="RELEASESENDER"/>
            <w:bookmarkEnd w:id="10"/>
            <w:r>
              <w:t>BYUNGGYU MIN</w:t>
            </w:r>
          </w:p>
        </w:tc>
        <w:tc>
          <w:tcPr>
            <w:tcW w:w="993" w:type="dxa"/>
            <w:vMerge/>
          </w:tcPr>
          <w:p w14:paraId="06BBDD3C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2F5E1CFC" w14:textId="354081AF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488AC9AF" w14:textId="77777777" w:rsidR="001E1014" w:rsidRPr="006649CB" w:rsidRDefault="001E1014" w:rsidP="001D6F7F">
            <w:pPr>
              <w:ind w:firstLineChars="1" w:firstLine="2"/>
            </w:pPr>
          </w:p>
        </w:tc>
      </w:tr>
    </w:tbl>
    <w:p w14:paraId="2A716A2B" w14:textId="77777777" w:rsidR="00A90C3E" w:rsidRDefault="00A90C3E" w:rsidP="00210409">
      <w:pPr>
        <w:ind w:firstLineChars="1" w:firstLine="2"/>
      </w:pPr>
    </w:p>
    <w:p w14:paraId="5C02C358" w14:textId="5956DF02" w:rsidR="00A90C3E" w:rsidRDefault="001877C5" w:rsidP="00210409">
      <w:pPr>
        <w:pStyle w:val="10"/>
        <w:ind w:firstLineChars="1" w:firstLine="3"/>
      </w:pPr>
      <w:r>
        <w:rPr>
          <w:rFonts w:hint="eastAsia"/>
        </w:rPr>
        <w:t>O</w:t>
      </w:r>
      <w:r>
        <w:t>utputs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13"/>
        <w:gridCol w:w="1275"/>
        <w:gridCol w:w="3132"/>
        <w:gridCol w:w="2113"/>
        <w:gridCol w:w="2155"/>
      </w:tblGrid>
      <w:tr w:rsidR="00A90C3E" w:rsidRPr="00487FAD" w14:paraId="54040410" w14:textId="77777777" w:rsidTr="001E1014">
        <w:trPr>
          <w:trHeight w:val="247"/>
        </w:trPr>
        <w:tc>
          <w:tcPr>
            <w:tcW w:w="813" w:type="dxa"/>
            <w:shd w:val="clear" w:color="auto" w:fill="00B0F0"/>
            <w:vAlign w:val="center"/>
          </w:tcPr>
          <w:p w14:paraId="710CEAFF" w14:textId="0064798B" w:rsidR="00A90C3E" w:rsidRPr="00B30711" w:rsidRDefault="009B396D" w:rsidP="00210409">
            <w:pPr>
              <w:pStyle w:val="af"/>
              <w:ind w:firstLineChars="1" w:firstLine="2"/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17A02549" w14:textId="068D95F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132" w:type="dxa"/>
            <w:shd w:val="clear" w:color="auto" w:fill="00B0F0"/>
            <w:vAlign w:val="center"/>
          </w:tcPr>
          <w:p w14:paraId="75C323AE" w14:textId="5D8A075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O</w:t>
            </w:r>
            <w:r>
              <w:t>utputs</w:t>
            </w:r>
          </w:p>
        </w:tc>
        <w:tc>
          <w:tcPr>
            <w:tcW w:w="2113" w:type="dxa"/>
            <w:shd w:val="clear" w:color="auto" w:fill="00B0F0"/>
            <w:vAlign w:val="center"/>
          </w:tcPr>
          <w:p w14:paraId="5A3CB2F6" w14:textId="17AE4C8C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55" w:type="dxa"/>
            <w:shd w:val="clear" w:color="auto" w:fill="00B0F0"/>
            <w:vAlign w:val="center"/>
          </w:tcPr>
          <w:p w14:paraId="65AA5ECE" w14:textId="3176694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90C3E" w:rsidRPr="00487FAD" w14:paraId="7A73E436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391CC3FD" w14:textId="77777777" w:rsidR="00A90C3E" w:rsidRPr="00B30711" w:rsidRDefault="00A90C3E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978326" w14:textId="0E722AE8" w:rsidR="00A90C3E" w:rsidRPr="00494ABB" w:rsidRDefault="00521067" w:rsidP="006641CB">
            <w:pPr>
              <w:ind w:firstLineChars="1" w:firstLine="2"/>
              <w:jc w:val="center"/>
            </w:pPr>
            <w:bookmarkStart w:id="11" w:name="RELEASEPACKAGEVER"/>
            <w:bookmarkEnd w:id="11"/>
            <w:r>
              <w:t>2.1.0</w:t>
            </w:r>
          </w:p>
        </w:tc>
        <w:tc>
          <w:tcPr>
            <w:tcW w:w="3132" w:type="dxa"/>
            <w:vAlign w:val="center"/>
          </w:tcPr>
          <w:p w14:paraId="128F122A" w14:textId="77777777" w:rsidR="00A90C3E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SWP Release Packge</w:t>
            </w:r>
          </w:p>
        </w:tc>
        <w:tc>
          <w:tcPr>
            <w:tcW w:w="2113" w:type="dxa"/>
            <w:vAlign w:val="center"/>
          </w:tcPr>
          <w:p w14:paraId="15B88211" w14:textId="77777777" w:rsidR="00A90C3E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SWP Library</w:t>
            </w:r>
          </w:p>
        </w:tc>
        <w:tc>
          <w:tcPr>
            <w:tcW w:w="2155" w:type="dxa"/>
            <w:vAlign w:val="center"/>
          </w:tcPr>
          <w:p w14:paraId="6262917A" w14:textId="77777777" w:rsidR="00A90C3E" w:rsidRPr="00494ABB" w:rsidRDefault="00A90C3E" w:rsidP="006641CB">
            <w:pPr>
              <w:ind w:firstLineChars="1" w:firstLine="2"/>
              <w:jc w:val="center"/>
            </w:pPr>
          </w:p>
        </w:tc>
      </w:tr>
      <w:tr w:rsidR="00017357" w:rsidRPr="00487FAD" w14:paraId="262B35E5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4B06E53A" w14:textId="77777777" w:rsidR="00017357" w:rsidRPr="00B30711" w:rsidRDefault="0001735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94B46A" w14:textId="2C1D8AE0" w:rsidR="00017357" w:rsidRPr="00494ABB" w:rsidRDefault="00521067" w:rsidP="006641CB">
            <w:pPr>
              <w:ind w:firstLineChars="1" w:firstLine="2"/>
              <w:jc w:val="center"/>
            </w:pPr>
            <w:bookmarkStart w:id="12" w:name="TESTREPORTVER"/>
            <w:bookmarkEnd w:id="12"/>
            <w:r>
              <w:t>2.1.0</w:t>
            </w:r>
          </w:p>
        </w:tc>
        <w:tc>
          <w:tcPr>
            <w:tcW w:w="3132" w:type="dxa"/>
            <w:vAlign w:val="center"/>
          </w:tcPr>
          <w:p w14:paraId="7DDA383F" w14:textId="77777777" w:rsidR="00017357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SWP Test Report</w:t>
            </w:r>
          </w:p>
        </w:tc>
        <w:tc>
          <w:tcPr>
            <w:tcW w:w="2113" w:type="dxa"/>
            <w:vAlign w:val="center"/>
          </w:tcPr>
          <w:p w14:paraId="37ACBEC0" w14:textId="77777777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Document</w:t>
            </w:r>
          </w:p>
        </w:tc>
        <w:tc>
          <w:tcPr>
            <w:tcW w:w="2155" w:type="dxa"/>
            <w:vAlign w:val="center"/>
          </w:tcPr>
          <w:p w14:paraId="791E9AF2" w14:textId="764D7DFC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 xml:space="preserve">Package </w:t>
            </w:r>
            <w:r w:rsidR="00280757">
              <w:t>included</w:t>
            </w:r>
          </w:p>
        </w:tc>
      </w:tr>
      <w:tr w:rsidR="00017357" w:rsidRPr="00487FAD" w14:paraId="165B70B7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62BF4EF5" w14:textId="77777777" w:rsidR="00017357" w:rsidRPr="00B30711" w:rsidRDefault="0001735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4F2C1" w14:textId="1EA684BA" w:rsidR="00017357" w:rsidRPr="00494ABB" w:rsidRDefault="00521067" w:rsidP="006641CB">
            <w:pPr>
              <w:ind w:firstLineChars="1" w:firstLine="2"/>
              <w:jc w:val="center"/>
            </w:pPr>
            <w:bookmarkStart w:id="13" w:name="ERRATAVER"/>
            <w:bookmarkEnd w:id="13"/>
            <w:r>
              <w:t>4.1.1</w:t>
            </w:r>
          </w:p>
        </w:tc>
        <w:tc>
          <w:tcPr>
            <w:tcW w:w="3132" w:type="dxa"/>
            <w:vAlign w:val="center"/>
          </w:tcPr>
          <w:p w14:paraId="5021C994" w14:textId="77777777" w:rsidR="00017357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Errata CheckList</w:t>
            </w:r>
          </w:p>
        </w:tc>
        <w:tc>
          <w:tcPr>
            <w:tcW w:w="2113" w:type="dxa"/>
            <w:vAlign w:val="center"/>
          </w:tcPr>
          <w:p w14:paraId="3B3F0915" w14:textId="77777777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Document</w:t>
            </w:r>
          </w:p>
        </w:tc>
        <w:tc>
          <w:tcPr>
            <w:tcW w:w="2155" w:type="dxa"/>
            <w:vAlign w:val="center"/>
          </w:tcPr>
          <w:p w14:paraId="7C4C4E0E" w14:textId="0BC8F9A4" w:rsidR="00017357" w:rsidRPr="00494ABB" w:rsidRDefault="00521067" w:rsidP="006641CB">
            <w:pPr>
              <w:ind w:firstLineChars="1" w:firstLine="2"/>
              <w:jc w:val="center"/>
            </w:pPr>
            <w:bookmarkStart w:id="14" w:name="ERRATA_ETC"/>
            <w:bookmarkEnd w:id="14"/>
            <w:r>
              <w:t>Package included</w:t>
            </w:r>
          </w:p>
        </w:tc>
      </w:tr>
      <w:tr w:rsidR="00947D06" w:rsidRPr="00487FAD" w14:paraId="21F5E63A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4CFFD93F" w14:textId="0AEC6297" w:rsidR="00947D06" w:rsidRPr="00B30711" w:rsidRDefault="0052106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3E2BA5" w14:textId="492AF776" w:rsidR="00947D06" w:rsidRDefault="00521067" w:rsidP="006641CB">
            <w:pPr>
              <w:ind w:firstLineChars="1" w:firstLine="2"/>
              <w:jc w:val="center"/>
            </w:pPr>
            <w:bookmarkStart w:id="15" w:name="SWP_MODULE_CHANGE_LIST_VER"/>
            <w:bookmarkEnd w:id="15"/>
            <w:r>
              <w:t>2.1.0</w:t>
            </w:r>
          </w:p>
        </w:tc>
        <w:tc>
          <w:tcPr>
            <w:tcW w:w="3132" w:type="dxa"/>
            <w:vAlign w:val="center"/>
          </w:tcPr>
          <w:p w14:paraId="021CFFAF" w14:textId="28019C80" w:rsidR="00947D06" w:rsidRPr="00494ABB" w:rsidRDefault="00521067" w:rsidP="006641CB">
            <w:pPr>
              <w:ind w:firstLineChars="1" w:firstLine="2"/>
              <w:jc w:val="left"/>
            </w:pPr>
            <w:r>
              <w:t>ModuleList</w:t>
            </w:r>
          </w:p>
        </w:tc>
        <w:tc>
          <w:tcPr>
            <w:tcW w:w="2113" w:type="dxa"/>
            <w:vAlign w:val="center"/>
          </w:tcPr>
          <w:p w14:paraId="2D898C88" w14:textId="7E1F3E70" w:rsidR="00947D06" w:rsidRPr="00494ABB" w:rsidRDefault="00521067" w:rsidP="006641CB">
            <w:pPr>
              <w:ind w:firstLineChars="1" w:firstLine="2"/>
              <w:jc w:val="center"/>
            </w:pPr>
            <w:r>
              <w:t>Document</w:t>
            </w:r>
          </w:p>
        </w:tc>
        <w:tc>
          <w:tcPr>
            <w:tcW w:w="2155" w:type="dxa"/>
            <w:vAlign w:val="center"/>
          </w:tcPr>
          <w:p w14:paraId="10E0FA7A" w14:textId="2A0C651B" w:rsidR="00947D06" w:rsidRDefault="00521067" w:rsidP="006641CB">
            <w:pPr>
              <w:ind w:firstLineChars="1" w:firstLine="2"/>
              <w:jc w:val="center"/>
            </w:pPr>
            <w:r>
              <w:t>Package included</w:t>
            </w:r>
          </w:p>
        </w:tc>
      </w:tr>
      <w:tr w:rsidR="0079142C" w:rsidRPr="00487FAD" w14:paraId="5D082D8F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718DF29E" w14:textId="5A7E82E9" w:rsidR="0079142C" w:rsidRPr="00B30711" w:rsidRDefault="0052106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A19666" w14:textId="77777777" w:rsidR="0079142C" w:rsidRDefault="0079142C" w:rsidP="006641CB">
            <w:pPr>
              <w:ind w:firstLineChars="1" w:firstLine="2"/>
              <w:jc w:val="center"/>
            </w:pPr>
          </w:p>
        </w:tc>
        <w:tc>
          <w:tcPr>
            <w:tcW w:w="3132" w:type="dxa"/>
            <w:vAlign w:val="center"/>
          </w:tcPr>
          <w:p w14:paraId="6B13C2C2" w14:textId="15ED199F" w:rsidR="0079142C" w:rsidRPr="00494ABB" w:rsidRDefault="00521067" w:rsidP="006641CB">
            <w:pPr>
              <w:ind w:firstLineChars="1" w:firstLine="2"/>
              <w:jc w:val="left"/>
            </w:pPr>
            <w:r>
              <w:t>SWP User Manual</w:t>
            </w:r>
          </w:p>
        </w:tc>
        <w:tc>
          <w:tcPr>
            <w:tcW w:w="2113" w:type="dxa"/>
            <w:vAlign w:val="center"/>
          </w:tcPr>
          <w:p w14:paraId="7023887B" w14:textId="65FABDC4" w:rsidR="0079142C" w:rsidRPr="00494ABB" w:rsidRDefault="00521067" w:rsidP="006641CB">
            <w:pPr>
              <w:ind w:firstLineChars="1" w:firstLine="2"/>
              <w:jc w:val="center"/>
            </w:pPr>
            <w:r>
              <w:t>Document</w:t>
            </w:r>
          </w:p>
        </w:tc>
        <w:tc>
          <w:tcPr>
            <w:tcW w:w="2155" w:type="dxa"/>
            <w:vAlign w:val="center"/>
          </w:tcPr>
          <w:p w14:paraId="1E37C834" w14:textId="690AFC3B" w:rsidR="0079142C" w:rsidRDefault="00521067" w:rsidP="006641CB">
            <w:pPr>
              <w:ind w:firstLineChars="1" w:firstLine="2"/>
              <w:jc w:val="center"/>
            </w:pPr>
            <w:r>
              <w:t>Package included</w:t>
            </w:r>
          </w:p>
        </w:tc>
      </w:tr>
    </w:tbl>
    <w:p w14:paraId="1DC8A968" w14:textId="629E90C5" w:rsidR="00BE4E20" w:rsidRDefault="00BE4E20" w:rsidP="00BE4E20">
      <w:pPr>
        <w:pStyle w:val="aff2"/>
        <w:numPr>
          <w:ilvl w:val="0"/>
          <w:numId w:val="13"/>
        </w:numPr>
        <w:ind w:leftChars="0"/>
      </w:pPr>
      <w:r>
        <w:rPr>
          <w:rFonts w:hint="eastAsia"/>
        </w:rPr>
        <w:t xml:space="preserve">  </w:t>
      </w:r>
      <w:r w:rsidR="009B396D" w:rsidRPr="009B396D">
        <w:t>In case of Module Patch, the product is not applicable.</w:t>
      </w:r>
    </w:p>
    <w:p w14:paraId="3617C82F" w14:textId="77777777" w:rsidR="009A7BAA" w:rsidRPr="00BE4E20" w:rsidRDefault="009A7BAA" w:rsidP="006641CB">
      <w:pPr>
        <w:ind w:firstLineChars="1" w:firstLine="2"/>
        <w:jc w:val="left"/>
      </w:pPr>
    </w:p>
    <w:p w14:paraId="49677EE7" w14:textId="1CA667F9" w:rsidR="00BF496B" w:rsidRDefault="00DA3C71" w:rsidP="00BF496B">
      <w:pPr>
        <w:pStyle w:val="10"/>
        <w:ind w:left="596" w:hanging="596"/>
      </w:pPr>
      <w:r>
        <w:rPr>
          <w:rFonts w:hint="eastAsia"/>
        </w:rPr>
        <w:t xml:space="preserve">SWP </w:t>
      </w:r>
      <w:r w:rsidR="00BF496B">
        <w:rPr>
          <w:rFonts w:hint="eastAsia"/>
        </w:rPr>
        <w:t>SRS</w:t>
      </w:r>
      <w:r w:rsidR="0065420C">
        <w:rPr>
          <w:rFonts w:hint="eastAsia"/>
        </w:rPr>
        <w:t>(</w:t>
      </w:r>
      <w:r w:rsidR="00E77887">
        <w:rPr>
          <w:rFonts w:hint="eastAsia"/>
        </w:rPr>
        <w:t>R</w:t>
      </w:r>
      <w:r w:rsidR="00E77887">
        <w:t>equirement</w:t>
      </w:r>
      <w:r w:rsidR="0065420C">
        <w:rPr>
          <w:rFonts w:hint="eastAsia"/>
        </w:rPr>
        <w:t>)</w:t>
      </w:r>
      <w:r w:rsidR="00BF496B">
        <w:rPr>
          <w:rFonts w:hint="eastAsia"/>
        </w:rPr>
        <w:t xml:space="preserve"> </w:t>
      </w:r>
      <w:r w:rsidR="00E77887">
        <w:t>applied</w:t>
      </w:r>
      <w:r w:rsidR="00947D06">
        <w:rPr>
          <w:rFonts w:hint="eastAsia"/>
        </w:rPr>
        <w:t xml:space="preserve"> </w:t>
      </w:r>
      <w:r w:rsidR="00E77887">
        <w:t>information</w:t>
      </w:r>
      <w:r w:rsidR="0065420C">
        <w:rPr>
          <w:rFonts w:hint="eastAsia"/>
        </w:rPr>
        <w:t xml:space="preserve"> 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368"/>
        <w:gridCol w:w="7400"/>
      </w:tblGrid>
      <w:tr w:rsidR="005F08C4" w:rsidRPr="006649CB" w14:paraId="5F693640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227C36DE" w14:textId="77777777" w:rsidR="005F08C4" w:rsidRPr="006649CB" w:rsidRDefault="005F08C4" w:rsidP="001D6F7F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768" w:type="dxa"/>
            <w:gridSpan w:val="2"/>
            <w:shd w:val="clear" w:color="auto" w:fill="00B0F0"/>
            <w:vAlign w:val="center"/>
          </w:tcPr>
          <w:p w14:paraId="1251990D" w14:textId="72124168" w:rsidR="005F08C4" w:rsidRPr="006649CB" w:rsidRDefault="00E77887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214969" w:rsidRPr="006649CB" w14:paraId="6E77A1FA" w14:textId="77777777" w:rsidTr="001E1014">
        <w:trPr>
          <w:trHeight w:val="397"/>
        </w:trPr>
        <w:tc>
          <w:tcPr>
            <w:tcW w:w="720" w:type="dxa"/>
            <w:vMerge w:val="restart"/>
            <w:shd w:val="clear" w:color="auto" w:fill="00B0F0"/>
            <w:vAlign w:val="center"/>
          </w:tcPr>
          <w:p w14:paraId="62532DBC" w14:textId="54847BED" w:rsidR="00214969" w:rsidRPr="006649CB" w:rsidRDefault="00521067" w:rsidP="001D6F7F">
            <w:pPr>
              <w:pStyle w:val="af"/>
              <w:ind w:firstLineChars="1" w:firstLine="2"/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2C0E6222" w14:textId="702926F9" w:rsidR="00214969" w:rsidRPr="006649CB" w:rsidRDefault="00521067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400" w:type="dxa"/>
            <w:vAlign w:val="center"/>
          </w:tcPr>
          <w:p w14:paraId="3ED78E37" w14:textId="7443B6B2" w:rsidR="00214969" w:rsidRPr="006649CB" w:rsidRDefault="00521067" w:rsidP="001D6F7F">
            <w:pPr>
              <w:ind w:firstLineChars="1" w:firstLine="2"/>
            </w:pPr>
            <w:r>
              <w:t>Initial Release</w:t>
            </w:r>
          </w:p>
        </w:tc>
      </w:tr>
      <w:tr w:rsidR="00214969" w:rsidRPr="006649CB" w14:paraId="32F6A8B7" w14:textId="77777777" w:rsidTr="001E1014">
        <w:trPr>
          <w:trHeight w:val="397"/>
        </w:trPr>
        <w:tc>
          <w:tcPr>
            <w:tcW w:w="720" w:type="dxa"/>
            <w:vMerge/>
            <w:shd w:val="clear" w:color="auto" w:fill="00B0F0"/>
            <w:vAlign w:val="center"/>
          </w:tcPr>
          <w:p w14:paraId="7E8DF764" w14:textId="77777777" w:rsidR="00214969" w:rsidRPr="006649CB" w:rsidRDefault="00214969" w:rsidP="001D6F7F">
            <w:pPr>
              <w:pStyle w:val="af"/>
              <w:ind w:firstLineChars="1" w:firstLine="2"/>
            </w:pPr>
          </w:p>
        </w:tc>
        <w:tc>
          <w:tcPr>
            <w:tcW w:w="1368" w:type="dxa"/>
            <w:vAlign w:val="center"/>
          </w:tcPr>
          <w:p w14:paraId="2758B609" w14:textId="6695ABEA" w:rsidR="00214969" w:rsidRPr="006649CB" w:rsidRDefault="00521067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7400" w:type="dxa"/>
            <w:vAlign w:val="center"/>
          </w:tcPr>
          <w:p w14:paraId="114C30BE" w14:textId="0CE8230E" w:rsidR="00214969" w:rsidRPr="006649CB" w:rsidRDefault="00521067" w:rsidP="001D6F7F">
            <w:pPr>
              <w:ind w:firstLineChars="1" w:firstLine="2"/>
            </w:pPr>
            <w:r>
              <w:t>Initial Release</w:t>
            </w:r>
          </w:p>
        </w:tc>
      </w:tr>
    </w:tbl>
    <w:p w14:paraId="3BB33718" w14:textId="1020F7CF" w:rsidR="00D358F2" w:rsidRDefault="00E77887" w:rsidP="00982181">
      <w:pPr>
        <w:pStyle w:val="aff2"/>
        <w:numPr>
          <w:ilvl w:val="0"/>
          <w:numId w:val="13"/>
        </w:numPr>
        <w:ind w:leftChars="0"/>
      </w:pPr>
      <w:r>
        <w:t>Details of changes can be checked by comparing the file with the previous version.</w:t>
      </w:r>
    </w:p>
    <w:p w14:paraId="6555598D" w14:textId="77777777" w:rsidR="00FA6FAE" w:rsidRPr="00521067" w:rsidRDefault="00FA6FAE" w:rsidP="00FA6FAE"/>
    <w:p w14:paraId="16595B27" w14:textId="18B3300E" w:rsidR="009A7BAA" w:rsidRDefault="00E77887" w:rsidP="00344D58">
      <w:pPr>
        <w:pStyle w:val="10"/>
        <w:ind w:left="596" w:hanging="596"/>
      </w:pPr>
      <w:r>
        <w:t xml:space="preserve">Changes outside of </w:t>
      </w:r>
      <w:r w:rsidR="0065420C">
        <w:rPr>
          <w:rFonts w:hint="eastAsia"/>
        </w:rPr>
        <w:t>SWP SRS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368"/>
        <w:gridCol w:w="7400"/>
      </w:tblGrid>
      <w:tr w:rsidR="007C40B1" w:rsidRPr="006649CB" w14:paraId="31C6AA00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7D0AB457" w14:textId="77777777" w:rsidR="007C40B1" w:rsidRPr="006649CB" w:rsidRDefault="007C40B1" w:rsidP="00982181">
            <w:pPr>
              <w:pStyle w:val="af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768" w:type="dxa"/>
            <w:gridSpan w:val="2"/>
            <w:shd w:val="clear" w:color="auto" w:fill="00B0F0"/>
            <w:vAlign w:val="center"/>
          </w:tcPr>
          <w:p w14:paraId="1EB57142" w14:textId="53C75AC3" w:rsidR="007C40B1" w:rsidRPr="006649CB" w:rsidRDefault="00E77887" w:rsidP="007C40B1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4E2E1C" w:rsidRPr="006649CB" w14:paraId="42A97EB5" w14:textId="77777777" w:rsidTr="001E1014">
        <w:trPr>
          <w:trHeight w:val="397"/>
        </w:trPr>
        <w:tc>
          <w:tcPr>
            <w:tcW w:w="720" w:type="dxa"/>
            <w:vMerge w:val="restart"/>
            <w:shd w:val="clear" w:color="auto" w:fill="00B0F0"/>
            <w:vAlign w:val="center"/>
          </w:tcPr>
          <w:p w14:paraId="2D747E3E" w14:textId="10C57B0B" w:rsidR="004E2E1C" w:rsidRPr="006649CB" w:rsidRDefault="00521067" w:rsidP="00982181">
            <w:pPr>
              <w:pStyle w:val="af"/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691BEBDC" w14:textId="09A19116" w:rsidR="004E2E1C" w:rsidRPr="006649CB" w:rsidRDefault="00521067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변경목적</w:t>
            </w:r>
          </w:p>
        </w:tc>
        <w:tc>
          <w:tcPr>
            <w:tcW w:w="7400" w:type="dxa"/>
            <w:vAlign w:val="center"/>
          </w:tcPr>
          <w:p w14:paraId="6F3440DE" w14:textId="47848CE0" w:rsidR="004E2E1C" w:rsidRPr="006649CB" w:rsidRDefault="00521067" w:rsidP="001D6F7F">
            <w:pPr>
              <w:ind w:firstLineChars="1" w:firstLine="2"/>
            </w:pPr>
            <w:r>
              <w:t>FBL3.0 및 HAEMODULE 적용</w:t>
            </w:r>
          </w:p>
        </w:tc>
      </w:tr>
      <w:tr w:rsidR="004E2E1C" w:rsidRPr="006649CB" w14:paraId="1D34CE9F" w14:textId="77777777" w:rsidTr="001E1014">
        <w:trPr>
          <w:trHeight w:val="397"/>
        </w:trPr>
        <w:tc>
          <w:tcPr>
            <w:tcW w:w="720" w:type="dxa"/>
            <w:vMerge/>
            <w:shd w:val="clear" w:color="auto" w:fill="00B0F0"/>
            <w:vAlign w:val="center"/>
          </w:tcPr>
          <w:p w14:paraId="7B6EBB8B" w14:textId="77777777" w:rsidR="004E2E1C" w:rsidRPr="006649CB" w:rsidRDefault="004E2E1C" w:rsidP="00982181">
            <w:pPr>
              <w:pStyle w:val="af"/>
            </w:pPr>
          </w:p>
        </w:tc>
        <w:tc>
          <w:tcPr>
            <w:tcW w:w="1368" w:type="dxa"/>
            <w:vAlign w:val="center"/>
          </w:tcPr>
          <w:p w14:paraId="621DC2DF" w14:textId="4F137BA3" w:rsidR="004E2E1C" w:rsidRPr="006649CB" w:rsidRDefault="00521067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7400" w:type="dxa"/>
            <w:vAlign w:val="center"/>
          </w:tcPr>
          <w:p w14:paraId="2AC9DD20" w14:textId="34F8AD6E" w:rsidR="004E2E1C" w:rsidRPr="006649CB" w:rsidRDefault="00521067" w:rsidP="001D6F7F">
            <w:pPr>
              <w:ind w:firstLineChars="1" w:firstLine="2"/>
            </w:pPr>
            <w:r>
              <w:t>FBL3.0 및 HAEMODULE 적용</w:t>
            </w:r>
          </w:p>
        </w:tc>
      </w:tr>
    </w:tbl>
    <w:p w14:paraId="539FF28C" w14:textId="77777777" w:rsidR="00E77887" w:rsidRDefault="00E77887" w:rsidP="00E77887">
      <w:pPr>
        <w:pStyle w:val="aff2"/>
        <w:numPr>
          <w:ilvl w:val="0"/>
          <w:numId w:val="13"/>
        </w:numPr>
        <w:ind w:leftChars="0"/>
      </w:pPr>
      <w:r>
        <w:t>Details of changes can be checked by comparing the file with the previous version.</w:t>
      </w:r>
    </w:p>
    <w:p w14:paraId="0354D7C8" w14:textId="77777777" w:rsidR="00D358F2" w:rsidRPr="00E77887" w:rsidRDefault="00D358F2" w:rsidP="00FA6FAE">
      <w:pPr>
        <w:ind w:firstLineChars="1" w:firstLine="2"/>
      </w:pPr>
    </w:p>
    <w:p w14:paraId="68E6B5BF" w14:textId="59BFC69B" w:rsidR="00DA3C71" w:rsidRDefault="00947D06" w:rsidP="00DA3C71">
      <w:pPr>
        <w:pStyle w:val="10"/>
        <w:ind w:left="596" w:hanging="596"/>
      </w:pPr>
      <w:r>
        <w:rPr>
          <w:rFonts w:hint="eastAsia"/>
        </w:rPr>
        <w:t xml:space="preserve">SWP </w:t>
      </w:r>
      <w:r w:rsidR="00E77887">
        <w:rPr>
          <w:rFonts w:hint="eastAsia"/>
        </w:rPr>
        <w:t>M</w:t>
      </w:r>
      <w:r w:rsidR="00E77887">
        <w:t>odule changes</w:t>
      </w:r>
    </w:p>
    <w:p w14:paraId="75D75307" w14:textId="7C8B45AD" w:rsidR="00DA3C71" w:rsidRDefault="00521067" w:rsidP="006641CB">
      <w:pPr>
        <w:ind w:firstLineChars="101" w:firstLine="202"/>
      </w:pPr>
      <w:bookmarkStart w:id="16" w:name="SWP_MODULE_CHANGE_CONTENTS"/>
      <w:bookmarkEnd w:id="16"/>
      <w:r>
        <w:t>Reference &lt;ModuleList&gt; file</w:t>
      </w:r>
    </w:p>
    <w:p w14:paraId="609920F0" w14:textId="4F6D083B" w:rsidR="00FA6FAE" w:rsidRDefault="00FA6FAE" w:rsidP="006641CB">
      <w:pPr>
        <w:ind w:firstLineChars="101" w:firstLine="202"/>
      </w:pPr>
    </w:p>
    <w:p w14:paraId="4C9F9121" w14:textId="7CA03292" w:rsidR="005C09BD" w:rsidRDefault="005C09BD" w:rsidP="005C09BD">
      <w:pPr>
        <w:pStyle w:val="2"/>
        <w:numPr>
          <w:ilvl w:val="0"/>
          <w:numId w:val="0"/>
        </w:numPr>
        <w:ind w:left="567" w:hanging="567"/>
        <w:rPr>
          <w:kern w:val="0"/>
          <w:szCs w:val="20"/>
        </w:rPr>
      </w:pPr>
      <w:bookmarkStart w:id="17" w:name="IRREGULAR_AREA_START"/>
      <w:bookmarkEnd w:id="17"/>
      <w:r>
        <w:t xml:space="preserve">5.1 </w:t>
      </w:r>
      <w:r>
        <w:rPr>
          <w:rFonts w:hint="eastAsia"/>
        </w:rPr>
        <w:t>Ir-Regular version notice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01"/>
        <w:gridCol w:w="5427"/>
        <w:gridCol w:w="3260"/>
      </w:tblGrid>
      <w:tr w:rsidR="005C09BD" w14:paraId="1014EC15" w14:textId="77777777" w:rsidTr="001E1014">
        <w:trPr>
          <w:trHeight w:val="264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  <w:hideMark/>
          </w:tcPr>
          <w:p w14:paraId="34E0EFCE" w14:textId="77777777" w:rsidR="005C09BD" w:rsidRDefault="005C09BD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#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  <w:hideMark/>
          </w:tcPr>
          <w:p w14:paraId="345C83E2" w14:textId="77777777" w:rsidR="005C09BD" w:rsidRDefault="005C09BD" w:rsidP="008310C3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Module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hideMark/>
          </w:tcPr>
          <w:p w14:paraId="5C3C4AF8" w14:textId="77777777" w:rsidR="005C09BD" w:rsidRDefault="005C09BD" w:rsidP="008310C3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Version</w:t>
            </w:r>
          </w:p>
        </w:tc>
      </w:tr>
      <w:tr w:rsidR="005C09BD" w14:paraId="66CC2C39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DB188E5" w14:textId="15A3B9EB" w:rsidR="005C09BD" w:rsidRDefault="00521067">
            <w:pPr>
              <w:pStyle w:val="af"/>
              <w:ind w:left="400" w:firstLineChars="1" w:firstLine="2"/>
            </w:pPr>
            <w:r>
              <w:t>1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EDD738F" w14:textId="687AC352" w:rsidR="005C09BD" w:rsidRDefault="00521067" w:rsidP="008310C3">
            <w:bookmarkStart w:id="18" w:name="IrRegular_MODULE"/>
            <w:bookmarkEnd w:id="18"/>
            <w:r>
              <w:t>b_pf_autosar_diag_Det_R40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A721E5" w14:textId="7806A0E7" w:rsidR="005C09BD" w:rsidRDefault="00521067" w:rsidP="008310C3">
            <w:r>
              <w:t>1.0.8.1</w:t>
            </w:r>
          </w:p>
        </w:tc>
      </w:tr>
      <w:tr w:rsidR="00521067" w14:paraId="521AF76B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ADA13E6" w14:textId="76EBEB4F" w:rsidR="00521067" w:rsidRDefault="00521067">
            <w:pPr>
              <w:pStyle w:val="af"/>
              <w:ind w:left="400" w:firstLineChars="1" w:firstLine="2"/>
            </w:pPr>
            <w:r>
              <w:t>2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4B3A5BAF" w14:textId="154A723E" w:rsidR="00521067" w:rsidRDefault="00521067" w:rsidP="008310C3">
            <w:r>
              <w:t>b_pf_autosar_HwResource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8DC2F9A" w14:textId="2D8F1E9C" w:rsidR="00521067" w:rsidRDefault="00521067" w:rsidP="008310C3">
            <w:r>
              <w:t>1.2.0.1</w:t>
            </w:r>
          </w:p>
        </w:tc>
      </w:tr>
      <w:tr w:rsidR="00521067" w14:paraId="0F7C2803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4E0B7C62" w14:textId="7A5D555E" w:rsidR="00521067" w:rsidRDefault="00521067">
            <w:pPr>
              <w:pStyle w:val="af"/>
              <w:ind w:left="400" w:firstLineChars="1" w:firstLine="2"/>
            </w:pPr>
            <w:r>
              <w:t>3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9AF9D62" w14:textId="52FE1CE4" w:rsidR="00521067" w:rsidRDefault="00521067" w:rsidP="008310C3">
            <w:r>
              <w:t>b_pf_autosar_imp_Os_cytxxx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1359403" w14:textId="1AA2533B" w:rsidR="00521067" w:rsidRDefault="00521067" w:rsidP="008310C3">
            <w:r>
              <w:t>2.1.3.1</w:t>
            </w:r>
          </w:p>
        </w:tc>
      </w:tr>
      <w:tr w:rsidR="00521067" w14:paraId="0BDE9C6B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B40BAFB" w14:textId="5A5F4C80" w:rsidR="00521067" w:rsidRDefault="00521067">
            <w:pPr>
              <w:pStyle w:val="af"/>
              <w:ind w:left="400" w:firstLineChars="1" w:firstLine="2"/>
            </w:pPr>
            <w:r>
              <w:t>4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D51FB88" w14:textId="70729715" w:rsidR="00521067" w:rsidRDefault="00521067" w:rsidP="008310C3">
            <w:r>
              <w:t>b_pf_autosar_Rte_R40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D2B9420" w14:textId="26027ED0" w:rsidR="00521067" w:rsidRDefault="00521067" w:rsidP="008310C3">
            <w:r>
              <w:t>4.11.1.1</w:t>
            </w:r>
          </w:p>
        </w:tc>
      </w:tr>
      <w:tr w:rsidR="00521067" w14:paraId="0265026A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48C6A97B" w14:textId="6D4E6C8F" w:rsidR="00521067" w:rsidRDefault="00521067">
            <w:pPr>
              <w:pStyle w:val="af"/>
              <w:ind w:left="400" w:firstLineChars="1" w:firstLine="2"/>
            </w:pPr>
            <w:r>
              <w:t>5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860A882" w14:textId="4B829D2A" w:rsidR="00521067" w:rsidRDefault="00521067" w:rsidP="008310C3">
            <w:r>
              <w:t>b_pf_autosar_sys_Crc_R40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2D2803" w14:textId="7A622D95" w:rsidR="00521067" w:rsidRDefault="00521067" w:rsidP="008310C3">
            <w:r>
              <w:t>1.3.9.1</w:t>
            </w:r>
          </w:p>
        </w:tc>
      </w:tr>
      <w:tr w:rsidR="00521067" w14:paraId="1B7BD0F1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DA61895" w14:textId="52741E21" w:rsidR="00521067" w:rsidRDefault="00521067">
            <w:pPr>
              <w:pStyle w:val="af"/>
              <w:ind w:left="400" w:firstLineChars="1" w:firstLine="2"/>
            </w:pPr>
            <w:r>
              <w:t>6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809F09C" w14:textId="373CD1DC" w:rsidR="00521067" w:rsidRDefault="00521067" w:rsidP="008310C3">
            <w:r>
              <w:t>Crypto_76_HaeModule_R44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605A7A" w14:textId="531A6D71" w:rsidR="00521067" w:rsidRDefault="00521067" w:rsidP="008310C3">
            <w:r>
              <w:t>1.0.3.4</w:t>
            </w:r>
          </w:p>
        </w:tc>
      </w:tr>
      <w:tr w:rsidR="00521067" w14:paraId="018399C8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BE4937F" w14:textId="59E5665D" w:rsidR="00521067" w:rsidRDefault="00521067">
            <w:pPr>
              <w:pStyle w:val="af"/>
              <w:ind w:left="400" w:firstLineChars="1" w:firstLine="2"/>
            </w:pPr>
            <w:r>
              <w:t>7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AFB33FF" w14:textId="6EE40499" w:rsidR="00521067" w:rsidRDefault="00521067" w:rsidP="008310C3">
            <w:r>
              <w:t>b_pf_autosar_sys_Os_cytxxx_R40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0694B3" w14:textId="0B44EF52" w:rsidR="00521067" w:rsidRDefault="00521067" w:rsidP="008310C3">
            <w:r>
              <w:t>2.4.4.2</w:t>
            </w:r>
          </w:p>
        </w:tc>
      </w:tr>
      <w:tr w:rsidR="00521067" w14:paraId="3A2C0EDC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166293E" w14:textId="7D01930D" w:rsidR="00521067" w:rsidRDefault="00521067">
            <w:pPr>
              <w:pStyle w:val="af"/>
              <w:ind w:left="400" w:firstLineChars="1" w:firstLine="2"/>
            </w:pPr>
            <w:r>
              <w:t>8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748E253" w14:textId="5369D382" w:rsidR="00521067" w:rsidRDefault="00521067" w:rsidP="008310C3">
            <w:r>
              <w:t>autosar_integration_Mcal_CYTxxx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1F69D5" w14:textId="7F4E17F7" w:rsidR="00521067" w:rsidRDefault="00521067" w:rsidP="008310C3">
            <w:r>
              <w:t>1.1.0.1</w:t>
            </w:r>
          </w:p>
        </w:tc>
      </w:tr>
      <w:tr w:rsidR="00521067" w14:paraId="438575E8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159C4299" w14:textId="77777777" w:rsidR="00521067" w:rsidRDefault="00521067">
            <w:pPr>
              <w:pStyle w:val="af"/>
              <w:ind w:left="400" w:firstLineChars="1" w:firstLine="2"/>
            </w:pP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6B3A10E" w14:textId="77777777" w:rsidR="00521067" w:rsidRDefault="00521067" w:rsidP="008310C3"/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3655C6" w14:textId="77777777" w:rsidR="00521067" w:rsidRDefault="00521067" w:rsidP="008310C3"/>
        </w:tc>
      </w:tr>
    </w:tbl>
    <w:p w14:paraId="21AA19CE" w14:textId="77777777" w:rsidR="008C4213" w:rsidRPr="008C4213" w:rsidRDefault="00533F1D" w:rsidP="008C4213">
      <w:pPr>
        <w:pStyle w:val="aff2"/>
        <w:numPr>
          <w:ilvl w:val="0"/>
          <w:numId w:val="15"/>
        </w:numPr>
        <w:ind w:leftChars="0" w:left="400"/>
        <w:jc w:val="left"/>
        <w:rPr>
          <w:rFonts w:asciiTheme="minorHAnsi" w:eastAsiaTheme="minorHAnsi" w:hAnsiTheme="minorHAnsi"/>
          <w:szCs w:val="20"/>
        </w:rPr>
      </w:pP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The version of the module included in the list above is a test SW provided for pre-checking and operational verification.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This SW is an unverified version and errors may exist.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This SW cannot be used for controller delivery or actual road.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Be sure to use the official distribution SW that will be available in the future.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* The </w:t>
      </w:r>
      <w:r>
        <w:rPr>
          <w:rFonts w:asciiTheme="minorHAnsi" w:eastAsiaTheme="minorHAnsi" w:hAnsiTheme="minorHAnsi" w:cs="Helvetica" w:hint="eastAsia"/>
          <w:color w:val="000000"/>
          <w:szCs w:val="20"/>
          <w:shd w:val="clear" w:color="auto" w:fill="FDFDFD"/>
        </w:rPr>
        <w:t>official</w:t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 version is when the C (3rd) version is updated in A.B.C.D.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e.g. Module-1.0.0.1 -&gt; 1.0.1.0 (the next official version)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* The update notice will be posted on the site below, so please request an official version of each issue management project.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Classic 1.0 (R40) : </w:t>
      </w:r>
    </w:p>
    <w:p w14:paraId="7103160E" w14:textId="03292A8F" w:rsidR="00533F1D" w:rsidRPr="00533F1D" w:rsidRDefault="00521067" w:rsidP="008C4213">
      <w:pPr>
        <w:pStyle w:val="aff2"/>
        <w:ind w:leftChars="0" w:left="400"/>
        <w:jc w:val="left"/>
        <w:rPr>
          <w:rFonts w:asciiTheme="minorHAnsi" w:eastAsiaTheme="minorHAnsi" w:hAnsiTheme="minorHAnsi"/>
          <w:szCs w:val="20"/>
        </w:rPr>
      </w:pPr>
      <w:hyperlink r:id="rId8" w:history="1">
        <w:r w:rsidR="008C4213" w:rsidRPr="00E50172">
          <w:rPr>
            <w:rStyle w:val="a8"/>
            <w:rFonts w:asciiTheme="minorHAnsi" w:eastAsiaTheme="minorHAnsi" w:hAnsiTheme="minorHAnsi" w:cs="Helvetica"/>
            <w:szCs w:val="20"/>
            <w:shd w:val="clear" w:color="auto" w:fill="FDFDFD"/>
          </w:rPr>
          <w:t>https://swpsupport.hyundai-autoever.com/projects/swp_module_baseline_release/boards/29</w:t>
        </w:r>
      </w:hyperlink>
    </w:p>
    <w:p w14:paraId="68DDE034" w14:textId="77777777" w:rsidR="008C4213" w:rsidRDefault="00533F1D" w:rsidP="008C4213">
      <w:pPr>
        <w:pStyle w:val="aff2"/>
        <w:ind w:leftChars="0" w:left="400"/>
        <w:jc w:val="left"/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</w:pP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Classic 2.0 (R44) : </w:t>
      </w:r>
    </w:p>
    <w:p w14:paraId="24E1AF01" w14:textId="7AF44D3C" w:rsidR="005C09BD" w:rsidRPr="00533F1D" w:rsidRDefault="00521067" w:rsidP="008C4213">
      <w:pPr>
        <w:pStyle w:val="aff2"/>
        <w:ind w:leftChars="0" w:left="400"/>
        <w:jc w:val="left"/>
        <w:rPr>
          <w:rFonts w:asciiTheme="minorHAnsi" w:eastAsiaTheme="minorHAnsi" w:hAnsiTheme="minorHAnsi"/>
          <w:szCs w:val="20"/>
        </w:rPr>
      </w:pPr>
      <w:hyperlink r:id="rId9" w:history="1">
        <w:r w:rsidR="008C4213" w:rsidRPr="00E50172">
          <w:rPr>
            <w:rStyle w:val="a8"/>
            <w:rFonts w:asciiTheme="minorHAnsi" w:eastAsiaTheme="minorHAnsi" w:hAnsiTheme="minorHAnsi" w:cs="Helvetica"/>
            <w:szCs w:val="20"/>
            <w:shd w:val="clear" w:color="auto" w:fill="FDFDFD"/>
          </w:rPr>
          <w:t>https://swpsupport.hyundai-autoever.com/projects/swp_module_baseline_release/boards/33</w:t>
        </w:r>
      </w:hyperlink>
    </w:p>
    <w:p w14:paraId="747C489A" w14:textId="77777777" w:rsidR="00533F1D" w:rsidRPr="00533F1D" w:rsidRDefault="00533F1D" w:rsidP="00533F1D">
      <w:pPr>
        <w:pStyle w:val="aff2"/>
        <w:ind w:leftChars="0" w:left="400"/>
        <w:rPr>
          <w:rFonts w:asciiTheme="minorHAnsi" w:eastAsiaTheme="minorHAnsi" w:hAnsiTheme="minorHAnsi"/>
          <w:szCs w:val="20"/>
        </w:rPr>
      </w:pPr>
      <w:bookmarkStart w:id="19" w:name="IRREGULAR_AREA_END"/>
      <w:bookmarkEnd w:id="19"/>
    </w:p>
    <w:p w14:paraId="6D917884" w14:textId="4182AA6B" w:rsidR="00A90C3E" w:rsidRDefault="00E77887" w:rsidP="00210409">
      <w:pPr>
        <w:pStyle w:val="10"/>
        <w:ind w:firstLineChars="1" w:firstLine="3"/>
      </w:pPr>
      <w:r>
        <w:rPr>
          <w:rFonts w:hint="eastAsia"/>
        </w:rPr>
        <w:t>N</w:t>
      </w:r>
      <w:r>
        <w:t>otes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492"/>
        <w:gridCol w:w="8996"/>
      </w:tblGrid>
      <w:tr w:rsidR="00A90C3E" w:rsidRPr="005D2682" w14:paraId="60EBFCC1" w14:textId="77777777" w:rsidTr="001E1014">
        <w:trPr>
          <w:trHeight w:val="264"/>
        </w:trPr>
        <w:tc>
          <w:tcPr>
            <w:tcW w:w="813" w:type="dxa"/>
            <w:shd w:val="clear" w:color="auto" w:fill="00B0F0"/>
            <w:vAlign w:val="center"/>
          </w:tcPr>
          <w:p w14:paraId="00C95E49" w14:textId="77777777" w:rsidR="00A90C3E" w:rsidRPr="006649CB" w:rsidRDefault="00A90C3E" w:rsidP="00210409">
            <w:pPr>
              <w:pStyle w:val="af"/>
              <w:ind w:firstLineChars="1" w:firstLine="2"/>
            </w:pPr>
            <w:bookmarkStart w:id="20" w:name="_Hlk141780134"/>
            <w:r w:rsidRPr="006649CB">
              <w:rPr>
                <w:rFonts w:hint="eastAsia"/>
              </w:rPr>
              <w:t>#</w:t>
            </w:r>
          </w:p>
        </w:tc>
        <w:tc>
          <w:tcPr>
            <w:tcW w:w="8675" w:type="dxa"/>
            <w:shd w:val="clear" w:color="auto" w:fill="00B0F0"/>
            <w:vAlign w:val="center"/>
          </w:tcPr>
          <w:p w14:paraId="4832D396" w14:textId="73E75742" w:rsidR="00A90C3E" w:rsidRPr="006649CB" w:rsidRDefault="00E77887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A90C3E" w:rsidRPr="005D2682" w14:paraId="60F1C962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584C668E" w14:textId="75BDF835" w:rsidR="00A90C3E" w:rsidRPr="006649CB" w:rsidRDefault="00521067" w:rsidP="00210409">
            <w:pPr>
              <w:pStyle w:val="af"/>
              <w:ind w:firstLineChars="1" w:firstLine="2"/>
            </w:pPr>
            <w:r>
              <w:t>1</w:t>
            </w:r>
          </w:p>
        </w:tc>
        <w:tc>
          <w:tcPr>
            <w:tcW w:w="8675" w:type="dxa"/>
            <w:vAlign w:val="center"/>
          </w:tcPr>
          <w:p w14:paraId="06074BC0" w14:textId="7A890627" w:rsidR="00A90C3E" w:rsidRPr="006649CB" w:rsidRDefault="00521067" w:rsidP="00210409">
            <w:pPr>
              <w:ind w:firstLineChars="1" w:firstLine="2"/>
            </w:pPr>
            <w:bookmarkStart w:id="21" w:name="COMMENTS"/>
            <w:bookmarkEnd w:id="21"/>
            <w:r>
              <w:t>Applied mobilgene version : mobilgene C Studio Hybrid 2023-R5.0.0</w:t>
            </w:r>
          </w:p>
        </w:tc>
      </w:tr>
      <w:tr w:rsidR="00521067" w:rsidRPr="005D2682" w14:paraId="03A6F96A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1FD02FDC" w14:textId="7721770E" w:rsidR="00521067" w:rsidRDefault="00521067" w:rsidP="00210409">
            <w:pPr>
              <w:pStyle w:val="af"/>
              <w:ind w:firstLineChars="1" w:firstLine="2"/>
            </w:pPr>
            <w:r>
              <w:t>2</w:t>
            </w:r>
          </w:p>
        </w:tc>
        <w:tc>
          <w:tcPr>
            <w:tcW w:w="8675" w:type="dxa"/>
            <w:vAlign w:val="center"/>
          </w:tcPr>
          <w:p w14:paraId="2CE17DC5" w14:textId="77777777" w:rsidR="00521067" w:rsidRDefault="00521067" w:rsidP="00210409">
            <w:pPr>
              <w:ind w:firstLineChars="1" w:firstLine="2"/>
            </w:pPr>
            <w:r>
              <w:t>Applied SRS Version file (please ref from Reference\Doc\SRS)</w:t>
            </w:r>
          </w:p>
          <w:p w14:paraId="10C8D52E" w14:textId="61A2BE97" w:rsidR="00521067" w:rsidRDefault="00521067" w:rsidP="00210409">
            <w:pPr>
              <w:ind w:firstLineChars="1" w:firstLine="2"/>
            </w:pPr>
            <w:r>
              <w:t>: SRS_AUTOSAR_platform_project_template_CYT2BL4CAAQ0AZSGS_unlock_Autoever_Checked.xlsm</w:t>
            </w:r>
          </w:p>
        </w:tc>
      </w:tr>
      <w:tr w:rsidR="00521067" w:rsidRPr="005D2682" w14:paraId="199AD24B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564DA7F8" w14:textId="04E04133" w:rsidR="00521067" w:rsidRDefault="00521067" w:rsidP="00210409">
            <w:pPr>
              <w:pStyle w:val="af"/>
              <w:ind w:firstLineChars="1" w:firstLine="2"/>
            </w:pPr>
            <w:r>
              <w:t>3</w:t>
            </w:r>
          </w:p>
        </w:tc>
        <w:tc>
          <w:tcPr>
            <w:tcW w:w="8675" w:type="dxa"/>
            <w:vAlign w:val="center"/>
          </w:tcPr>
          <w:p w14:paraId="6628285D" w14:textId="77777777" w:rsidR="00521067" w:rsidRDefault="00521067" w:rsidP="00210409">
            <w:pPr>
              <w:ind w:firstLineChars="1" w:firstLine="2"/>
            </w:pPr>
            <w:bookmarkStart w:id="22" w:name="_GoBack"/>
            <w:bookmarkEnd w:id="22"/>
            <w:r>
              <w:t>Applied version of crypto libraries</w:t>
            </w:r>
          </w:p>
          <w:p w14:paraId="25FAFCCB" w14:textId="77777777" w:rsidR="00521067" w:rsidRDefault="00521067" w:rsidP="00210409">
            <w:pPr>
              <w:ind w:firstLineChars="1" w:firstLine="2"/>
            </w:pPr>
            <w:r>
              <w:t xml:space="preserve"> - HAE_ASK : v1.2.2  </w:t>
            </w:r>
          </w:p>
          <w:p w14:paraId="034A31D0" w14:textId="77777777" w:rsidR="00521067" w:rsidRDefault="00521067" w:rsidP="00210409">
            <w:pPr>
              <w:ind w:firstLineChars="1" w:firstLine="2"/>
            </w:pPr>
            <w:r>
              <w:t xml:space="preserve"> - HAE_CryptoLib : v1.7.2</w:t>
            </w:r>
          </w:p>
          <w:p w14:paraId="67BF4AB8" w14:textId="77777777" w:rsidR="00521067" w:rsidRDefault="00521067" w:rsidP="00210409">
            <w:pPr>
              <w:ind w:firstLineChars="1" w:firstLine="2"/>
            </w:pPr>
            <w:r>
              <w:t xml:space="preserve"> - HAE_HSM : v2.8.0   </w:t>
            </w:r>
          </w:p>
          <w:p w14:paraId="60382425" w14:textId="77777777" w:rsidR="00521067" w:rsidRDefault="00521067" w:rsidP="00210409">
            <w:pPr>
              <w:ind w:firstLineChars="1" w:firstLine="2"/>
            </w:pPr>
            <w:r>
              <w:t xml:space="preserve"> - HAE_SFM : v2.0.1.1</w:t>
            </w:r>
          </w:p>
          <w:p w14:paraId="7C31B287" w14:textId="0B20FAA5" w:rsidR="00521067" w:rsidRDefault="00521067" w:rsidP="00210409">
            <w:pPr>
              <w:ind w:firstLineChars="1" w:firstLine="2"/>
            </w:pPr>
            <w:r w:rsidRPr="00521067">
              <w:rPr>
                <w:rFonts w:hint="eastAsia"/>
                <w:b/>
                <w:color w:val="FF0000"/>
              </w:rPr>
              <w:t>※</w:t>
            </w:r>
            <w:r w:rsidRPr="00521067">
              <w:rPr>
                <w:b/>
                <w:color w:val="FF0000"/>
              </w:rPr>
              <w:t>If you are using FBL 3.0, please check contents (7 to 9) related to FBL 3.0 in &lt;7. SWP Notice.&gt;</w:t>
            </w:r>
          </w:p>
        </w:tc>
      </w:tr>
      <w:bookmarkEnd w:id="0"/>
      <w:bookmarkEnd w:id="1"/>
      <w:bookmarkEnd w:id="20"/>
    </w:tbl>
    <w:p w14:paraId="36C79D21" w14:textId="205FB973" w:rsidR="008905F6" w:rsidRDefault="008905F6" w:rsidP="008905F6"/>
    <w:p w14:paraId="7F845B90" w14:textId="2E5DE22D" w:rsidR="00E00192" w:rsidRDefault="00E00192" w:rsidP="00E00192">
      <w:pPr>
        <w:pStyle w:val="10"/>
        <w:ind w:left="596" w:hanging="596"/>
      </w:pPr>
      <w:r>
        <w:rPr>
          <w:rFonts w:hint="eastAsia"/>
        </w:rPr>
        <w:lastRenderedPageBreak/>
        <w:t>S</w:t>
      </w:r>
      <w:r>
        <w:t xml:space="preserve">WP </w:t>
      </w:r>
      <w:r w:rsidR="00E77887">
        <w:rPr>
          <w:rFonts w:hint="eastAsia"/>
        </w:rPr>
        <w:t>N</w:t>
      </w:r>
      <w:r w:rsidR="00E77887">
        <w:t>otice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13"/>
        <w:gridCol w:w="8675"/>
      </w:tblGrid>
      <w:tr w:rsidR="00D23776" w:rsidRPr="005D2682" w14:paraId="3707D0AC" w14:textId="6A67067A" w:rsidTr="001E1014">
        <w:trPr>
          <w:trHeight w:val="264"/>
        </w:trPr>
        <w:tc>
          <w:tcPr>
            <w:tcW w:w="813" w:type="dxa"/>
            <w:shd w:val="clear" w:color="auto" w:fill="00B0F0"/>
            <w:vAlign w:val="center"/>
          </w:tcPr>
          <w:p w14:paraId="13B998F4" w14:textId="77777777" w:rsidR="00D23776" w:rsidRPr="006649CB" w:rsidRDefault="00D23776" w:rsidP="007A69B0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675" w:type="dxa"/>
            <w:shd w:val="clear" w:color="auto" w:fill="00B0F0"/>
            <w:vAlign w:val="center"/>
          </w:tcPr>
          <w:p w14:paraId="522D8302" w14:textId="43D9E995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D23776" w:rsidRPr="005D2682" w14:paraId="48F41B23" w14:textId="6F7D6E41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41DD345F" w14:textId="7984D10B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1</w:t>
            </w:r>
          </w:p>
        </w:tc>
        <w:tc>
          <w:tcPr>
            <w:tcW w:w="8675" w:type="dxa"/>
            <w:vAlign w:val="center"/>
          </w:tcPr>
          <w:p w14:paraId="5E2EEAD7" w14:textId="09B4274A" w:rsidR="00D23776" w:rsidRPr="006649CB" w:rsidRDefault="00D23776" w:rsidP="007A69B0">
            <w:pPr>
              <w:ind w:firstLineChars="1" w:firstLine="2"/>
            </w:pPr>
            <w:r w:rsidRPr="00E77887">
              <w:rPr>
                <w:b/>
                <w:bCs/>
                <w:color w:val="000000"/>
              </w:rPr>
              <w:t>Since the reference code is provided as an example of the application SWC using the platform service, the responsibility for implementation and verification should be performed by the application.</w:t>
            </w:r>
          </w:p>
        </w:tc>
      </w:tr>
      <w:tr w:rsidR="00D23776" w:rsidRPr="005D2682" w14:paraId="1D5F9008" w14:textId="393680DC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6F4A87E5" w14:textId="775479B8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2</w:t>
            </w:r>
          </w:p>
        </w:tc>
        <w:tc>
          <w:tcPr>
            <w:tcW w:w="8675" w:type="dxa"/>
            <w:vAlign w:val="center"/>
          </w:tcPr>
          <w:p w14:paraId="14084FDB" w14:textId="77777777" w:rsidR="00D23776" w:rsidRPr="00E77887" w:rsidRDefault="00D23776" w:rsidP="00E77887">
            <w:pPr>
              <w:rPr>
                <w:b/>
                <w:bCs/>
                <w:color w:val="000000"/>
              </w:rPr>
            </w:pPr>
            <w:r w:rsidRPr="00E77887">
              <w:rPr>
                <w:b/>
                <w:bCs/>
                <w:color w:val="000000"/>
              </w:rPr>
              <w:t>For information on deploying MCAL, see</w:t>
            </w:r>
          </w:p>
          <w:p w14:paraId="1DEC46A6" w14:textId="28283420" w:rsidR="00D23776" w:rsidRDefault="00521067" w:rsidP="00E77887">
            <w:pPr>
              <w:rPr>
                <w:b/>
                <w:bCs/>
                <w:color w:val="000000"/>
                <w:sz w:val="18"/>
                <w:szCs w:val="20"/>
              </w:rPr>
            </w:pPr>
            <w:hyperlink r:id="rId10" w:history="1">
              <w:r w:rsidR="00D23776" w:rsidRPr="006A1A0E">
                <w:rPr>
                  <w:rStyle w:val="a8"/>
                  <w:b/>
                  <w:bCs/>
                  <w:sz w:val="18"/>
                  <w:szCs w:val="20"/>
                </w:rPr>
                <w:t>http://swpsupport.hyundai-autoever.com/projects/swp_module_baseline_release/boards/20</w:t>
              </w:r>
            </w:hyperlink>
          </w:p>
          <w:p w14:paraId="194C40D3" w14:textId="0C5F09BA" w:rsidR="00D23776" w:rsidRPr="006649CB" w:rsidRDefault="00D23776" w:rsidP="00E77887">
            <w:r w:rsidRPr="00E77887">
              <w:rPr>
                <w:b/>
                <w:bCs/>
                <w:color w:val="000000"/>
              </w:rPr>
              <w:t>It can be received in real time through the bulletin board, and detailed changes (release notes, etc.) can be received by requesting the MCAL supplier or AutoEver.</w:t>
            </w:r>
          </w:p>
        </w:tc>
      </w:tr>
      <w:tr w:rsidR="00D23776" w:rsidRPr="005D2682" w14:paraId="64B445EC" w14:textId="41C1B860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617E8A5E" w14:textId="72EB5037" w:rsidR="00D23776" w:rsidRDefault="00D23776" w:rsidP="007A69B0">
            <w:pPr>
              <w:pStyle w:val="af"/>
              <w:ind w:firstLineChars="1" w:firstLine="2"/>
            </w:pPr>
            <w:bookmarkStart w:id="23" w:name="_Hlk113369465"/>
            <w:r>
              <w:rPr>
                <w:rFonts w:hint="eastAsia"/>
              </w:rPr>
              <w:t>3</w:t>
            </w:r>
          </w:p>
        </w:tc>
        <w:tc>
          <w:tcPr>
            <w:tcW w:w="8675" w:type="dxa"/>
            <w:vAlign w:val="center"/>
          </w:tcPr>
          <w:p w14:paraId="6E9CAC24" w14:textId="77777777" w:rsidR="00D23776" w:rsidRDefault="00D23776" w:rsidP="009B39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Module FAQ can be checked in</w:t>
            </w:r>
          </w:p>
          <w:p w14:paraId="6254A417" w14:textId="427FDB96" w:rsidR="00D23776" w:rsidRDefault="00521067" w:rsidP="009B396D">
            <w:pPr>
              <w:rPr>
                <w:b/>
                <w:bCs/>
                <w:color w:val="000000"/>
              </w:rPr>
            </w:pPr>
            <w:hyperlink r:id="rId11" w:history="1">
              <w:r w:rsidR="00D23776" w:rsidRPr="002004E1">
                <w:rPr>
                  <w:rStyle w:val="a8"/>
                  <w:b/>
                  <w:bCs/>
                </w:rPr>
                <w:t>https://swpfaq.hyundai-autoever.com/index.action</w:t>
              </w:r>
            </w:hyperlink>
          </w:p>
          <w:p w14:paraId="4E8F2611" w14:textId="6822A362" w:rsidR="00D23776" w:rsidRPr="009B396D" w:rsidRDefault="00D23776" w:rsidP="009B396D">
            <w:pPr>
              <w:rPr>
                <w:b/>
                <w:bCs/>
                <w:color w:val="000000"/>
              </w:rPr>
            </w:pPr>
            <w:r w:rsidRPr="009B396D">
              <w:rPr>
                <w:b/>
                <w:bCs/>
                <w:color w:val="000000"/>
              </w:rPr>
              <w:t>You can check the latest information about module addition, deletion, and setting change guide.</w:t>
            </w:r>
          </w:p>
        </w:tc>
      </w:tr>
      <w:tr w:rsidR="00D23776" w14:paraId="4DF3989E" w14:textId="6FE89C6E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57B09D62" w14:textId="43B308F6" w:rsidR="00D23776" w:rsidRDefault="00D23776">
            <w:pPr>
              <w:pStyle w:val="af"/>
              <w:ind w:firstLineChars="1" w:firstLine="2"/>
            </w:pPr>
            <w:bookmarkStart w:id="24" w:name="_Hlk117847366"/>
            <w:bookmarkEnd w:id="23"/>
            <w:r>
              <w:rPr>
                <w:rFonts w:hint="eastAsia"/>
              </w:rPr>
              <w:t>4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8E46B42" w14:textId="24A0E477" w:rsidR="00D23776" w:rsidRDefault="00D23776">
            <w:pPr>
              <w:rPr>
                <w:b/>
                <w:bCs/>
                <w:color w:val="000000"/>
              </w:rPr>
            </w:pPr>
            <w:r w:rsidRPr="005669BD">
              <w:rPr>
                <w:b/>
                <w:bCs/>
                <w:color w:val="000000"/>
              </w:rPr>
              <w:t xml:space="preserve">When </w:t>
            </w:r>
            <w:r>
              <w:rPr>
                <w:b/>
                <w:bCs/>
                <w:color w:val="000000"/>
              </w:rPr>
              <w:t>‘</w:t>
            </w:r>
            <w:r w:rsidRPr="005669BD">
              <w:rPr>
                <w:b/>
                <w:bCs/>
                <w:color w:val="000000"/>
              </w:rPr>
              <w:t xml:space="preserve">OTA redundancy 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 xml:space="preserve">ual Mem’ </w:t>
            </w:r>
            <w:r w:rsidRPr="005669BD">
              <w:rPr>
                <w:b/>
                <w:bCs/>
                <w:color w:val="000000"/>
              </w:rPr>
              <w:t>is applied, the Physical Request (Phyical Rx Msg) among DCM diagnosis Msg is set and d</w:t>
            </w:r>
            <w:r>
              <w:rPr>
                <w:b/>
                <w:bCs/>
                <w:color w:val="000000"/>
              </w:rPr>
              <w:t>eliveryed</w:t>
            </w:r>
            <w:r w:rsidRPr="005669BD">
              <w:rPr>
                <w:b/>
                <w:bCs/>
                <w:color w:val="000000"/>
              </w:rPr>
              <w:t xml:space="preserve"> as Basic CAN FiFo.</w:t>
            </w:r>
          </w:p>
        </w:tc>
      </w:tr>
      <w:bookmarkEnd w:id="24"/>
      <w:tr w:rsidR="00D23776" w14:paraId="388F5766" w14:textId="460DB8EF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D609301" w14:textId="466BA55A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5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CF47092" w14:textId="7BB688D3" w:rsidR="00D23776" w:rsidRDefault="00D23776">
            <w:pPr>
              <w:rPr>
                <w:b/>
                <w:bCs/>
                <w:color w:val="000000"/>
              </w:rPr>
            </w:pPr>
            <w:r w:rsidRPr="005669BD">
              <w:rPr>
                <w:b/>
                <w:bCs/>
                <w:color w:val="000000"/>
              </w:rPr>
              <w:t xml:space="preserve">When </w:t>
            </w:r>
            <w:r>
              <w:rPr>
                <w:b/>
                <w:bCs/>
                <w:color w:val="000000"/>
              </w:rPr>
              <w:t>delivering</w:t>
            </w:r>
            <w:r w:rsidRPr="005669BD">
              <w:rPr>
                <w:b/>
                <w:bCs/>
                <w:color w:val="000000"/>
              </w:rPr>
              <w:t xml:space="preserve"> SWP, </w:t>
            </w:r>
            <w:r>
              <w:rPr>
                <w:b/>
                <w:bCs/>
                <w:color w:val="000000"/>
              </w:rPr>
              <w:t>‘T</w:t>
            </w:r>
            <w:r w:rsidRPr="005669BD">
              <w:rPr>
                <w:b/>
                <w:bCs/>
                <w:color w:val="000000"/>
              </w:rPr>
              <w:t xml:space="preserve">he </w:t>
            </w:r>
            <w:r>
              <w:rPr>
                <w:b/>
                <w:bCs/>
                <w:color w:val="000000"/>
              </w:rPr>
              <w:t>HMC S</w:t>
            </w:r>
            <w:r w:rsidRPr="005669BD">
              <w:rPr>
                <w:b/>
                <w:bCs/>
                <w:color w:val="000000"/>
              </w:rPr>
              <w:t>ecurity lib</w:t>
            </w:r>
            <w:r>
              <w:rPr>
                <w:b/>
                <w:bCs/>
                <w:color w:val="000000"/>
              </w:rPr>
              <w:t>’</w:t>
            </w:r>
            <w:r w:rsidRPr="005669BD">
              <w:rPr>
                <w:b/>
                <w:bCs/>
                <w:color w:val="000000"/>
              </w:rPr>
              <w:t xml:space="preserve"> is not sent directly, but in the form of Dummy Crypto.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 w:rsidRPr="004846AE">
              <w:rPr>
                <w:b/>
                <w:bCs/>
                <w:color w:val="000000"/>
              </w:rPr>
              <w:t xml:space="preserve">For </w:t>
            </w:r>
            <w:r>
              <w:rPr>
                <w:rFonts w:hint="eastAsia"/>
                <w:b/>
                <w:bCs/>
                <w:color w:val="000000"/>
              </w:rPr>
              <w:t>t</w:t>
            </w:r>
            <w:r>
              <w:rPr>
                <w:b/>
                <w:bCs/>
                <w:color w:val="000000"/>
              </w:rPr>
              <w:t>he ‘</w:t>
            </w:r>
            <w:r w:rsidRPr="004846AE">
              <w:rPr>
                <w:b/>
                <w:bCs/>
                <w:color w:val="000000"/>
              </w:rPr>
              <w:t xml:space="preserve">HSM and </w:t>
            </w:r>
            <w:r>
              <w:rPr>
                <w:b/>
                <w:bCs/>
                <w:color w:val="000000"/>
              </w:rPr>
              <w:t>Se</w:t>
            </w:r>
            <w:r w:rsidRPr="004846AE">
              <w:rPr>
                <w:b/>
                <w:bCs/>
                <w:color w:val="000000"/>
              </w:rPr>
              <w:t xml:space="preserve">curity </w:t>
            </w:r>
            <w:r>
              <w:rPr>
                <w:b/>
                <w:bCs/>
                <w:color w:val="000000"/>
              </w:rPr>
              <w:t xml:space="preserve">lib’ </w:t>
            </w:r>
            <w:r w:rsidRPr="004846AE">
              <w:rPr>
                <w:b/>
                <w:bCs/>
                <w:color w:val="000000"/>
              </w:rPr>
              <w:t>inquiries, please refer to the contact information below.</w:t>
            </w:r>
            <w:r>
              <w:rPr>
                <w:b/>
                <w:bCs/>
                <w:color w:val="000000"/>
              </w:rPr>
              <w:t xml:space="preserve"> (</w:t>
            </w:r>
            <w:r w:rsidRPr="004846AE">
              <w:rPr>
                <w:b/>
                <w:bCs/>
                <w:color w:val="4F81BD" w:themeColor="accent1"/>
              </w:rPr>
              <w:t>HKMC_Security_Module@hyundai-autoever.com</w:t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D23776" w14:paraId="77096E25" w14:textId="4EFC1F68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ADE4128" w14:textId="3FD37F8C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6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5A296E4" w14:textId="0F107AD0" w:rsidR="00D23776" w:rsidRDefault="00D23776">
            <w:pPr>
              <w:rPr>
                <w:b/>
                <w:bCs/>
                <w:color w:val="000000"/>
              </w:rPr>
            </w:pPr>
            <w:r w:rsidRPr="004846AE">
              <w:rPr>
                <w:b/>
                <w:bCs/>
                <w:color w:val="000000"/>
              </w:rPr>
              <w:t>Information on horizontal development</w:t>
            </w:r>
            <w:r>
              <w:rPr>
                <w:b/>
                <w:bCs/>
                <w:color w:val="000000"/>
              </w:rPr>
              <w:t xml:space="preserve"> issues(</w:t>
            </w:r>
            <w:r>
              <w:rPr>
                <w:rFonts w:hint="eastAsia"/>
                <w:b/>
                <w:bCs/>
                <w:color w:val="000000"/>
              </w:rPr>
              <w:t>수평전개사항)</w:t>
            </w:r>
            <w:r>
              <w:rPr>
                <w:b/>
                <w:bCs/>
                <w:color w:val="000000"/>
              </w:rPr>
              <w:t xml:space="preserve"> </w:t>
            </w:r>
            <w:r w:rsidRPr="004846AE">
              <w:rPr>
                <w:b/>
                <w:bCs/>
                <w:color w:val="000000"/>
              </w:rPr>
              <w:t>can be checked through the bulletin board below.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63BEAE78" w14:textId="77777777" w:rsidR="00D23776" w:rsidRDefault="00D2377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>WP</w:t>
            </w:r>
            <w:r w:rsidRPr="004846AE">
              <w:rPr>
                <w:b/>
                <w:bCs/>
                <w:color w:val="000000"/>
              </w:rPr>
              <w:t xml:space="preserve"> will inform you about major configuration changes and module </w:t>
            </w:r>
            <w:r>
              <w:rPr>
                <w:b/>
                <w:bCs/>
                <w:color w:val="000000"/>
              </w:rPr>
              <w:t>critical Issues</w:t>
            </w:r>
            <w:r w:rsidRPr="004846AE">
              <w:rPr>
                <w:b/>
                <w:bCs/>
                <w:color w:val="000000"/>
              </w:rPr>
              <w:t xml:space="preserve"> after </w:t>
            </w:r>
            <w:r>
              <w:rPr>
                <w:b/>
                <w:bCs/>
                <w:color w:val="000000"/>
              </w:rPr>
              <w:t xml:space="preserve">SWP </w:t>
            </w:r>
            <w:r w:rsidRPr="004846AE">
              <w:rPr>
                <w:b/>
                <w:bCs/>
                <w:color w:val="000000"/>
              </w:rPr>
              <w:t>distribution</w:t>
            </w:r>
            <w:r>
              <w:rPr>
                <w:b/>
                <w:bCs/>
                <w:color w:val="000000"/>
              </w:rPr>
              <w:t>.</w:t>
            </w:r>
          </w:p>
          <w:p w14:paraId="2B765E39" w14:textId="490B3396" w:rsidR="00D23776" w:rsidRPr="004846AE" w:rsidRDefault="00521067" w:rsidP="004846AE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2" w:history="1">
              <w:r w:rsidR="00D23776" w:rsidRPr="004846AE">
                <w:rPr>
                  <w:rStyle w:val="a8"/>
                  <w:b/>
                  <w:bCs/>
                  <w:sz w:val="18"/>
                  <w:szCs w:val="18"/>
                </w:rPr>
                <w:t>http://swpsupport.hyundai-autoever.com/projects/swp_module_baseline_release/boards/36</w:t>
              </w:r>
            </w:hyperlink>
          </w:p>
        </w:tc>
      </w:tr>
      <w:tr w:rsidR="00D23776" w14:paraId="18B5E7C4" w14:textId="66D0FEFB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E5A79AF" w14:textId="158904F3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7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3FFAEF2A" w14:textId="44173EB4" w:rsidR="00D23776" w:rsidRPr="004846AE" w:rsidRDefault="00D23776" w:rsidP="0076091F">
            <w:pPr>
              <w:rPr>
                <w:b/>
                <w:bCs/>
                <w:color w:val="000000"/>
              </w:rPr>
            </w:pPr>
            <w:r w:rsidRPr="0076091F">
              <w:rPr>
                <w:b/>
                <w:bCs/>
                <w:color w:val="000000"/>
              </w:rPr>
              <w:t>For project with FBL 3.0, use the Crypto Driver that will be officially released.</w:t>
            </w:r>
          </w:p>
        </w:tc>
      </w:tr>
      <w:tr w:rsidR="00D23776" w:rsidRPr="00983D04" w14:paraId="526FBAD1" w14:textId="77777777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C1D2F29" w14:textId="235EBB72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8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A9C5713" w14:textId="77777777" w:rsidR="00D23776" w:rsidRDefault="00D23776" w:rsidP="0076091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</w:t>
            </w:r>
            <w:r>
              <w:rPr>
                <w:b/>
                <w:bCs/>
                <w:color w:val="000000"/>
              </w:rPr>
              <w:t>or FBL 3.0.</w:t>
            </w:r>
          </w:p>
          <w:p w14:paraId="2CD08077" w14:textId="3F1BD58A" w:rsidR="00D23776" w:rsidRP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>When using the new CryptoLib 1.7.2 or later, the</w:t>
            </w:r>
            <w:r>
              <w:rPr>
                <w:b/>
                <w:bCs/>
                <w:color w:val="000000"/>
              </w:rPr>
              <w:t xml:space="preserve"> </w:t>
            </w:r>
            <w:r w:rsidRPr="00D23776">
              <w:rPr>
                <w:b/>
                <w:bCs/>
                <w:color w:val="000000"/>
              </w:rPr>
              <w:t>CryptoLib is requested by aSIMS,</w:t>
            </w:r>
          </w:p>
          <w:p w14:paraId="55DD14B2" w14:textId="77777777" w:rsidR="00D23776" w:rsidRP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>Crypto Driver for AUTOSAR (module name: Crypto_76_HaeModule_R44) is required.</w:t>
            </w:r>
          </w:p>
          <w:p w14:paraId="63DB327E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 xml:space="preserve">This will be provided and announced in patch delivery in the future.  </w:t>
            </w:r>
          </w:p>
          <w:p w14:paraId="6832B8D7" w14:textId="77777777" w:rsidR="00D23776" w:rsidRPr="00D23776" w:rsidRDefault="00D23776" w:rsidP="00D23776">
            <w:pPr>
              <w:rPr>
                <w:b/>
                <w:bCs/>
                <w:color w:val="000000"/>
              </w:rPr>
            </w:pPr>
          </w:p>
          <w:p w14:paraId="3A2A3C40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 xml:space="preserve"> In other words, when applying CrptoLib 1.7.2 or later, </w:t>
            </w:r>
          </w:p>
          <w:p w14:paraId="65A8DF0F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bookmarkStart w:id="25" w:name="OLE_LINK2"/>
            <w:r w:rsidRPr="00D23776">
              <w:rPr>
                <w:b/>
                <w:bCs/>
                <w:color w:val="000000"/>
              </w:rPr>
              <w:t>Crypto Driver for AUTOSAR (module name: Crypto_76_HaeModule_R44)</w:t>
            </w:r>
            <w:bookmarkEnd w:id="25"/>
            <w:r w:rsidRPr="00D23776">
              <w:rPr>
                <w:b/>
                <w:bCs/>
                <w:color w:val="000000"/>
              </w:rPr>
              <w:t xml:space="preserve"> is required.</w:t>
            </w:r>
          </w:p>
          <w:p w14:paraId="36A725E4" w14:textId="1A7F0F6E" w:rsidR="00D23776" w:rsidRPr="00F60C91" w:rsidRDefault="00D23776" w:rsidP="00D2377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Crypto_76_HaeModule_R44</w:t>
            </w:r>
            <w:r>
              <w:rPr>
                <w:b/>
                <w:bCs/>
                <w:color w:val="000000"/>
              </w:rPr>
              <w:t xml:space="preserve"> is provided form of Patch delivery.</w:t>
            </w:r>
          </w:p>
        </w:tc>
      </w:tr>
      <w:tr w:rsidR="00D23776" w:rsidRPr="00983D04" w14:paraId="7C5391FD" w14:textId="48A32CCF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869E587" w14:textId="1C066D28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9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5A9F23E" w14:textId="73BF21FE" w:rsidR="00D23776" w:rsidRDefault="00D23776" w:rsidP="0076091F">
            <w:pPr>
              <w:rPr>
                <w:b/>
                <w:bCs/>
                <w:color w:val="000000"/>
              </w:rPr>
            </w:pPr>
            <w:r w:rsidRPr="00F60C91">
              <w:rPr>
                <w:b/>
                <w:bCs/>
                <w:color w:val="000000"/>
              </w:rPr>
              <w:t>Information on FBL Update in FBL 3.0</w:t>
            </w:r>
            <w:r>
              <w:rPr>
                <w:b/>
                <w:bCs/>
                <w:color w:val="000000"/>
              </w:rPr>
              <w:t>.</w:t>
            </w:r>
          </w:p>
          <w:p w14:paraId="76630985" w14:textId="4E2C9BFF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1) FBL update is provided for OTA </w:t>
            </w: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emory swap</w:t>
            </w:r>
            <w:r w:rsidRPr="00983D04">
              <w:rPr>
                <w:b/>
                <w:bCs/>
                <w:color w:val="000000"/>
              </w:rPr>
              <w:t xml:space="preserve"> applied </w:t>
            </w:r>
            <w:r>
              <w:rPr>
                <w:b/>
                <w:bCs/>
                <w:color w:val="000000"/>
              </w:rPr>
              <w:t>ECU</w:t>
            </w:r>
            <w:r w:rsidRPr="00983D04">
              <w:rPr>
                <w:b/>
                <w:bCs/>
                <w:color w:val="000000"/>
              </w:rPr>
              <w:t xml:space="preserve"> targeting MMU type MCU.</w:t>
            </w:r>
          </w:p>
          <w:p w14:paraId="50712774" w14:textId="050AC24C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>2) If FBL Update and multi</w:t>
            </w:r>
            <w:r>
              <w:rPr>
                <w:b/>
                <w:bCs/>
                <w:color w:val="000000"/>
              </w:rPr>
              <w:t>-</w:t>
            </w:r>
            <w:r w:rsidRPr="00983D04">
              <w:rPr>
                <w:b/>
                <w:bCs/>
                <w:color w:val="000000"/>
              </w:rPr>
              <w:t>Secure Boot support are required, they are not supported in the current HSM 2.6.X.</w:t>
            </w:r>
          </w:p>
          <w:p w14:paraId="20037BF6" w14:textId="4099E27A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HSM will be developed to support multi-Secure Boot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from HSM 2.8.X version</w:t>
            </w:r>
            <w:r>
              <w:rPr>
                <w:b/>
                <w:bCs/>
                <w:color w:val="000000"/>
              </w:rPr>
              <w:t>.</w:t>
            </w:r>
          </w:p>
          <w:p w14:paraId="40B758A5" w14:textId="77777777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HSM 2.8.X is scheduled to be supported around February 2024.</w:t>
            </w:r>
          </w:p>
          <w:p w14:paraId="619716D3" w14:textId="4ED9FE23" w:rsidR="00D23776" w:rsidRPr="0076091F" w:rsidRDefault="00D23776" w:rsidP="00220693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</w:t>
            </w:r>
            <w:r w:rsidRPr="00220693">
              <w:rPr>
                <w:b/>
                <w:bCs/>
                <w:color w:val="000000"/>
              </w:rPr>
              <w:t xml:space="preserve">For </w:t>
            </w:r>
            <w:r>
              <w:rPr>
                <w:b/>
                <w:bCs/>
                <w:color w:val="000000"/>
              </w:rPr>
              <w:t xml:space="preserve">any </w:t>
            </w:r>
            <w:r w:rsidRPr="00220693">
              <w:rPr>
                <w:b/>
                <w:bCs/>
                <w:color w:val="000000"/>
              </w:rPr>
              <w:t>related inquiries, please contact by email</w:t>
            </w:r>
            <w:r>
              <w:rPr>
                <w:b/>
                <w:bCs/>
                <w:color w:val="000000"/>
              </w:rPr>
              <w:t>. (</w:t>
            </w:r>
            <w:r w:rsidRPr="00983D04">
              <w:rPr>
                <w:b/>
                <w:bCs/>
                <w:color w:val="000000"/>
              </w:rPr>
              <w:t>HKMC_Security_Module@hyundai-autoever.com</w:t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B06431" w:rsidRPr="00B06431" w14:paraId="13CF5C51" w14:textId="77777777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403424C7" w14:textId="6F29C1C1" w:rsidR="00B06431" w:rsidRDefault="00B06431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B6262B5" w14:textId="2E97DB60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>[Using MCAL 3.0.0 on S32K312 MCU] When the core clock is 120MHz, DCF record programming is written on the FAQ site.</w:t>
            </w:r>
          </w:p>
          <w:p w14:paraId="2A6CF913" w14:textId="37791E72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rFonts w:hint="eastAsia"/>
                <w:b/>
                <w:bCs/>
                <w:color w:val="FF0000"/>
              </w:rPr>
              <w:t>-</w:t>
            </w:r>
            <w:r w:rsidRPr="00106C27">
              <w:rPr>
                <w:b/>
                <w:bCs/>
                <w:color w:val="FF0000"/>
              </w:rPr>
              <w:t xml:space="preserve"> Link: https://swpsupport.hyundai-autoever.com/boards/3/topics/3952</w:t>
            </w:r>
          </w:p>
          <w:p w14:paraId="0871AF52" w14:textId="40811DDD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 xml:space="preserve">- Title: </w:t>
            </w:r>
            <w:bookmarkStart w:id="26" w:name="OLE_LINK3"/>
            <w:r w:rsidRPr="00106C27">
              <w:rPr>
                <w:b/>
                <w:bCs/>
                <w:color w:val="FF0000"/>
              </w:rPr>
              <w:t>[NXP_HSE][S32K312][MCAL 3.0.0] CORE_CLK 120MHz 사용 시, 제어기 내 DCF Writing 적용</w:t>
            </w:r>
            <w:bookmarkEnd w:id="26"/>
          </w:p>
          <w:p w14:paraId="59578F96" w14:textId="77777777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>If the content is not applied, HSE reset will occur, so it is mandatory.</w:t>
            </w:r>
          </w:p>
          <w:p w14:paraId="2B73C813" w14:textId="6E242C87" w:rsidR="003E2613" w:rsidRPr="003E2613" w:rsidRDefault="003E2613" w:rsidP="00B06431">
            <w:pPr>
              <w:rPr>
                <w:b/>
                <w:bCs/>
                <w:color w:val="000000"/>
              </w:rPr>
            </w:pPr>
            <w:r w:rsidRPr="00106C27">
              <w:rPr>
                <w:b/>
                <w:bCs/>
                <w:color w:val="FF0000"/>
              </w:rPr>
              <w:t>For more related information, please contact to NXP.</w:t>
            </w:r>
          </w:p>
        </w:tc>
      </w:tr>
    </w:tbl>
    <w:p w14:paraId="3E989B23" w14:textId="77777777" w:rsidR="00E00192" w:rsidRPr="00895A29" w:rsidRDefault="00E00192" w:rsidP="008905F6"/>
    <w:p w14:paraId="22E3BD60" w14:textId="250A83CC" w:rsidR="00EA7865" w:rsidRDefault="008E077A" w:rsidP="00210409">
      <w:pPr>
        <w:pStyle w:val="10"/>
        <w:ind w:firstLineChars="1" w:firstLine="3"/>
      </w:pPr>
      <w:r w:rsidRPr="008E077A">
        <w:t>SWP Deployment History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500"/>
        <w:gridCol w:w="7268"/>
      </w:tblGrid>
      <w:tr w:rsidR="00EA7865" w:rsidRPr="006649CB" w14:paraId="10CF0949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15E4E32B" w14:textId="77777777" w:rsidR="00EA7865" w:rsidRPr="006649CB" w:rsidRDefault="00EA7865" w:rsidP="00210409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1500" w:type="dxa"/>
            <w:shd w:val="clear" w:color="auto" w:fill="00B0F0"/>
            <w:vAlign w:val="center"/>
          </w:tcPr>
          <w:p w14:paraId="08EBB38E" w14:textId="2B49E1FF" w:rsidR="00EA7865" w:rsidRPr="006649CB" w:rsidRDefault="008E077A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8" w:type="dxa"/>
            <w:shd w:val="clear" w:color="auto" w:fill="00B0F0"/>
            <w:vAlign w:val="center"/>
          </w:tcPr>
          <w:p w14:paraId="5553F446" w14:textId="1E497978" w:rsidR="00EA7865" w:rsidRPr="006649CB" w:rsidRDefault="008E077A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</w:tr>
      <w:tr w:rsidR="00EA7865" w:rsidRPr="006649CB" w14:paraId="7B058707" w14:textId="77777777" w:rsidTr="001E1014">
        <w:trPr>
          <w:trHeight w:val="397"/>
        </w:trPr>
        <w:tc>
          <w:tcPr>
            <w:tcW w:w="720" w:type="dxa"/>
            <w:shd w:val="clear" w:color="auto" w:fill="00B0F0"/>
            <w:vAlign w:val="center"/>
          </w:tcPr>
          <w:p w14:paraId="71A3DF8D" w14:textId="1C306FAF" w:rsidR="00EA7865" w:rsidRPr="006649CB" w:rsidRDefault="00521067" w:rsidP="00210409">
            <w:pPr>
              <w:pStyle w:val="af"/>
              <w:ind w:firstLineChars="1" w:firstLine="2"/>
            </w:pPr>
            <w:r>
              <w:t>1</w:t>
            </w:r>
          </w:p>
        </w:tc>
        <w:tc>
          <w:tcPr>
            <w:tcW w:w="1500" w:type="dxa"/>
            <w:vAlign w:val="center"/>
          </w:tcPr>
          <w:p w14:paraId="36C4209B" w14:textId="151E2294" w:rsidR="00EA7865" w:rsidRPr="006649CB" w:rsidRDefault="00521067" w:rsidP="006641CB">
            <w:pPr>
              <w:ind w:firstLineChars="1" w:firstLine="2"/>
              <w:jc w:val="center"/>
            </w:pPr>
            <w:r>
              <w:t>2024-05-21</w:t>
            </w:r>
          </w:p>
        </w:tc>
        <w:tc>
          <w:tcPr>
            <w:tcW w:w="7268" w:type="dxa"/>
            <w:vAlign w:val="center"/>
          </w:tcPr>
          <w:p w14:paraId="3D1F0D91" w14:textId="77777777" w:rsidR="00521067" w:rsidRDefault="00521067" w:rsidP="00A417DD">
            <w:pPr>
              <w:ind w:firstLineChars="1" w:firstLine="2"/>
            </w:pPr>
            <w:r>
              <w:t>V2.1.0 Release</w:t>
            </w:r>
          </w:p>
          <w:p w14:paraId="36072E19" w14:textId="77777777" w:rsidR="00521067" w:rsidRDefault="00521067" w:rsidP="00A417DD">
            <w:pPr>
              <w:ind w:firstLineChars="1" w:firstLine="2"/>
            </w:pPr>
            <w:r>
              <w:t>1. Initial Release</w:t>
            </w:r>
          </w:p>
          <w:p w14:paraId="72B3B625" w14:textId="77777777" w:rsidR="00521067" w:rsidRDefault="00521067" w:rsidP="00A417DD">
            <w:pPr>
              <w:ind w:firstLineChars="1" w:firstLine="2"/>
            </w:pPr>
          </w:p>
          <w:p w14:paraId="34081E36" w14:textId="77777777" w:rsidR="00521067" w:rsidRDefault="00521067" w:rsidP="00A417DD">
            <w:pPr>
              <w:ind w:firstLineChars="1" w:firstLine="2"/>
            </w:pPr>
            <w:r>
              <w:t>2. FBL3.0 및 HAEMODULE 적용</w:t>
            </w:r>
          </w:p>
          <w:p w14:paraId="47EE7636" w14:textId="77777777" w:rsidR="00521067" w:rsidRDefault="00521067" w:rsidP="00A417DD">
            <w:pPr>
              <w:ind w:firstLineChars="1" w:firstLine="2"/>
            </w:pPr>
          </w:p>
          <w:p w14:paraId="1D23A1DE" w14:textId="367BD6DC" w:rsidR="00EA7865" w:rsidRPr="006649CB" w:rsidRDefault="00EA7865" w:rsidP="00A417DD">
            <w:pPr>
              <w:ind w:firstLineChars="1" w:firstLine="2"/>
            </w:pPr>
          </w:p>
        </w:tc>
      </w:tr>
    </w:tbl>
    <w:p w14:paraId="1E1A1F64" w14:textId="77777777" w:rsidR="00EA7865" w:rsidRDefault="00EA7865" w:rsidP="00210409">
      <w:pPr>
        <w:ind w:firstLineChars="1" w:firstLine="2"/>
      </w:pPr>
    </w:p>
    <w:p w14:paraId="6B32FEF1" w14:textId="77777777" w:rsidR="007B10BC" w:rsidRDefault="007B10BC" w:rsidP="006641CB">
      <w:pPr>
        <w:pStyle w:val="10"/>
        <w:ind w:left="596" w:hanging="596"/>
      </w:pPr>
      <w:r>
        <w:rPr>
          <w:rFonts w:hint="eastAsia"/>
        </w:rPr>
        <w:t>Ch</w:t>
      </w:r>
      <w:r w:rsidRPr="007B10BC">
        <w:rPr>
          <w:rFonts w:hint="eastAsia"/>
        </w:rPr>
        <w:t>ecklist</w:t>
      </w:r>
    </w:p>
    <w:p w14:paraId="1E6B458F" w14:textId="1C8D63F8" w:rsidR="00210409" w:rsidRPr="00210409" w:rsidRDefault="008E077A" w:rsidP="00611A83">
      <w:pPr>
        <w:pStyle w:val="aff2"/>
        <w:numPr>
          <w:ilvl w:val="0"/>
          <w:numId w:val="11"/>
        </w:numPr>
        <w:autoSpaceDE/>
        <w:autoSpaceDN/>
        <w:spacing w:before="40"/>
        <w:ind w:leftChars="0"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D</w:t>
      </w:r>
      <w:r>
        <w:rPr>
          <w:rFonts w:ascii="굴림" w:eastAsia="굴림" w:hAnsi="굴림"/>
          <w:b/>
          <w:szCs w:val="20"/>
        </w:rPr>
        <w:t>istributor</w:t>
      </w:r>
      <w:r w:rsidR="00210409" w:rsidRPr="00210409">
        <w:rPr>
          <w:rFonts w:ascii="굴림" w:eastAsia="굴림" w:hAnsi="굴림" w:hint="eastAsia"/>
          <w:b/>
          <w:szCs w:val="20"/>
        </w:rPr>
        <w:t xml:space="preserve"> Checkli</w:t>
      </w:r>
      <w:r w:rsidR="00210409" w:rsidRPr="00F144CE">
        <w:rPr>
          <w:rFonts w:ascii="굴림" w:eastAsia="굴림" w:hAnsi="굴림"/>
          <w:b/>
          <w:szCs w:val="20"/>
        </w:rPr>
        <w:t>s</w:t>
      </w:r>
      <w:r w:rsidR="00210409" w:rsidRPr="00210409">
        <w:rPr>
          <w:rFonts w:ascii="굴림" w:eastAsia="굴림" w:hAnsi="굴림" w:hint="eastAsia"/>
          <w:b/>
          <w:szCs w:val="20"/>
        </w:rPr>
        <w:t>t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3469"/>
        <w:gridCol w:w="2160"/>
        <w:gridCol w:w="1560"/>
        <w:gridCol w:w="1628"/>
      </w:tblGrid>
      <w:tr w:rsidR="007B10BC" w:rsidRPr="007B10BC" w14:paraId="42F717D9" w14:textId="77777777" w:rsidTr="001E1014">
        <w:trPr>
          <w:trHeight w:val="255"/>
        </w:trPr>
        <w:tc>
          <w:tcPr>
            <w:tcW w:w="671" w:type="dxa"/>
            <w:shd w:val="clear" w:color="auto" w:fill="00B0F0"/>
            <w:vAlign w:val="center"/>
          </w:tcPr>
          <w:p w14:paraId="145848E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#</w:t>
            </w:r>
          </w:p>
        </w:tc>
        <w:tc>
          <w:tcPr>
            <w:tcW w:w="3469" w:type="dxa"/>
            <w:shd w:val="clear" w:color="auto" w:fill="00B0F0"/>
            <w:vAlign w:val="center"/>
          </w:tcPr>
          <w:p w14:paraId="19F1AA79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Check Items</w:t>
            </w:r>
          </w:p>
        </w:tc>
        <w:tc>
          <w:tcPr>
            <w:tcW w:w="2160" w:type="dxa"/>
            <w:shd w:val="clear" w:color="auto" w:fill="00B0F0"/>
            <w:vAlign w:val="center"/>
          </w:tcPr>
          <w:p w14:paraId="6725B4A7" w14:textId="09135617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ersion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2C905C8F" w14:textId="77777777" w:rsidR="007B10BC" w:rsidRPr="00B30711" w:rsidRDefault="007B10BC" w:rsidP="008469B3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OK/NotOK/N</w:t>
            </w:r>
            <w:r w:rsidR="008469B3"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1628" w:type="dxa"/>
            <w:shd w:val="clear" w:color="auto" w:fill="00B0F0"/>
            <w:vAlign w:val="center"/>
          </w:tcPr>
          <w:p w14:paraId="393BB763" w14:textId="1367266C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ote</w:t>
            </w:r>
          </w:p>
        </w:tc>
      </w:tr>
      <w:tr w:rsidR="007B10BC" w:rsidRPr="007B10BC" w14:paraId="317B308B" w14:textId="77777777" w:rsidTr="001E1014">
        <w:trPr>
          <w:trHeight w:val="546"/>
        </w:trPr>
        <w:tc>
          <w:tcPr>
            <w:tcW w:w="671" w:type="dxa"/>
            <w:shd w:val="clear" w:color="auto" w:fill="00B0F0"/>
            <w:vAlign w:val="center"/>
          </w:tcPr>
          <w:p w14:paraId="1C5AB33B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66B0279" w14:textId="77777777" w:rsidR="008E077A" w:rsidRPr="008E077A" w:rsidRDefault="008E077A" w:rsidP="008E077A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Have you done SWP testing?</w:t>
            </w:r>
          </w:p>
          <w:p w14:paraId="6BD0BE52" w14:textId="724AA323" w:rsidR="007B10BC" w:rsidRPr="00494ABB" w:rsidRDefault="008E077A" w:rsidP="008E077A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(Check whether the Test Report is implemented)</w:t>
            </w:r>
          </w:p>
        </w:tc>
        <w:tc>
          <w:tcPr>
            <w:tcW w:w="2160" w:type="dxa"/>
            <w:vAlign w:val="center"/>
          </w:tcPr>
          <w:p w14:paraId="42224A86" w14:textId="6347651C" w:rsidR="007B10BC" w:rsidRPr="00494ABB" w:rsidRDefault="008E077A" w:rsidP="00982181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Sample version</w:t>
            </w:r>
            <w:r w:rsidR="007B10BC" w:rsidRPr="00494ABB">
              <w:rPr>
                <w:rFonts w:ascii="굴림" w:eastAsia="굴림" w:hAnsi="굴림"/>
                <w:szCs w:val="20"/>
              </w:rPr>
              <w:t xml:space="preserve">: </w:t>
            </w:r>
            <w:bookmarkStart w:id="27" w:name="SAMPLEVER"/>
            <w:bookmarkEnd w:id="27"/>
            <w:r w:rsidR="00521067">
              <w:rPr>
                <w:rFonts w:ascii="굴림" w:eastAsia="굴림" w:hAnsi="굴림"/>
                <w:szCs w:val="20"/>
              </w:rPr>
              <w:t>2.1.0</w:t>
            </w:r>
          </w:p>
        </w:tc>
        <w:tc>
          <w:tcPr>
            <w:tcW w:w="1560" w:type="dxa"/>
            <w:vAlign w:val="center"/>
          </w:tcPr>
          <w:p w14:paraId="3891BE89" w14:textId="77777777" w:rsidR="007B10BC" w:rsidRPr="00494ABB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494ABB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1628" w:type="dxa"/>
            <w:vAlign w:val="center"/>
          </w:tcPr>
          <w:p w14:paraId="4A476F07" w14:textId="77777777" w:rsidR="007B10BC" w:rsidRPr="00494ABB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  <w:tr w:rsidR="007B10BC" w:rsidRPr="007B10BC" w14:paraId="4BD79076" w14:textId="77777777" w:rsidTr="001E1014">
        <w:trPr>
          <w:trHeight w:val="596"/>
        </w:trPr>
        <w:tc>
          <w:tcPr>
            <w:tcW w:w="671" w:type="dxa"/>
            <w:shd w:val="clear" w:color="auto" w:fill="00B0F0"/>
            <w:vAlign w:val="center"/>
          </w:tcPr>
          <w:p w14:paraId="5E02058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0E9B25B9" w14:textId="44B73CA0" w:rsidR="007B10BC" w:rsidRPr="00494ABB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Have you reviewed the MCU Errata Sheet? (Check whether the Errata Sheet is implemented)</w:t>
            </w:r>
          </w:p>
        </w:tc>
        <w:tc>
          <w:tcPr>
            <w:tcW w:w="2160" w:type="dxa"/>
            <w:vAlign w:val="center"/>
          </w:tcPr>
          <w:p w14:paraId="7B9A50AB" w14:textId="77777777" w:rsidR="00521067" w:rsidRDefault="00521067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bookmarkStart w:id="28" w:name="CHECKLISTERRATAVER"/>
            <w:bookmarkEnd w:id="28"/>
            <w:r>
              <w:rPr>
                <w:rFonts w:ascii="굴림" w:eastAsia="굴림" w:hAnsi="굴림"/>
                <w:szCs w:val="20"/>
              </w:rPr>
              <w:t>Errata sheet Version:</w:t>
            </w:r>
          </w:p>
          <w:p w14:paraId="7102F296" w14:textId="6A15B425" w:rsidR="007B10BC" w:rsidRPr="00494ABB" w:rsidRDefault="00521067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4.1.1</w:t>
            </w:r>
          </w:p>
        </w:tc>
        <w:tc>
          <w:tcPr>
            <w:tcW w:w="1560" w:type="dxa"/>
            <w:vAlign w:val="center"/>
          </w:tcPr>
          <w:p w14:paraId="1921502B" w14:textId="74E68E2F" w:rsidR="007B10BC" w:rsidRPr="00494ABB" w:rsidRDefault="00521067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bookmarkStart w:id="29" w:name="CHECK_LIST_ERRATA_RESULT"/>
            <w:bookmarkEnd w:id="29"/>
            <w:r>
              <w:rPr>
                <w:rFonts w:ascii="굴림" w:eastAsia="굴림" w:hAnsi="굴림"/>
                <w:szCs w:val="20"/>
              </w:rPr>
              <w:t>OK</w:t>
            </w:r>
          </w:p>
        </w:tc>
        <w:tc>
          <w:tcPr>
            <w:tcW w:w="1628" w:type="dxa"/>
            <w:vAlign w:val="center"/>
          </w:tcPr>
          <w:p w14:paraId="2E0D35D9" w14:textId="77777777" w:rsidR="007B10BC" w:rsidRPr="00494ABB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</w:tbl>
    <w:p w14:paraId="27CDD569" w14:textId="77777777" w:rsidR="007B10BC" w:rsidRPr="007B10BC" w:rsidRDefault="007B10BC" w:rsidP="00210409">
      <w:pPr>
        <w:autoSpaceDE/>
        <w:autoSpaceDN/>
        <w:spacing w:before="40"/>
        <w:ind w:firstLineChars="1" w:firstLine="2"/>
        <w:jc w:val="left"/>
        <w:rPr>
          <w:rFonts w:ascii="Arial" w:eastAsia="바탕체" w:hAnsi="Arial"/>
          <w:sz w:val="22"/>
          <w:szCs w:val="20"/>
        </w:rPr>
      </w:pPr>
    </w:p>
    <w:p w14:paraId="1E80EF1E" w14:textId="77777777" w:rsidR="007B10BC" w:rsidRPr="00210409" w:rsidRDefault="007B10BC" w:rsidP="00611A83">
      <w:pPr>
        <w:pStyle w:val="aff2"/>
        <w:numPr>
          <w:ilvl w:val="0"/>
          <w:numId w:val="10"/>
        </w:numPr>
        <w:autoSpaceDE/>
        <w:autoSpaceDN/>
        <w:spacing w:before="40"/>
        <w:ind w:leftChars="0"/>
        <w:jc w:val="left"/>
        <w:rPr>
          <w:rFonts w:ascii="굴림" w:eastAsia="굴림" w:hAnsi="굴림"/>
          <w:b/>
          <w:szCs w:val="20"/>
        </w:rPr>
      </w:pPr>
      <w:r w:rsidRPr="00210409">
        <w:rPr>
          <w:rFonts w:ascii="굴림" w:eastAsia="굴림" w:hAnsi="굴림" w:hint="eastAsia"/>
          <w:b/>
          <w:szCs w:val="20"/>
        </w:rPr>
        <w:t xml:space="preserve">PM </w:t>
      </w:r>
      <w:r w:rsidRPr="00210409">
        <w:rPr>
          <w:rFonts w:ascii="굴림" w:eastAsia="굴림" w:hAnsi="굴림"/>
          <w:b/>
          <w:szCs w:val="20"/>
        </w:rPr>
        <w:t>Checklist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671"/>
        <w:gridCol w:w="3469"/>
        <w:gridCol w:w="2160"/>
        <w:gridCol w:w="3188"/>
      </w:tblGrid>
      <w:tr w:rsidR="007B10BC" w:rsidRPr="007B10BC" w14:paraId="797B1AFE" w14:textId="77777777" w:rsidTr="001E1014">
        <w:trPr>
          <w:trHeight w:val="308"/>
        </w:trPr>
        <w:tc>
          <w:tcPr>
            <w:tcW w:w="671" w:type="dxa"/>
            <w:shd w:val="clear" w:color="auto" w:fill="00B0F0"/>
            <w:vAlign w:val="center"/>
          </w:tcPr>
          <w:p w14:paraId="536220CC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#</w:t>
            </w:r>
          </w:p>
        </w:tc>
        <w:tc>
          <w:tcPr>
            <w:tcW w:w="3469" w:type="dxa"/>
            <w:shd w:val="clear" w:color="auto" w:fill="00B0F0"/>
            <w:vAlign w:val="center"/>
          </w:tcPr>
          <w:p w14:paraId="76911636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Check Items</w:t>
            </w:r>
          </w:p>
        </w:tc>
        <w:tc>
          <w:tcPr>
            <w:tcW w:w="2160" w:type="dxa"/>
            <w:shd w:val="clear" w:color="auto" w:fill="00B0F0"/>
            <w:vAlign w:val="center"/>
          </w:tcPr>
          <w:p w14:paraId="370E093B" w14:textId="77777777" w:rsidR="007B10BC" w:rsidRPr="00B30711" w:rsidRDefault="007B10BC" w:rsidP="008469B3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OK/NotOK/N</w:t>
            </w:r>
            <w:r w:rsidR="008469B3"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3188" w:type="dxa"/>
            <w:shd w:val="clear" w:color="auto" w:fill="00B0F0"/>
            <w:vAlign w:val="center"/>
          </w:tcPr>
          <w:p w14:paraId="308500C4" w14:textId="215A661F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ote</w:t>
            </w:r>
          </w:p>
        </w:tc>
      </w:tr>
      <w:tr w:rsidR="007B10BC" w:rsidRPr="007B10BC" w14:paraId="015DD336" w14:textId="77777777" w:rsidTr="001E1014">
        <w:trPr>
          <w:trHeight w:val="397"/>
        </w:trPr>
        <w:tc>
          <w:tcPr>
            <w:tcW w:w="671" w:type="dxa"/>
            <w:shd w:val="clear" w:color="auto" w:fill="00B0F0"/>
            <w:vAlign w:val="center"/>
          </w:tcPr>
          <w:p w14:paraId="02C7808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A9A976E" w14:textId="56EAA2A4" w:rsidR="007B10BC" w:rsidRPr="007B10BC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 w:val="18"/>
                <w:szCs w:val="18"/>
              </w:rPr>
              <w:t>Check SWP Deployment Configuration Items</w:t>
            </w:r>
          </w:p>
        </w:tc>
        <w:tc>
          <w:tcPr>
            <w:tcW w:w="2160" w:type="dxa"/>
            <w:vAlign w:val="center"/>
          </w:tcPr>
          <w:p w14:paraId="57B02F61" w14:textId="77777777" w:rsidR="007B10BC" w:rsidRPr="007B10BC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7B10BC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3188" w:type="dxa"/>
            <w:vAlign w:val="center"/>
          </w:tcPr>
          <w:p w14:paraId="1D16739B" w14:textId="77777777" w:rsidR="007B10BC" w:rsidRPr="007B10BC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  <w:tr w:rsidR="007B10BC" w:rsidRPr="007B10BC" w14:paraId="4CE31962" w14:textId="77777777" w:rsidTr="001E1014">
        <w:trPr>
          <w:trHeight w:val="397"/>
        </w:trPr>
        <w:tc>
          <w:tcPr>
            <w:tcW w:w="671" w:type="dxa"/>
            <w:shd w:val="clear" w:color="auto" w:fill="00B0F0"/>
            <w:vAlign w:val="center"/>
          </w:tcPr>
          <w:p w14:paraId="077C6030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4982D34D" w14:textId="1EEE7C66" w:rsidR="007B10BC" w:rsidRPr="007B10BC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Item (Check Approval Process)</w:t>
            </w:r>
          </w:p>
        </w:tc>
        <w:tc>
          <w:tcPr>
            <w:tcW w:w="2160" w:type="dxa"/>
            <w:vAlign w:val="center"/>
          </w:tcPr>
          <w:p w14:paraId="3AF1095A" w14:textId="77777777" w:rsidR="007B10BC" w:rsidRPr="007B10BC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7B10BC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3188" w:type="dxa"/>
            <w:vAlign w:val="center"/>
          </w:tcPr>
          <w:p w14:paraId="4C0091B8" w14:textId="77777777" w:rsidR="007B10BC" w:rsidRPr="007B10BC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</w:tbl>
    <w:p w14:paraId="3F51A0C4" w14:textId="77777777" w:rsidR="00FA6FAE" w:rsidRPr="00FA6FAE" w:rsidRDefault="00FA6FAE" w:rsidP="00FA6FAE"/>
    <w:p w14:paraId="399142B7" w14:textId="0D88B2E9" w:rsidR="00BC14B6" w:rsidRDefault="00BC14B6" w:rsidP="006641CB">
      <w:pPr>
        <w:pStyle w:val="10"/>
        <w:ind w:left="596" w:hanging="596"/>
      </w:pPr>
      <w:r w:rsidRPr="006649CB">
        <w:rPr>
          <w:rFonts w:hint="eastAsia"/>
        </w:rPr>
        <w:t>Approval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2400"/>
        <w:gridCol w:w="1560"/>
        <w:gridCol w:w="1440"/>
        <w:gridCol w:w="1080"/>
        <w:gridCol w:w="1628"/>
      </w:tblGrid>
      <w:tr w:rsidR="003D74D8" w:rsidRPr="00487FAD" w14:paraId="5597954C" w14:textId="77777777" w:rsidTr="001E1014">
        <w:trPr>
          <w:trHeight w:val="213"/>
        </w:trPr>
        <w:tc>
          <w:tcPr>
            <w:tcW w:w="1380" w:type="dxa"/>
            <w:shd w:val="clear" w:color="auto" w:fill="00B0F0"/>
            <w:vAlign w:val="center"/>
          </w:tcPr>
          <w:p w14:paraId="14B93336" w14:textId="1566063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400" w:type="dxa"/>
            <w:shd w:val="clear" w:color="auto" w:fill="00B0F0"/>
            <w:vAlign w:val="center"/>
          </w:tcPr>
          <w:p w14:paraId="1FEE5218" w14:textId="7EAF1F1C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eam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14D03465" w14:textId="4BBBEA36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1276B9B8" w14:textId="3DEADD78" w:rsidR="008E077A" w:rsidRPr="006649CB" w:rsidRDefault="008E077A" w:rsidP="008E077A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0" w:type="dxa"/>
            <w:shd w:val="clear" w:color="auto" w:fill="00B0F0"/>
            <w:vAlign w:val="center"/>
          </w:tcPr>
          <w:p w14:paraId="6FBF9611" w14:textId="486BCCD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1628" w:type="dxa"/>
            <w:shd w:val="clear" w:color="auto" w:fill="00B0F0"/>
            <w:vAlign w:val="center"/>
          </w:tcPr>
          <w:p w14:paraId="23ECFC4B" w14:textId="52D8084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535024" w:rsidRPr="00487FAD" w14:paraId="48700E5C" w14:textId="77777777" w:rsidTr="001E1014">
        <w:trPr>
          <w:trHeight w:val="393"/>
        </w:trPr>
        <w:tc>
          <w:tcPr>
            <w:tcW w:w="1380" w:type="dxa"/>
            <w:shd w:val="clear" w:color="auto" w:fill="00B0F0"/>
            <w:vAlign w:val="center"/>
          </w:tcPr>
          <w:p w14:paraId="33476C76" w14:textId="77777777" w:rsidR="00535024" w:rsidRPr="006649CB" w:rsidRDefault="00535024" w:rsidP="00535024">
            <w:pPr>
              <w:pStyle w:val="af"/>
              <w:ind w:firstLineChars="1" w:firstLine="2"/>
            </w:pPr>
            <w:r>
              <w:rPr>
                <w:rFonts w:hint="eastAsia"/>
              </w:rPr>
              <w:t>PM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618BB44" w14:textId="4B2554C2" w:rsidR="00535024" w:rsidRPr="006649CB" w:rsidRDefault="00B20FF5" w:rsidP="00535024">
            <w:pPr>
              <w:ind w:firstLineChars="1" w:firstLine="2"/>
              <w:jc w:val="center"/>
            </w:pPr>
            <w:r>
              <w:rPr>
                <w:rFonts w:hint="eastAsia"/>
              </w:rPr>
              <w:t>Automotive SW Consolidation Technology Team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DD4F5B9" w14:textId="00248212" w:rsidR="00535024" w:rsidRPr="00494ABB" w:rsidRDefault="00521067" w:rsidP="00844968">
            <w:pPr>
              <w:ind w:firstLineChars="1" w:firstLine="2"/>
              <w:jc w:val="center"/>
            </w:pPr>
            <w:bookmarkStart w:id="30" w:name="RELEASE_CHECK_PM2"/>
            <w:bookmarkEnd w:id="30"/>
            <w:r>
              <w:t>INWON KANG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E381C4" w14:textId="21D6A043" w:rsidR="00535024" w:rsidRPr="00494ABB" w:rsidRDefault="00521067" w:rsidP="00535024">
            <w:pPr>
              <w:ind w:firstLineChars="1" w:firstLine="2"/>
              <w:jc w:val="center"/>
            </w:pPr>
            <w:bookmarkStart w:id="31" w:name="APPROVALDATA1"/>
            <w:bookmarkEnd w:id="31"/>
            <w:r>
              <w:t>20240521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F60196" w14:textId="77777777" w:rsidR="00535024" w:rsidRPr="00494ABB" w:rsidRDefault="00535024" w:rsidP="00535024">
            <w:pPr>
              <w:ind w:firstLineChars="1" w:firstLine="2"/>
              <w:jc w:val="center"/>
              <w:rPr>
                <w:b/>
              </w:rPr>
            </w:pPr>
            <w:r w:rsidRPr="00494ABB">
              <w:rPr>
                <w:rFonts w:hint="eastAsia"/>
                <w:b/>
              </w:rPr>
              <w:t>Signed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07A7B8FA" w14:textId="77777777" w:rsidR="00535024" w:rsidRPr="00494ABB" w:rsidRDefault="00535024" w:rsidP="00535024">
            <w:pPr>
              <w:ind w:firstLineChars="1" w:firstLine="2"/>
              <w:jc w:val="center"/>
            </w:pPr>
          </w:p>
        </w:tc>
      </w:tr>
      <w:tr w:rsidR="00535024" w:rsidRPr="00487FAD" w14:paraId="65FDE276" w14:textId="77777777" w:rsidTr="001E1014">
        <w:trPr>
          <w:trHeight w:val="393"/>
        </w:trPr>
        <w:tc>
          <w:tcPr>
            <w:tcW w:w="1380" w:type="dxa"/>
            <w:shd w:val="clear" w:color="auto" w:fill="00B0F0"/>
            <w:vAlign w:val="center"/>
          </w:tcPr>
          <w:p w14:paraId="0DE3BA77" w14:textId="2CCF8E96" w:rsidR="00535024" w:rsidRPr="006649CB" w:rsidRDefault="008E077A" w:rsidP="00535024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eam Leader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74750EF1" w14:textId="72B9ACD9" w:rsidR="00535024" w:rsidRPr="006649CB" w:rsidRDefault="00B20FF5" w:rsidP="00535024">
            <w:pPr>
              <w:ind w:firstLineChars="1" w:firstLine="2"/>
              <w:jc w:val="center"/>
            </w:pPr>
            <w:r>
              <w:rPr>
                <w:rFonts w:hint="eastAsia"/>
              </w:rPr>
              <w:t>Automotive SW Consolidation Technology Team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523CA4" w14:textId="3CED23C3" w:rsidR="00844968" w:rsidRDefault="000719AA" w:rsidP="000719AA">
            <w:pPr>
              <w:ind w:firstLineChars="1" w:firstLine="2"/>
              <w:jc w:val="center"/>
            </w:pPr>
            <w:r>
              <w:t>INWON</w:t>
            </w:r>
          </w:p>
          <w:p w14:paraId="49CB17BB" w14:textId="3C621F29" w:rsidR="00535024" w:rsidRPr="00494ABB" w:rsidRDefault="000719AA" w:rsidP="000719AA">
            <w:pPr>
              <w:ind w:firstLineChars="1" w:firstLine="2"/>
              <w:jc w:val="center"/>
            </w:pPr>
            <w:r>
              <w:t>KANG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5A353B" w14:textId="2A69340F" w:rsidR="00535024" w:rsidRPr="00494ABB" w:rsidRDefault="00521067" w:rsidP="00535024">
            <w:pPr>
              <w:ind w:firstLineChars="1" w:firstLine="2"/>
              <w:jc w:val="center"/>
            </w:pPr>
            <w:bookmarkStart w:id="32" w:name="APPROVALDATA2"/>
            <w:bookmarkEnd w:id="32"/>
            <w:r>
              <w:t>20240521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B8D92D" w14:textId="77777777" w:rsidR="00535024" w:rsidRPr="00494ABB" w:rsidRDefault="00535024" w:rsidP="00535024">
            <w:pPr>
              <w:ind w:firstLineChars="1" w:firstLine="2"/>
              <w:jc w:val="center"/>
            </w:pPr>
            <w:r w:rsidRPr="00494ABB">
              <w:rPr>
                <w:rFonts w:hint="eastAsia"/>
                <w:b/>
              </w:rPr>
              <w:t>Signed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5870446D" w14:textId="77777777" w:rsidR="00535024" w:rsidRPr="00494ABB" w:rsidRDefault="00535024" w:rsidP="00535024">
            <w:pPr>
              <w:ind w:firstLineChars="1" w:firstLine="2"/>
              <w:jc w:val="center"/>
            </w:pPr>
          </w:p>
        </w:tc>
      </w:tr>
    </w:tbl>
    <w:p w14:paraId="57E5B30A" w14:textId="77777777" w:rsidR="00BC14B6" w:rsidRPr="00E12261" w:rsidRDefault="00BC14B6" w:rsidP="00E12261">
      <w:pPr>
        <w:rPr>
          <w:b/>
          <w:sz w:val="22"/>
        </w:rPr>
      </w:pPr>
    </w:p>
    <w:sectPr w:rsidR="00BC14B6" w:rsidRPr="00E12261" w:rsidSect="0021040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A5F8E" w14:textId="77777777" w:rsidR="003C7124" w:rsidRDefault="003C7124" w:rsidP="00AE13EB">
      <w:r>
        <w:separator/>
      </w:r>
    </w:p>
    <w:p w14:paraId="0C9084CF" w14:textId="77777777" w:rsidR="003C7124" w:rsidRDefault="003C7124"/>
  </w:endnote>
  <w:endnote w:type="continuationSeparator" w:id="0">
    <w:p w14:paraId="030A919A" w14:textId="77777777" w:rsidR="003C7124" w:rsidRDefault="003C7124" w:rsidP="00AE13EB">
      <w:r>
        <w:continuationSeparator/>
      </w:r>
    </w:p>
    <w:p w14:paraId="47806429" w14:textId="77777777" w:rsidR="003C7124" w:rsidRDefault="003C7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926B7" w14:textId="791B03A6" w:rsidR="00E00192" w:rsidRDefault="00E00192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1C67DE8F" wp14:editId="66F5DE6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2540"/>
              <wp:wrapSquare wrapText="bothSides"/>
              <wp:docPr id="3" name="Text Box 3" descr="일반(Anyuser)/seungwoo.lee@hyundai-autoever.com 본 문서는 HyundaiAutoever의 정보자산이므로 무단으로 전재 및 복제할 수 없으며, 이를 위반할 시에는 당사 사규 및 관련 법규에 의해 제재를 받을 수 있습니다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12166" w14:textId="6E6B285C" w:rsidR="00E00192" w:rsidRPr="00E00192" w:rsidRDefault="00E00192">
                          <w:pPr>
                            <w:rPr>
                              <w:rFonts w:ascii="Calibri" w:eastAsia="Calibri" w:hAnsi="Calibri" w:cs="Calibri"/>
                              <w:color w:val="CCCCCC"/>
                              <w:sz w:val="16"/>
                              <w:szCs w:val="16"/>
                            </w:rPr>
                          </w:pPr>
                          <w:r w:rsidRPr="00E00192">
                            <w:rPr>
                              <w:rFonts w:ascii="Calibri" w:eastAsia="Calibri" w:hAnsi="Calibri" w:cs="Calibri"/>
                              <w:color w:val="CCCCCC"/>
                              <w:sz w:val="16"/>
                              <w:szCs w:val="16"/>
                            </w:rPr>
                            <w:t>일반(Anyuser)/seungwoo.lee@hyundai-autoever.com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651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C67DE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일반(Anyuser)/seungwoo.lee@hyundai-autoever.com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.05pt;width:34.95pt;height:34.95pt;z-index:25166080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" filled="f" stroked="f">
              <v:textbox style="mso-fit-shape-to-text:t" inset="13pt,0,0,0">
                <w:txbxContent>
                  <w:p w14:paraId="48012166" w14:textId="6E6B285C" w:rsidR="00E00192" w:rsidRPr="00E00192" w:rsidRDefault="00E00192">
                    <w:pPr>
                      <w:rPr>
                        <w:rFonts w:ascii="Calibri" w:eastAsia="Calibri" w:hAnsi="Calibri" w:cs="Calibri"/>
                        <w:color w:val="CCCCCC"/>
                        <w:sz w:val="16"/>
                        <w:szCs w:val="16"/>
                      </w:rPr>
                    </w:pPr>
                    <w:r w:rsidRPr="00E00192">
                      <w:rPr>
                        <w:rFonts w:ascii="Calibri" w:eastAsia="Calibri" w:hAnsi="Calibri" w:cs="Calibri"/>
                        <w:color w:val="CCCCCC"/>
                        <w:sz w:val="16"/>
                        <w:szCs w:val="16"/>
                      </w:rPr>
                      <w:t>일반(Anyuser)/seungwoo.lee@hyundai-autoever.com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4429"/>
      <w:gridCol w:w="4957"/>
    </w:tblGrid>
    <w:tr w:rsidR="001D6F7F" w:rsidRPr="006B2730" w14:paraId="19BBB3CB" w14:textId="77777777" w:rsidTr="006B2730">
      <w:tc>
        <w:tcPr>
          <w:tcW w:w="4612" w:type="dxa"/>
          <w:shd w:val="clear" w:color="auto" w:fill="auto"/>
        </w:tcPr>
        <w:p w14:paraId="4B4701C8" w14:textId="6B3AC9AD" w:rsidR="001D6F7F" w:rsidRPr="006B2730" w:rsidRDefault="001D6F7F" w:rsidP="00FE28F7">
          <w:pPr>
            <w:pStyle w:val="a7"/>
            <w:rPr>
              <w:b/>
              <w:szCs w:val="18"/>
              <w:lang w:val="pt-BR" w:bidi="en-US"/>
            </w:rPr>
          </w:pPr>
          <w:r w:rsidRPr="006B2730">
            <w:rPr>
              <w:rFonts w:hint="eastAsia"/>
              <w:szCs w:val="18"/>
              <w:lang w:val="pt-BR" w:bidi="en-US"/>
            </w:rPr>
            <w:t xml:space="preserve">Document No. </w:t>
          </w:r>
          <w:r>
            <w:rPr>
              <w:rFonts w:hint="eastAsia"/>
              <w:szCs w:val="18"/>
              <w:lang w:val="pt-BR" w:bidi="en-US"/>
            </w:rPr>
            <w:t>SWP Release Note</w:t>
          </w:r>
        </w:p>
      </w:tc>
      <w:tc>
        <w:tcPr>
          <w:tcW w:w="4612" w:type="dxa"/>
          <w:shd w:val="clear" w:color="auto" w:fill="auto"/>
        </w:tcPr>
        <w:p w14:paraId="7E1C2B72" w14:textId="77777777" w:rsidR="001D6F7F" w:rsidRPr="006B2730" w:rsidRDefault="001D6F7F" w:rsidP="00535024">
          <w:pPr>
            <w:pStyle w:val="a7"/>
            <w:jc w:val="right"/>
            <w:rPr>
              <w:sz w:val="22"/>
              <w:lang w:val="pt-BR" w:eastAsia="en-US" w:bidi="en-US"/>
            </w:rPr>
          </w:pPr>
          <w:r w:rsidRPr="00B04DB3">
            <w:t>©</w:t>
          </w:r>
          <w:r>
            <w:rPr>
              <w:rFonts w:hint="eastAsia"/>
            </w:rPr>
            <w:t xml:space="preserve"> 2016 </w:t>
          </w:r>
          <w:r w:rsidRPr="00CC1866">
            <w:rPr>
              <w:rFonts w:hint="eastAsia"/>
            </w:rPr>
            <w:t>HYUNDAI AU</w:t>
          </w:r>
          <w:r w:rsidR="009D6D72">
            <w:rPr>
              <w:rFonts w:hint="eastAsia"/>
            </w:rPr>
            <w:t>T</w:t>
          </w:r>
          <w:r w:rsidR="00535024">
            <w:t>OEVER</w:t>
          </w:r>
          <w:r w:rsidRPr="00CC1866">
            <w:rPr>
              <w:rFonts w:hint="eastAsia"/>
            </w:rPr>
            <w:t xml:space="preserve"> Co., Ltd., All Right Reserved</w:t>
          </w:r>
        </w:p>
      </w:tc>
    </w:tr>
  </w:tbl>
  <w:p w14:paraId="50ED447E" w14:textId="77777777" w:rsidR="001D6F7F" w:rsidRPr="009D6D72" w:rsidRDefault="001D6F7F" w:rsidP="00B04D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1"/>
      <w:gridCol w:w="4111"/>
      <w:gridCol w:w="1276"/>
      <w:gridCol w:w="1185"/>
      <w:gridCol w:w="1185"/>
    </w:tblGrid>
    <w:tr w:rsidR="001D6F7F" w:rsidRPr="006B2730" w14:paraId="0CA54375" w14:textId="77777777" w:rsidTr="0020785D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4F81343" w14:textId="52F09036" w:rsidR="001D6F7F" w:rsidRDefault="00513341" w:rsidP="00CA1165">
          <w:pPr>
            <w:pStyle w:val="a7"/>
          </w:pPr>
          <w:r>
            <w:t>4</w:t>
          </w:r>
          <w:r w:rsidR="00FE6658">
            <w:rPr>
              <w:rFonts w:hint="eastAsia"/>
            </w:rPr>
            <w:t>th</w:t>
          </w:r>
          <w:r w:rsidR="001D6F7F" w:rsidRPr="00D1152C">
            <w:rPr>
              <w:rFonts w:hint="eastAsia"/>
            </w:rPr>
            <w:t xml:space="preserve"> Edition Date : </w:t>
          </w:r>
        </w:p>
        <w:p w14:paraId="0C079D41" w14:textId="77777777" w:rsidR="001D6F7F" w:rsidRPr="00D1152C" w:rsidRDefault="001D6F7F" w:rsidP="00FE6658">
          <w:pPr>
            <w:pStyle w:val="a7"/>
          </w:pPr>
          <w:r w:rsidRPr="00D1152C">
            <w:rPr>
              <w:rFonts w:hint="eastAsia"/>
            </w:rPr>
            <w:t>201</w:t>
          </w:r>
          <w:r w:rsidR="00FE6658">
            <w:rPr>
              <w:rFonts w:hint="eastAsia"/>
            </w:rPr>
            <w:t>9</w:t>
          </w:r>
          <w:r w:rsidRPr="00D1152C">
            <w:rPr>
              <w:rFonts w:hint="eastAsia"/>
            </w:rPr>
            <w:t>-</w:t>
          </w:r>
          <w:r w:rsidR="00FE6658">
            <w:rPr>
              <w:rFonts w:hint="eastAsia"/>
            </w:rPr>
            <w:t>12</w:t>
          </w:r>
          <w:r w:rsidRPr="00D1152C">
            <w:rPr>
              <w:rFonts w:hint="eastAsia"/>
            </w:rPr>
            <w:t>-</w:t>
          </w:r>
          <w:r w:rsidR="00FE6658">
            <w:rPr>
              <w:rFonts w:hint="eastAsia"/>
            </w:rPr>
            <w:t>04</w:t>
          </w: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B287251" w14:textId="77777777" w:rsidR="001D6F7F" w:rsidRPr="00D1152C" w:rsidRDefault="001D6F7F" w:rsidP="00D1152C">
          <w:pPr>
            <w:pStyle w:val="a7"/>
          </w:pPr>
          <w:r w:rsidRPr="00D1152C">
            <w:rPr>
              <w:rFonts w:hint="eastAsia"/>
            </w:rPr>
            <w:t>File Name:</w:t>
          </w:r>
        </w:p>
        <w:p w14:paraId="79B65B71" w14:textId="6C15AE2F" w:rsidR="001D6F7F" w:rsidRPr="00D1152C" w:rsidRDefault="00521067" w:rsidP="00CA1165">
          <w:pPr>
            <w:pStyle w:val="a7"/>
          </w:pPr>
          <w:bookmarkStart w:id="35" w:name="FILE_NAME"/>
          <w:bookmarkEnd w:id="35"/>
          <w:r>
            <w:t>SWP_ReleaseNote_RS4_PE_WPC(20240521).docx</w:t>
          </w:r>
        </w:p>
      </w:tc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3DEF9C1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Creation</w:t>
          </w:r>
        </w:p>
        <w:p w14:paraId="7C205D1E" w14:textId="3A0FB171" w:rsidR="001D6F7F" w:rsidRPr="00D1152C" w:rsidRDefault="00521067" w:rsidP="00D1152C">
          <w:pPr>
            <w:pStyle w:val="af"/>
          </w:pPr>
          <w:bookmarkStart w:id="36" w:name="RESPONSIBLE_PERSON_1"/>
          <w:bookmarkEnd w:id="36"/>
          <w:r>
            <w:t>BYUNGGYU MIN</w:t>
          </w:r>
        </w:p>
        <w:p w14:paraId="00A13958" w14:textId="547FBA33" w:rsidR="001D6F7F" w:rsidRPr="00D1152C" w:rsidRDefault="00521067" w:rsidP="00FE28F7">
          <w:pPr>
            <w:pStyle w:val="af"/>
          </w:pPr>
          <w:bookmarkStart w:id="37" w:name="CREATE_DATE1"/>
          <w:bookmarkEnd w:id="37"/>
          <w:r>
            <w:t>2024-05-21</w:t>
          </w:r>
        </w:p>
      </w:tc>
      <w:tc>
        <w:tcPr>
          <w:tcW w:w="11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42198BF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Check</w:t>
          </w:r>
        </w:p>
        <w:p w14:paraId="57ED9E92" w14:textId="425D4373" w:rsidR="001D6F7F" w:rsidRDefault="00521067" w:rsidP="00854E63">
          <w:pPr>
            <w:pStyle w:val="af"/>
          </w:pPr>
          <w:bookmarkStart w:id="38" w:name="RELEASE_CHECK_PM1"/>
          <w:bookmarkEnd w:id="38"/>
          <w:r>
            <w:t>INWON KANG</w:t>
          </w:r>
        </w:p>
        <w:p w14:paraId="51E91B68" w14:textId="524D20B9" w:rsidR="001D6F7F" w:rsidRPr="00D1152C" w:rsidRDefault="00521067" w:rsidP="00854E63">
          <w:pPr>
            <w:pStyle w:val="af"/>
          </w:pPr>
          <w:bookmarkStart w:id="39" w:name="CREATE_DATE2"/>
          <w:bookmarkEnd w:id="39"/>
          <w:r>
            <w:t>2024-05-21</w:t>
          </w:r>
        </w:p>
      </w:tc>
      <w:tc>
        <w:tcPr>
          <w:tcW w:w="11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CD52D9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Approval</w:t>
          </w:r>
        </w:p>
        <w:p w14:paraId="3DF04884" w14:textId="64B13F1F" w:rsidR="001D6F7F" w:rsidRPr="00D1152C" w:rsidRDefault="00513341" w:rsidP="00D1152C">
          <w:pPr>
            <w:pStyle w:val="af"/>
          </w:pPr>
          <w:r>
            <w:t>INWON</w:t>
          </w:r>
          <w:r w:rsidR="00E77887">
            <w:t xml:space="preserve"> </w:t>
          </w:r>
          <w:r>
            <w:rPr>
              <w:rFonts w:hint="eastAsia"/>
            </w:rPr>
            <w:t>K</w:t>
          </w:r>
          <w:r>
            <w:t>ANG</w:t>
          </w:r>
        </w:p>
        <w:p w14:paraId="461AC931" w14:textId="10B84AD8" w:rsidR="001D6F7F" w:rsidRPr="00D1152C" w:rsidRDefault="00521067" w:rsidP="00D1152C">
          <w:pPr>
            <w:pStyle w:val="af"/>
          </w:pPr>
          <w:bookmarkStart w:id="40" w:name="CREATE_DATE3"/>
          <w:bookmarkEnd w:id="40"/>
          <w:r>
            <w:t>2024-05-21</w:t>
          </w:r>
        </w:p>
      </w:tc>
    </w:tr>
    <w:tr w:rsidR="001D6F7F" w:rsidRPr="006B2730" w14:paraId="6E6AF8AC" w14:textId="77777777" w:rsidTr="0020785D">
      <w:trPr>
        <w:trHeight w:val="758"/>
      </w:trPr>
      <w:tc>
        <w:tcPr>
          <w:tcW w:w="195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B198D23" w14:textId="77777777" w:rsidR="001D6F7F" w:rsidRPr="00D1152C" w:rsidRDefault="001D6F7F" w:rsidP="00516CC6">
          <w:pPr>
            <w:pStyle w:val="a7"/>
          </w:pPr>
          <w:r w:rsidRPr="00D1152C">
            <w:rPr>
              <w:rFonts w:hint="eastAsia"/>
            </w:rPr>
            <w:t>Document</w:t>
          </w:r>
          <w:r>
            <w:rPr>
              <w:rFonts w:hint="eastAsia"/>
            </w:rPr>
            <w:t xml:space="preserve"> </w:t>
          </w:r>
          <w:r w:rsidRPr="00D1152C">
            <w:rPr>
              <w:rFonts w:hint="eastAsia"/>
            </w:rPr>
            <w:t>Management</w:t>
          </w:r>
          <w:r>
            <w:rPr>
              <w:rFonts w:hint="eastAsia"/>
            </w:rPr>
            <w:t xml:space="preserve"> </w:t>
          </w:r>
          <w:r w:rsidRPr="00D1152C">
            <w:rPr>
              <w:rFonts w:hint="eastAsia"/>
            </w:rPr>
            <w:t>System</w:t>
          </w:r>
          <w:r w:rsidRPr="00D1152C">
            <w:tab/>
          </w:r>
        </w:p>
      </w:tc>
      <w:tc>
        <w:tcPr>
          <w:tcW w:w="4111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4842F1" w14:textId="77777777" w:rsidR="001D6F7F" w:rsidRPr="00D1152C" w:rsidRDefault="001D6F7F" w:rsidP="00D1152C">
          <w:pPr>
            <w:pStyle w:val="a7"/>
          </w:pPr>
        </w:p>
      </w:tc>
      <w:tc>
        <w:tcPr>
          <w:tcW w:w="1276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53CFF7B" w14:textId="77777777" w:rsidR="001D6F7F" w:rsidRPr="00D1152C" w:rsidRDefault="001D6F7F" w:rsidP="00D1152C">
          <w:pPr>
            <w:pStyle w:val="a7"/>
          </w:pPr>
        </w:p>
      </w:tc>
      <w:tc>
        <w:tcPr>
          <w:tcW w:w="1185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021C2AF" w14:textId="77777777" w:rsidR="001D6F7F" w:rsidRPr="00D1152C" w:rsidRDefault="001D6F7F" w:rsidP="00D1152C">
          <w:pPr>
            <w:pStyle w:val="a7"/>
          </w:pPr>
        </w:p>
      </w:tc>
      <w:tc>
        <w:tcPr>
          <w:tcW w:w="1185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0A36ABD6" w14:textId="77777777" w:rsidR="001D6F7F" w:rsidRPr="00D1152C" w:rsidRDefault="001D6F7F" w:rsidP="00D1152C">
          <w:pPr>
            <w:pStyle w:val="a7"/>
          </w:pPr>
        </w:p>
      </w:tc>
    </w:tr>
    <w:tr w:rsidR="001D6F7F" w:rsidRPr="006B2730" w14:paraId="691E0111" w14:textId="77777777" w:rsidTr="00516CC6">
      <w:tc>
        <w:tcPr>
          <w:tcW w:w="9708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18D2C6B6" w14:textId="77777777" w:rsidR="001D6F7F" w:rsidRPr="00CC1866" w:rsidRDefault="001D6F7F" w:rsidP="00535024">
          <w:pPr>
            <w:pStyle w:val="af1"/>
          </w:pPr>
          <w:r w:rsidRPr="00B04DB3">
            <w:t>©</w:t>
          </w:r>
          <w:r>
            <w:rPr>
              <w:rFonts w:hint="eastAsia"/>
            </w:rPr>
            <w:t xml:space="preserve"> 2016</w:t>
          </w:r>
          <w:r w:rsidRPr="00CC1866">
            <w:rPr>
              <w:rFonts w:hint="eastAsia"/>
            </w:rPr>
            <w:t xml:space="preserve"> HYUNDAI AUT</w:t>
          </w:r>
          <w:r w:rsidR="00535024">
            <w:t>OEVER</w:t>
          </w:r>
          <w:r w:rsidRPr="00CC1866">
            <w:rPr>
              <w:rFonts w:hint="eastAsia"/>
            </w:rPr>
            <w:t xml:space="preserve"> Co., Ltd., All Right Reserved</w:t>
          </w:r>
        </w:p>
      </w:tc>
    </w:tr>
  </w:tbl>
  <w:p w14:paraId="3F1BD7EC" w14:textId="77777777" w:rsidR="001D6F7F" w:rsidRPr="00CC1866" w:rsidRDefault="001D6F7F" w:rsidP="00B04D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2C191" w14:textId="77777777" w:rsidR="003C7124" w:rsidRDefault="003C7124" w:rsidP="00AE13EB">
      <w:r>
        <w:separator/>
      </w:r>
    </w:p>
    <w:p w14:paraId="2668A53A" w14:textId="77777777" w:rsidR="003C7124" w:rsidRDefault="003C7124"/>
  </w:footnote>
  <w:footnote w:type="continuationSeparator" w:id="0">
    <w:p w14:paraId="29768B73" w14:textId="77777777" w:rsidR="003C7124" w:rsidRDefault="003C7124" w:rsidP="00AE13EB">
      <w:r>
        <w:continuationSeparator/>
      </w:r>
    </w:p>
    <w:p w14:paraId="43D071ED" w14:textId="77777777" w:rsidR="003C7124" w:rsidRDefault="003C71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3208"/>
      <w:gridCol w:w="4697"/>
      <w:gridCol w:w="1803"/>
    </w:tblGrid>
    <w:tr w:rsidR="001D6F7F" w14:paraId="7F5E3F79" w14:textId="77777777" w:rsidTr="008F5BFA">
      <w:trPr>
        <w:trHeight w:val="887"/>
      </w:trPr>
      <w:tc>
        <w:tcPr>
          <w:tcW w:w="3208" w:type="dxa"/>
          <w:shd w:val="clear" w:color="auto" w:fill="auto"/>
        </w:tcPr>
        <w:p w14:paraId="3078041D" w14:textId="77777777" w:rsidR="001D6F7F" w:rsidRPr="006B2730" w:rsidRDefault="001D6F7F" w:rsidP="00B04DB3">
          <w:pPr>
            <w:pStyle w:val="a6"/>
            <w:jc w:val="left"/>
            <w:rPr>
              <w:sz w:val="22"/>
              <w:lang w:eastAsia="en-US" w:bidi="en-US"/>
            </w:rPr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68A9340" wp14:editId="4D3FD8EA">
                    <wp:simplePos x="0" y="0"/>
                    <wp:positionH relativeFrom="column">
                      <wp:posOffset>386715</wp:posOffset>
                    </wp:positionH>
                    <wp:positionV relativeFrom="paragraph">
                      <wp:posOffset>304165</wp:posOffset>
                    </wp:positionV>
                    <wp:extent cx="1238250" cy="198120"/>
                    <wp:effectExtent l="0" t="0" r="0" b="11430"/>
                    <wp:wrapNone/>
                    <wp:docPr id="4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808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2EC645" w14:textId="77777777" w:rsidR="001D6F7F" w:rsidRPr="00B04DB3" w:rsidRDefault="001D6F7F" w:rsidP="00B04DB3">
                                <w:pPr>
                                  <w:pStyle w:val="a6"/>
                                  <w:rPr>
                                    <w:lang w:val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SWP Release Note</w:t>
                                </w:r>
                              </w:p>
                              <w:p w14:paraId="78791430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58086E72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5681F2BD" w14:textId="77777777" w:rsidR="001D6F7F" w:rsidRPr="001F6B41" w:rsidRDefault="001D6F7F" w:rsidP="00081ED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조직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표준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시스템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개발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프로세스</w:t>
                                </w:r>
                              </w:p>
                              <w:p w14:paraId="524A2901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0213FE3C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540CE25E" w14:textId="77777777" w:rsidR="001D6F7F" w:rsidRPr="00B04DB3" w:rsidRDefault="001D6F7F" w:rsidP="00B04DB3">
                                <w:pPr>
                                  <w:pStyle w:val="a6"/>
                                  <w:rPr>
                                    <w:lang w:val="ko-KR"/>
                                  </w:rPr>
                                </w:pPr>
                                <w:r w:rsidRPr="00B04DB3">
                                  <w:rPr>
                                    <w:rFonts w:hint="eastAsia"/>
                                    <w:lang w:val="ko-KR"/>
                                  </w:rPr>
                                  <w:t>조직 표준 시스템 개발 프로세스</w:t>
                                </w:r>
                              </w:p>
                              <w:p w14:paraId="0D550E30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130E1059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1D95CFB2" w14:textId="77777777" w:rsidR="001D6F7F" w:rsidRPr="001F6B41" w:rsidRDefault="001D6F7F" w:rsidP="00081ED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조직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표준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시스템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개발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프로세스</w:t>
                                </w:r>
                              </w:p>
                              <w:p w14:paraId="174D9D55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68A93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0.45pt;margin-top:23.95pt;width:97.5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" filled="f" fillcolor="#bbe0e3" stroked="f" strokecolor="gray">
                    <v:textbox inset="0,0,0,0">
                      <w:txbxContent>
                        <w:p w14:paraId="172EC645" w14:textId="77777777" w:rsidR="001D6F7F" w:rsidRPr="00B04DB3" w:rsidRDefault="001D6F7F" w:rsidP="00B04DB3">
                          <w:pPr>
                            <w:pStyle w:val="a6"/>
                            <w:rPr>
                              <w:lang w:val="ko-KR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SWP Release Note</w:t>
                          </w:r>
                        </w:p>
                        <w:p w14:paraId="78791430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58086E72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5681F2BD" w14:textId="77777777" w:rsidR="001D6F7F" w:rsidRPr="001F6B41" w:rsidRDefault="001D6F7F" w:rsidP="00081ED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조직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표준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시스템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개발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프로세스</w:t>
                          </w:r>
                        </w:p>
                        <w:p w14:paraId="524A2901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0213FE3C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540CE25E" w14:textId="77777777" w:rsidR="001D6F7F" w:rsidRPr="00B04DB3" w:rsidRDefault="001D6F7F" w:rsidP="00B04DB3">
                          <w:pPr>
                            <w:pStyle w:val="a6"/>
                            <w:rPr>
                              <w:lang w:val="ko-KR"/>
                            </w:rPr>
                          </w:pPr>
                          <w:r w:rsidRPr="00B04DB3">
                            <w:rPr>
                              <w:rFonts w:hint="eastAsia"/>
                              <w:lang w:val="ko-KR"/>
                            </w:rPr>
                            <w:t>조직 표준 시스템 개발 프로세스</w:t>
                          </w:r>
                        </w:p>
                        <w:p w14:paraId="0D550E30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130E1059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1D95CFB2" w14:textId="77777777" w:rsidR="001D6F7F" w:rsidRPr="001F6B41" w:rsidRDefault="001D6F7F" w:rsidP="00081ED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조직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표준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시스템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개발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프로세스</w:t>
                          </w:r>
                        </w:p>
                        <w:p w14:paraId="174D9D55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118C" w:rsidRPr="00DE540E">
            <w:rPr>
              <w:noProof/>
              <w:sz w:val="22"/>
            </w:rPr>
            <w:drawing>
              <wp:inline distT="0" distB="0" distL="0" distR="0" wp14:anchorId="25715A9B" wp14:editId="08ADBEBC">
                <wp:extent cx="686664" cy="198142"/>
                <wp:effectExtent l="0" t="0" r="0" b="0"/>
                <wp:docPr id="2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그림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664" cy="198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7" w:type="dxa"/>
          <w:shd w:val="clear" w:color="auto" w:fill="auto"/>
          <w:vAlign w:val="center"/>
        </w:tcPr>
        <w:p w14:paraId="07428868" w14:textId="729FA271" w:rsidR="001D6F7F" w:rsidRDefault="001D6F7F" w:rsidP="00806337">
          <w:pPr>
            <w:pStyle w:val="a6"/>
          </w:pPr>
          <w:r w:rsidRPr="00B04DB3">
            <w:rPr>
              <w:rFonts w:hint="eastAsia"/>
            </w:rPr>
            <w:t>Document Name :</w:t>
          </w:r>
          <w:bookmarkStart w:id="33" w:name="PROJECT_NAME_VER2"/>
          <w:bookmarkEnd w:id="33"/>
          <w:r w:rsidR="00521067">
            <w:t>RS4_PE_WPC_SWP_V2.1.0</w:t>
          </w:r>
        </w:p>
        <w:p w14:paraId="1E77B648" w14:textId="77777777" w:rsidR="001D6F7F" w:rsidRPr="00B04DB3" w:rsidRDefault="001D6F7F" w:rsidP="00806337">
          <w:pPr>
            <w:pStyle w:val="a6"/>
            <w:jc w:val="center"/>
          </w:pPr>
          <w:r>
            <w:rPr>
              <w:rFonts w:hint="eastAsia"/>
            </w:rPr>
            <w:t xml:space="preserve"> SWP Release Note</w:t>
          </w:r>
        </w:p>
      </w:tc>
      <w:tc>
        <w:tcPr>
          <w:tcW w:w="1803" w:type="dxa"/>
          <w:shd w:val="clear" w:color="auto" w:fill="auto"/>
          <w:vAlign w:val="center"/>
        </w:tcPr>
        <w:p w14:paraId="719899FB" w14:textId="77777777" w:rsidR="001D6F7F" w:rsidRPr="00B04DB3" w:rsidRDefault="001D6F7F" w:rsidP="00B04DB3">
          <w:pPr>
            <w:pStyle w:val="a6"/>
          </w:pPr>
          <w:r w:rsidRPr="00B04DB3">
            <w:rPr>
              <w:rFonts w:hint="eastAsia"/>
            </w:rPr>
            <w:t>Page :</w:t>
          </w:r>
        </w:p>
        <w:p w14:paraId="06582A5F" w14:textId="186C9D01" w:rsidR="001D6F7F" w:rsidRPr="006B2730" w:rsidRDefault="001D6F7F" w:rsidP="006B2730">
          <w:pPr>
            <w:pStyle w:val="a6"/>
            <w:jc w:val="center"/>
            <w:rPr>
              <w:sz w:val="22"/>
              <w:lang w:eastAsia="en-US" w:bidi="en-US"/>
            </w:rPr>
          </w:pPr>
          <w:r>
            <w:rPr>
              <w:rStyle w:val="aff0"/>
              <w:rFonts w:hint="eastAsia"/>
              <w:lang w:bidi="en-US"/>
            </w:rPr>
            <w:t xml:space="preserve">    </w:t>
          </w:r>
          <w:r w:rsidRPr="00B16CE2">
            <w:rPr>
              <w:rStyle w:val="aff0"/>
              <w:lang w:eastAsia="en-US" w:bidi="en-US"/>
            </w:rPr>
            <w:fldChar w:fldCharType="begin"/>
          </w:r>
          <w:r w:rsidRPr="00B16CE2">
            <w:rPr>
              <w:rStyle w:val="aff0"/>
              <w:lang w:eastAsia="en-US" w:bidi="en-US"/>
            </w:rPr>
            <w:instrText xml:space="preserve"> PAGE </w:instrText>
          </w:r>
          <w:r w:rsidRPr="00B16CE2">
            <w:rPr>
              <w:rStyle w:val="aff0"/>
              <w:lang w:eastAsia="en-US" w:bidi="en-US"/>
            </w:rPr>
            <w:fldChar w:fldCharType="separate"/>
          </w:r>
          <w:r w:rsidR="00521067">
            <w:rPr>
              <w:rStyle w:val="aff0"/>
              <w:noProof/>
              <w:lang w:eastAsia="en-US" w:bidi="en-US"/>
            </w:rPr>
            <w:t>3</w:t>
          </w:r>
          <w:r w:rsidRPr="00B16CE2">
            <w:rPr>
              <w:rStyle w:val="aff0"/>
              <w:lang w:eastAsia="en-US" w:bidi="en-US"/>
            </w:rPr>
            <w:fldChar w:fldCharType="end"/>
          </w:r>
          <w:r w:rsidRPr="00B16CE2">
            <w:rPr>
              <w:rStyle w:val="aff0"/>
              <w:rFonts w:hint="eastAsia"/>
              <w:lang w:eastAsia="en-US" w:bidi="en-US"/>
            </w:rPr>
            <w:t>/</w:t>
          </w:r>
          <w:r w:rsidRPr="00B16CE2">
            <w:rPr>
              <w:rStyle w:val="aff0"/>
              <w:lang w:eastAsia="en-US" w:bidi="en-US"/>
            </w:rPr>
            <w:fldChar w:fldCharType="begin"/>
          </w:r>
          <w:r w:rsidRPr="00B16CE2">
            <w:rPr>
              <w:rStyle w:val="aff0"/>
              <w:lang w:eastAsia="en-US" w:bidi="en-US"/>
            </w:rPr>
            <w:instrText xml:space="preserve"> NUMPAGES </w:instrText>
          </w:r>
          <w:r w:rsidRPr="00B16CE2">
            <w:rPr>
              <w:rStyle w:val="aff0"/>
              <w:lang w:eastAsia="en-US" w:bidi="en-US"/>
            </w:rPr>
            <w:fldChar w:fldCharType="separate"/>
          </w:r>
          <w:r w:rsidR="00521067">
            <w:rPr>
              <w:rStyle w:val="aff0"/>
              <w:noProof/>
              <w:lang w:eastAsia="en-US" w:bidi="en-US"/>
            </w:rPr>
            <w:t>4</w:t>
          </w:r>
          <w:r w:rsidRPr="00B16CE2">
            <w:rPr>
              <w:rStyle w:val="aff0"/>
              <w:lang w:eastAsia="en-US" w:bidi="en-US"/>
            </w:rPr>
            <w:fldChar w:fldCharType="end"/>
          </w:r>
        </w:p>
      </w:tc>
    </w:tr>
  </w:tbl>
  <w:p w14:paraId="5DB5F14D" w14:textId="77777777" w:rsidR="001D6F7F" w:rsidRDefault="001D6F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410"/>
      <w:gridCol w:w="4785"/>
      <w:gridCol w:w="2865"/>
    </w:tblGrid>
    <w:tr w:rsidR="001D6F7F" w:rsidRPr="004006D0" w14:paraId="5E6CCC04" w14:textId="77777777" w:rsidTr="001E1014">
      <w:trPr>
        <w:trHeight w:val="699"/>
        <w:jc w:val="center"/>
      </w:trPr>
      <w:tc>
        <w:tcPr>
          <w:tcW w:w="2410" w:type="dxa"/>
          <w:vAlign w:val="center"/>
        </w:tcPr>
        <w:p w14:paraId="1DE5C075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SCOPE OF APPLICATION</w:t>
          </w:r>
        </w:p>
        <w:p w14:paraId="121514A2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All Project/Engineering</w:t>
          </w:r>
        </w:p>
      </w:tc>
      <w:tc>
        <w:tcPr>
          <w:tcW w:w="4785" w:type="dxa"/>
          <w:vAlign w:val="center"/>
        </w:tcPr>
        <w:p w14:paraId="4DC5534F" w14:textId="77777777" w:rsidR="001D6F7F" w:rsidRPr="00D1152C" w:rsidRDefault="0064251F" w:rsidP="00D1152C">
          <w:pPr>
            <w:pStyle w:val="af"/>
          </w:pPr>
          <w:r w:rsidRPr="00DE540E">
            <w:rPr>
              <w:noProof/>
            </w:rPr>
            <w:drawing>
              <wp:inline distT="0" distB="0" distL="0" distR="0" wp14:anchorId="0C7ADE49" wp14:editId="60AE3B88">
                <wp:extent cx="1221334" cy="352425"/>
                <wp:effectExtent l="0" t="0" r="0" b="0"/>
                <wp:docPr id="9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그림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621" cy="35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D6F7F" w:rsidRPr="00D1152C">
            <w:rPr>
              <w:rFonts w:hint="eastAsia"/>
            </w:rPr>
            <w:t xml:space="preserve"> </w:t>
          </w:r>
        </w:p>
      </w:tc>
      <w:tc>
        <w:tcPr>
          <w:tcW w:w="2865" w:type="dxa"/>
          <w:vAlign w:val="center"/>
        </w:tcPr>
        <w:p w14:paraId="2619C9FA" w14:textId="77777777" w:rsidR="001D6F7F" w:rsidRPr="00D1152C" w:rsidRDefault="001D6F7F" w:rsidP="00963B4F">
          <w:pPr>
            <w:pStyle w:val="af"/>
            <w:jc w:val="left"/>
          </w:pPr>
          <w:r>
            <w:rPr>
              <w:rFonts w:hint="eastAsia"/>
            </w:rPr>
            <w:t>Page:</w:t>
          </w:r>
        </w:p>
        <w:p w14:paraId="46665236" w14:textId="7E7703EB" w:rsidR="001D6F7F" w:rsidRPr="00D1152C" w:rsidRDefault="001D6F7F" w:rsidP="00963B4F">
          <w:pPr>
            <w:pStyle w:val="af"/>
          </w:pPr>
          <w:r w:rsidRPr="00D1152C">
            <w:rPr>
              <w:rStyle w:val="aff0"/>
            </w:rPr>
            <w:fldChar w:fldCharType="begin"/>
          </w:r>
          <w:r w:rsidRPr="00D1152C">
            <w:rPr>
              <w:rStyle w:val="aff0"/>
            </w:rPr>
            <w:instrText xml:space="preserve"> PAGE </w:instrText>
          </w:r>
          <w:r w:rsidRPr="00D1152C">
            <w:rPr>
              <w:rStyle w:val="aff0"/>
            </w:rPr>
            <w:fldChar w:fldCharType="separate"/>
          </w:r>
          <w:r w:rsidR="00521067">
            <w:rPr>
              <w:rStyle w:val="aff0"/>
              <w:noProof/>
            </w:rPr>
            <w:t>1</w:t>
          </w:r>
          <w:r w:rsidRPr="00D1152C">
            <w:rPr>
              <w:rStyle w:val="aff0"/>
            </w:rPr>
            <w:fldChar w:fldCharType="end"/>
          </w:r>
          <w:r w:rsidRPr="00D1152C">
            <w:rPr>
              <w:rStyle w:val="aff0"/>
              <w:rFonts w:hint="eastAsia"/>
            </w:rPr>
            <w:t>/</w:t>
          </w:r>
          <w:r w:rsidRPr="00D1152C">
            <w:rPr>
              <w:rStyle w:val="aff0"/>
            </w:rPr>
            <w:fldChar w:fldCharType="begin"/>
          </w:r>
          <w:r w:rsidRPr="00D1152C">
            <w:rPr>
              <w:rStyle w:val="aff0"/>
            </w:rPr>
            <w:instrText xml:space="preserve"> NUMPAGES </w:instrText>
          </w:r>
          <w:r w:rsidRPr="00D1152C">
            <w:rPr>
              <w:rStyle w:val="aff0"/>
            </w:rPr>
            <w:fldChar w:fldCharType="separate"/>
          </w:r>
          <w:r w:rsidR="00521067">
            <w:rPr>
              <w:rStyle w:val="aff0"/>
              <w:noProof/>
            </w:rPr>
            <w:t>4</w:t>
          </w:r>
          <w:r w:rsidRPr="00D1152C">
            <w:rPr>
              <w:rStyle w:val="aff0"/>
            </w:rPr>
            <w:fldChar w:fldCharType="end"/>
          </w:r>
        </w:p>
      </w:tc>
    </w:tr>
    <w:tr w:rsidR="001D6F7F" w:rsidRPr="004006D0" w14:paraId="407D2EA5" w14:textId="77777777" w:rsidTr="001E1014">
      <w:trPr>
        <w:trHeight w:val="279"/>
        <w:jc w:val="center"/>
      </w:trPr>
      <w:tc>
        <w:tcPr>
          <w:tcW w:w="2410" w:type="dxa"/>
          <w:vAlign w:val="center"/>
        </w:tcPr>
        <w:p w14:paraId="0EDB8C99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 xml:space="preserve">Responsibility: </w:t>
          </w:r>
        </w:p>
        <w:p w14:paraId="17AD8694" w14:textId="0AC863C1" w:rsidR="001D6F7F" w:rsidRPr="00D1152C" w:rsidRDefault="00BF087B" w:rsidP="00D1152C">
          <w:pPr>
            <w:pStyle w:val="af"/>
          </w:pPr>
          <w:r>
            <w:t>Automotive Electronics SW Division</w:t>
          </w:r>
        </w:p>
      </w:tc>
      <w:tc>
        <w:tcPr>
          <w:tcW w:w="4785" w:type="dxa"/>
          <w:vAlign w:val="center"/>
        </w:tcPr>
        <w:p w14:paraId="771089B2" w14:textId="00E78D9B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AUT</w:t>
          </w:r>
          <w:r w:rsidR="0064251F">
            <w:rPr>
              <w:rFonts w:hint="eastAsia"/>
            </w:rPr>
            <w:t>OEVER</w:t>
          </w:r>
          <w:r w:rsidRPr="00D1152C">
            <w:rPr>
              <w:rFonts w:hint="eastAsia"/>
            </w:rPr>
            <w:t xml:space="preserve"> Standard Process</w:t>
          </w:r>
        </w:p>
      </w:tc>
      <w:tc>
        <w:tcPr>
          <w:tcW w:w="2865" w:type="dxa"/>
          <w:vAlign w:val="center"/>
        </w:tcPr>
        <w:p w14:paraId="507F58C4" w14:textId="77777777" w:rsidR="001D6F7F" w:rsidRPr="00D1152C" w:rsidRDefault="001D6F7F" w:rsidP="00D1152C">
          <w:pPr>
            <w:pStyle w:val="af"/>
          </w:pPr>
        </w:p>
      </w:tc>
    </w:tr>
    <w:tr w:rsidR="001D6F7F" w:rsidRPr="004006D0" w14:paraId="6ABCF102" w14:textId="77777777" w:rsidTr="001E1014">
      <w:trPr>
        <w:trHeight w:val="579"/>
        <w:jc w:val="center"/>
      </w:trPr>
      <w:tc>
        <w:tcPr>
          <w:tcW w:w="10060" w:type="dxa"/>
          <w:gridSpan w:val="3"/>
          <w:shd w:val="clear" w:color="auto" w:fill="auto"/>
          <w:vAlign w:val="center"/>
        </w:tcPr>
        <w:p w14:paraId="1D7348CF" w14:textId="113C5689" w:rsidR="001D6F7F" w:rsidRPr="008F5BFA" w:rsidRDefault="00521067" w:rsidP="00CA1165">
          <w:pPr>
            <w:pStyle w:val="af"/>
            <w:rPr>
              <w:b/>
              <w:sz w:val="24"/>
              <w:szCs w:val="24"/>
            </w:rPr>
          </w:pPr>
          <w:bookmarkStart w:id="34" w:name="PROJECT_NAME_VER"/>
          <w:bookmarkEnd w:id="34"/>
          <w:r>
            <w:rPr>
              <w:b/>
              <w:sz w:val="24"/>
              <w:szCs w:val="24"/>
            </w:rPr>
            <w:t>RS4_PE_WPC_SWP_V2.1.0</w:t>
          </w:r>
          <w:r w:rsidR="001D6F7F">
            <w:rPr>
              <w:rFonts w:hint="eastAsia"/>
              <w:b/>
              <w:sz w:val="24"/>
              <w:szCs w:val="24"/>
            </w:rPr>
            <w:t xml:space="preserve"> </w:t>
          </w:r>
          <w:r w:rsidR="001D6F7F" w:rsidRPr="008F5BFA">
            <w:rPr>
              <w:rFonts w:hint="eastAsia"/>
              <w:b/>
              <w:sz w:val="24"/>
              <w:szCs w:val="24"/>
            </w:rPr>
            <w:t>SWP Release Note</w:t>
          </w:r>
        </w:p>
      </w:tc>
    </w:tr>
  </w:tbl>
  <w:p w14:paraId="6D76C253" w14:textId="77777777" w:rsidR="001D6F7F" w:rsidRDefault="001D6F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4C2F64"/>
    <w:lvl w:ilvl="0">
      <w:start w:val="1"/>
      <w:numFmt w:val="bullet"/>
      <w:pStyle w:val="1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0320F1"/>
    <w:multiLevelType w:val="hybridMultilevel"/>
    <w:tmpl w:val="F5346C76"/>
    <w:lvl w:ilvl="0" w:tplc="04090003">
      <w:start w:val="1"/>
      <w:numFmt w:val="bullet"/>
      <w:pStyle w:val="3"/>
      <w:lvlText w:val=""/>
      <w:lvlJc w:val="left"/>
      <w:pPr>
        <w:ind w:left="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7" w:hanging="400"/>
      </w:pPr>
      <w:rPr>
        <w:rFonts w:ascii="Wingdings" w:hAnsi="Wingdings" w:hint="default"/>
      </w:rPr>
    </w:lvl>
  </w:abstractNum>
  <w:abstractNum w:abstractNumId="2" w15:restartNumberingAfterBreak="0">
    <w:nsid w:val="16142174"/>
    <w:multiLevelType w:val="multilevel"/>
    <w:tmpl w:val="13FAB8FA"/>
    <w:lvl w:ilvl="0">
      <w:start w:val="1"/>
      <w:numFmt w:val="decimal"/>
      <w:pStyle w:val="10"/>
      <w:suff w:val="space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C882A8A"/>
    <w:multiLevelType w:val="hybridMultilevel"/>
    <w:tmpl w:val="3F6EDB2E"/>
    <w:lvl w:ilvl="0" w:tplc="5EDEC9C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5C017D"/>
    <w:multiLevelType w:val="hybridMultilevel"/>
    <w:tmpl w:val="467ED428"/>
    <w:lvl w:ilvl="0" w:tplc="AA50647C">
      <w:start w:val="2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C23BA5"/>
    <w:multiLevelType w:val="hybridMultilevel"/>
    <w:tmpl w:val="E7F431AC"/>
    <w:lvl w:ilvl="0" w:tplc="04090009">
      <w:start w:val="1"/>
      <w:numFmt w:val="bullet"/>
      <w:pStyle w:val="20"/>
      <w:lvlText w:val=""/>
      <w:lvlJc w:val="left"/>
      <w:pPr>
        <w:ind w:left="4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7" w:hanging="400"/>
      </w:pPr>
      <w:rPr>
        <w:rFonts w:ascii="Wingdings" w:hAnsi="Wingdings" w:hint="default"/>
      </w:rPr>
    </w:lvl>
  </w:abstractNum>
  <w:abstractNum w:abstractNumId="6" w15:restartNumberingAfterBreak="0">
    <w:nsid w:val="433B7DA5"/>
    <w:multiLevelType w:val="hybridMultilevel"/>
    <w:tmpl w:val="E95E55E0"/>
    <w:lvl w:ilvl="0" w:tplc="04090009">
      <w:start w:val="1"/>
      <w:numFmt w:val="decimal"/>
      <w:pStyle w:val="11"/>
      <w:lvlText w:val="%1)"/>
      <w:lvlJc w:val="left"/>
      <w:pPr>
        <w:ind w:left="597" w:hanging="400"/>
      </w:pPr>
      <w:rPr>
        <w:rFonts w:hint="eastAsia"/>
      </w:rPr>
    </w:lvl>
    <w:lvl w:ilvl="1" w:tplc="0409000B" w:tentative="1">
      <w:start w:val="1"/>
      <w:numFmt w:val="upperLetter"/>
      <w:lvlText w:val="%2."/>
      <w:lvlJc w:val="left"/>
      <w:pPr>
        <w:ind w:left="997" w:hanging="400"/>
      </w:pPr>
    </w:lvl>
    <w:lvl w:ilvl="2" w:tplc="BB3A4CC0" w:tentative="1">
      <w:start w:val="1"/>
      <w:numFmt w:val="lowerRoman"/>
      <w:lvlText w:val="%3."/>
      <w:lvlJc w:val="right"/>
      <w:pPr>
        <w:ind w:left="1397" w:hanging="400"/>
      </w:pPr>
    </w:lvl>
    <w:lvl w:ilvl="3" w:tplc="04090001" w:tentative="1">
      <w:start w:val="1"/>
      <w:numFmt w:val="decimal"/>
      <w:lvlText w:val="%4."/>
      <w:lvlJc w:val="left"/>
      <w:pPr>
        <w:ind w:left="1797" w:hanging="400"/>
      </w:pPr>
    </w:lvl>
    <w:lvl w:ilvl="4" w:tplc="04090003" w:tentative="1">
      <w:start w:val="1"/>
      <w:numFmt w:val="upperLetter"/>
      <w:lvlText w:val="%5."/>
      <w:lvlJc w:val="left"/>
      <w:pPr>
        <w:ind w:left="2197" w:hanging="400"/>
      </w:pPr>
    </w:lvl>
    <w:lvl w:ilvl="5" w:tplc="04090005" w:tentative="1">
      <w:start w:val="1"/>
      <w:numFmt w:val="lowerRoman"/>
      <w:lvlText w:val="%6."/>
      <w:lvlJc w:val="right"/>
      <w:pPr>
        <w:ind w:left="2597" w:hanging="400"/>
      </w:pPr>
    </w:lvl>
    <w:lvl w:ilvl="6" w:tplc="04090001" w:tentative="1">
      <w:start w:val="1"/>
      <w:numFmt w:val="decimal"/>
      <w:lvlText w:val="%7."/>
      <w:lvlJc w:val="left"/>
      <w:pPr>
        <w:ind w:left="2997" w:hanging="400"/>
      </w:pPr>
    </w:lvl>
    <w:lvl w:ilvl="7" w:tplc="04090003" w:tentative="1">
      <w:start w:val="1"/>
      <w:numFmt w:val="upperLetter"/>
      <w:lvlText w:val="%8."/>
      <w:lvlJc w:val="left"/>
      <w:pPr>
        <w:ind w:left="3397" w:hanging="400"/>
      </w:pPr>
    </w:lvl>
    <w:lvl w:ilvl="8" w:tplc="04090005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7" w15:restartNumberingAfterBreak="0">
    <w:nsid w:val="4D46417C"/>
    <w:multiLevelType w:val="hybridMultilevel"/>
    <w:tmpl w:val="ED80E5BA"/>
    <w:lvl w:ilvl="0" w:tplc="04090009">
      <w:start w:val="1"/>
      <w:numFmt w:val="upperLetter"/>
      <w:pStyle w:val="21"/>
      <w:lvlText w:val="%1)"/>
      <w:lvlJc w:val="left"/>
      <w:pPr>
        <w:ind w:left="797" w:hanging="400"/>
      </w:pPr>
      <w:rPr>
        <w:rFonts w:hint="eastAsia"/>
      </w:rPr>
    </w:lvl>
    <w:lvl w:ilvl="1" w:tplc="0409000B" w:tentative="1">
      <w:start w:val="1"/>
      <w:numFmt w:val="upperLetter"/>
      <w:lvlText w:val="%2."/>
      <w:lvlJc w:val="left"/>
      <w:pPr>
        <w:ind w:left="1197" w:hanging="400"/>
      </w:pPr>
    </w:lvl>
    <w:lvl w:ilvl="2" w:tplc="BB3A4CC0" w:tentative="1">
      <w:start w:val="1"/>
      <w:numFmt w:val="lowerRoman"/>
      <w:lvlText w:val="%3."/>
      <w:lvlJc w:val="right"/>
      <w:pPr>
        <w:ind w:left="1597" w:hanging="400"/>
      </w:pPr>
    </w:lvl>
    <w:lvl w:ilvl="3" w:tplc="04090001" w:tentative="1">
      <w:start w:val="1"/>
      <w:numFmt w:val="decimal"/>
      <w:lvlText w:val="%4."/>
      <w:lvlJc w:val="left"/>
      <w:pPr>
        <w:ind w:left="1997" w:hanging="400"/>
      </w:pPr>
    </w:lvl>
    <w:lvl w:ilvl="4" w:tplc="04090003" w:tentative="1">
      <w:start w:val="1"/>
      <w:numFmt w:val="upperLetter"/>
      <w:lvlText w:val="%5."/>
      <w:lvlJc w:val="left"/>
      <w:pPr>
        <w:ind w:left="2397" w:hanging="400"/>
      </w:pPr>
    </w:lvl>
    <w:lvl w:ilvl="5" w:tplc="04090005" w:tentative="1">
      <w:start w:val="1"/>
      <w:numFmt w:val="lowerRoman"/>
      <w:lvlText w:val="%6."/>
      <w:lvlJc w:val="right"/>
      <w:pPr>
        <w:ind w:left="2797" w:hanging="400"/>
      </w:pPr>
    </w:lvl>
    <w:lvl w:ilvl="6" w:tplc="04090001" w:tentative="1">
      <w:start w:val="1"/>
      <w:numFmt w:val="decimal"/>
      <w:lvlText w:val="%7."/>
      <w:lvlJc w:val="left"/>
      <w:pPr>
        <w:ind w:left="3197" w:hanging="400"/>
      </w:pPr>
    </w:lvl>
    <w:lvl w:ilvl="7" w:tplc="04090003" w:tentative="1">
      <w:start w:val="1"/>
      <w:numFmt w:val="upperLetter"/>
      <w:lvlText w:val="%8."/>
      <w:lvlJc w:val="left"/>
      <w:pPr>
        <w:ind w:left="3597" w:hanging="400"/>
      </w:pPr>
    </w:lvl>
    <w:lvl w:ilvl="8" w:tplc="04090005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8" w15:restartNumberingAfterBreak="0">
    <w:nsid w:val="586856C5"/>
    <w:multiLevelType w:val="hybridMultilevel"/>
    <w:tmpl w:val="FD542616"/>
    <w:lvl w:ilvl="0" w:tplc="0409000B">
      <w:start w:val="1"/>
      <w:numFmt w:val="bullet"/>
      <w:pStyle w:val="22"/>
      <w:lvlText w:val=""/>
      <w:lvlJc w:val="left"/>
      <w:pPr>
        <w:ind w:left="8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3" w:hanging="400"/>
      </w:pPr>
      <w:rPr>
        <w:rFonts w:ascii="Wingdings" w:hAnsi="Wingdings" w:hint="default"/>
      </w:rPr>
    </w:lvl>
  </w:abstractNum>
  <w:abstractNum w:abstractNumId="9" w15:restartNumberingAfterBreak="0">
    <w:nsid w:val="5F05096A"/>
    <w:multiLevelType w:val="hybridMultilevel"/>
    <w:tmpl w:val="57889496"/>
    <w:lvl w:ilvl="0" w:tplc="04090009">
      <w:start w:val="1"/>
      <w:numFmt w:val="bullet"/>
      <w:pStyle w:val="12"/>
      <w:lvlText w:val=""/>
      <w:lvlJc w:val="left"/>
      <w:pPr>
        <w:ind w:left="443" w:hanging="4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BB3A4CC0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7160ACE"/>
    <w:multiLevelType w:val="multilevel"/>
    <w:tmpl w:val="D338863A"/>
    <w:styleLink w:val="a"/>
    <w:lvl w:ilvl="0">
      <w:numFmt w:val="bullet"/>
      <w:lvlText w:val="-"/>
      <w:lvlJc w:val="left"/>
      <w:pPr>
        <w:tabs>
          <w:tab w:val="num" w:pos="949"/>
        </w:tabs>
        <w:ind w:left="1349" w:hanging="360"/>
      </w:pPr>
      <w:rPr>
        <w:rFonts w:ascii="맑은 고딕" w:eastAsia="맑은 고딕" w:hAnsi="맑은 고딕" w:hint="eastAsia"/>
        <w:kern w:val="2"/>
      </w:rPr>
    </w:lvl>
    <w:lvl w:ilvl="1">
      <w:start w:val="1"/>
      <w:numFmt w:val="bullet"/>
      <w:lvlText w:val=""/>
      <w:lvlJc w:val="left"/>
      <w:pPr>
        <w:tabs>
          <w:tab w:val="num" w:pos="1389"/>
        </w:tabs>
        <w:ind w:left="1389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9"/>
        </w:tabs>
        <w:ind w:left="178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89"/>
        </w:tabs>
        <w:ind w:left="2189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9"/>
        </w:tabs>
        <w:ind w:left="258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89"/>
        </w:tabs>
        <w:ind w:left="298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9"/>
        </w:tabs>
        <w:ind w:left="338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9"/>
        </w:tabs>
        <w:ind w:left="378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89"/>
        </w:tabs>
        <w:ind w:left="4189" w:hanging="400"/>
      </w:pPr>
      <w:rPr>
        <w:rFonts w:ascii="Wingdings" w:hAnsi="Wingdings" w:hint="default"/>
      </w:rPr>
    </w:lvl>
  </w:abstractNum>
  <w:abstractNum w:abstractNumId="11" w15:restartNumberingAfterBreak="0">
    <w:nsid w:val="7EAD181A"/>
    <w:multiLevelType w:val="hybridMultilevel"/>
    <w:tmpl w:val="8E20C3DE"/>
    <w:lvl w:ilvl="0" w:tplc="226E3A60">
      <w:start w:val="1"/>
      <w:numFmt w:val="bullet"/>
      <w:lvlText w:val=""/>
      <w:lvlJc w:val="left"/>
      <w:pPr>
        <w:ind w:left="8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A1"/>
    <w:rsid w:val="000004C1"/>
    <w:rsid w:val="00000532"/>
    <w:rsid w:val="0000069D"/>
    <w:rsid w:val="000008C3"/>
    <w:rsid w:val="000009A3"/>
    <w:rsid w:val="00000E81"/>
    <w:rsid w:val="00001568"/>
    <w:rsid w:val="00001FDD"/>
    <w:rsid w:val="0000235A"/>
    <w:rsid w:val="00002F37"/>
    <w:rsid w:val="00002F7D"/>
    <w:rsid w:val="000034D5"/>
    <w:rsid w:val="00003920"/>
    <w:rsid w:val="00003F88"/>
    <w:rsid w:val="000042A4"/>
    <w:rsid w:val="000042BD"/>
    <w:rsid w:val="00004A27"/>
    <w:rsid w:val="00004F1B"/>
    <w:rsid w:val="00004F25"/>
    <w:rsid w:val="000064E3"/>
    <w:rsid w:val="000066F6"/>
    <w:rsid w:val="00007143"/>
    <w:rsid w:val="000071DD"/>
    <w:rsid w:val="000071FB"/>
    <w:rsid w:val="00007A8C"/>
    <w:rsid w:val="000101BC"/>
    <w:rsid w:val="000104DA"/>
    <w:rsid w:val="000115EE"/>
    <w:rsid w:val="0001289D"/>
    <w:rsid w:val="0001295A"/>
    <w:rsid w:val="00012A5A"/>
    <w:rsid w:val="00013266"/>
    <w:rsid w:val="0001429A"/>
    <w:rsid w:val="00014369"/>
    <w:rsid w:val="00014403"/>
    <w:rsid w:val="000147AE"/>
    <w:rsid w:val="00014885"/>
    <w:rsid w:val="00014899"/>
    <w:rsid w:val="00014BFA"/>
    <w:rsid w:val="000152FE"/>
    <w:rsid w:val="00015857"/>
    <w:rsid w:val="00015B9E"/>
    <w:rsid w:val="00016391"/>
    <w:rsid w:val="00016E12"/>
    <w:rsid w:val="000171F3"/>
    <w:rsid w:val="000172D2"/>
    <w:rsid w:val="00017357"/>
    <w:rsid w:val="00017C88"/>
    <w:rsid w:val="00017DEE"/>
    <w:rsid w:val="00017E6E"/>
    <w:rsid w:val="000205C2"/>
    <w:rsid w:val="00021D55"/>
    <w:rsid w:val="000223A2"/>
    <w:rsid w:val="000227BF"/>
    <w:rsid w:val="00022913"/>
    <w:rsid w:val="00023403"/>
    <w:rsid w:val="0002392C"/>
    <w:rsid w:val="0002416B"/>
    <w:rsid w:val="00024522"/>
    <w:rsid w:val="00024E0B"/>
    <w:rsid w:val="000254A3"/>
    <w:rsid w:val="0002552B"/>
    <w:rsid w:val="00025FEA"/>
    <w:rsid w:val="00026D67"/>
    <w:rsid w:val="00026D87"/>
    <w:rsid w:val="0002747D"/>
    <w:rsid w:val="00027959"/>
    <w:rsid w:val="00027A74"/>
    <w:rsid w:val="00027C4E"/>
    <w:rsid w:val="0003073E"/>
    <w:rsid w:val="000308B0"/>
    <w:rsid w:val="000308DE"/>
    <w:rsid w:val="00030F2D"/>
    <w:rsid w:val="0003136A"/>
    <w:rsid w:val="0003163F"/>
    <w:rsid w:val="00031BAB"/>
    <w:rsid w:val="00031FFA"/>
    <w:rsid w:val="000331BB"/>
    <w:rsid w:val="00034839"/>
    <w:rsid w:val="00034906"/>
    <w:rsid w:val="00034B26"/>
    <w:rsid w:val="00034B7C"/>
    <w:rsid w:val="000352B5"/>
    <w:rsid w:val="0003574F"/>
    <w:rsid w:val="00035974"/>
    <w:rsid w:val="00036347"/>
    <w:rsid w:val="00036622"/>
    <w:rsid w:val="00036858"/>
    <w:rsid w:val="0003727F"/>
    <w:rsid w:val="00037A59"/>
    <w:rsid w:val="00037AA6"/>
    <w:rsid w:val="00040311"/>
    <w:rsid w:val="000404BD"/>
    <w:rsid w:val="00040AFC"/>
    <w:rsid w:val="00041B04"/>
    <w:rsid w:val="00041D3D"/>
    <w:rsid w:val="00041E99"/>
    <w:rsid w:val="00041EA8"/>
    <w:rsid w:val="000426E9"/>
    <w:rsid w:val="0004284B"/>
    <w:rsid w:val="00042CA7"/>
    <w:rsid w:val="000432CA"/>
    <w:rsid w:val="000434D9"/>
    <w:rsid w:val="00044198"/>
    <w:rsid w:val="00044B1D"/>
    <w:rsid w:val="0004511A"/>
    <w:rsid w:val="00045695"/>
    <w:rsid w:val="00045DC8"/>
    <w:rsid w:val="0004627A"/>
    <w:rsid w:val="000464EE"/>
    <w:rsid w:val="000466D4"/>
    <w:rsid w:val="00047EE0"/>
    <w:rsid w:val="00047EFA"/>
    <w:rsid w:val="00050078"/>
    <w:rsid w:val="000505D0"/>
    <w:rsid w:val="000517FF"/>
    <w:rsid w:val="000520E4"/>
    <w:rsid w:val="0005259D"/>
    <w:rsid w:val="00053035"/>
    <w:rsid w:val="000530E4"/>
    <w:rsid w:val="0005345A"/>
    <w:rsid w:val="00054166"/>
    <w:rsid w:val="00055407"/>
    <w:rsid w:val="00055A79"/>
    <w:rsid w:val="0005615B"/>
    <w:rsid w:val="00056600"/>
    <w:rsid w:val="00056791"/>
    <w:rsid w:val="000572D9"/>
    <w:rsid w:val="0005755C"/>
    <w:rsid w:val="00060BC4"/>
    <w:rsid w:val="00060DF9"/>
    <w:rsid w:val="00061457"/>
    <w:rsid w:val="00061F10"/>
    <w:rsid w:val="00062922"/>
    <w:rsid w:val="00062B15"/>
    <w:rsid w:val="00062C1A"/>
    <w:rsid w:val="00062E11"/>
    <w:rsid w:val="0006514F"/>
    <w:rsid w:val="0006564D"/>
    <w:rsid w:val="00065927"/>
    <w:rsid w:val="0006592D"/>
    <w:rsid w:val="00065974"/>
    <w:rsid w:val="00065FD6"/>
    <w:rsid w:val="00066064"/>
    <w:rsid w:val="0006704D"/>
    <w:rsid w:val="00067450"/>
    <w:rsid w:val="000674FC"/>
    <w:rsid w:val="000677B0"/>
    <w:rsid w:val="00067C4D"/>
    <w:rsid w:val="00067D4B"/>
    <w:rsid w:val="0007061B"/>
    <w:rsid w:val="00071293"/>
    <w:rsid w:val="000719AA"/>
    <w:rsid w:val="00071DAB"/>
    <w:rsid w:val="00072114"/>
    <w:rsid w:val="00072F38"/>
    <w:rsid w:val="00073205"/>
    <w:rsid w:val="0007371C"/>
    <w:rsid w:val="0007407B"/>
    <w:rsid w:val="0007419D"/>
    <w:rsid w:val="00074D40"/>
    <w:rsid w:val="00074E60"/>
    <w:rsid w:val="000751FD"/>
    <w:rsid w:val="00075762"/>
    <w:rsid w:val="000759C1"/>
    <w:rsid w:val="00075C7E"/>
    <w:rsid w:val="00076605"/>
    <w:rsid w:val="00076998"/>
    <w:rsid w:val="00076A1E"/>
    <w:rsid w:val="00076C67"/>
    <w:rsid w:val="00076E8D"/>
    <w:rsid w:val="000770C3"/>
    <w:rsid w:val="000771CA"/>
    <w:rsid w:val="0008000B"/>
    <w:rsid w:val="000804A2"/>
    <w:rsid w:val="00080959"/>
    <w:rsid w:val="00081016"/>
    <w:rsid w:val="000817CE"/>
    <w:rsid w:val="00081950"/>
    <w:rsid w:val="00081AB2"/>
    <w:rsid w:val="00081EDB"/>
    <w:rsid w:val="00081F2D"/>
    <w:rsid w:val="0008343F"/>
    <w:rsid w:val="000838F0"/>
    <w:rsid w:val="00084780"/>
    <w:rsid w:val="000849BF"/>
    <w:rsid w:val="00085078"/>
    <w:rsid w:val="00085662"/>
    <w:rsid w:val="000872CE"/>
    <w:rsid w:val="00087E30"/>
    <w:rsid w:val="00087E9B"/>
    <w:rsid w:val="00090B04"/>
    <w:rsid w:val="00090B8A"/>
    <w:rsid w:val="000919C9"/>
    <w:rsid w:val="00091BBB"/>
    <w:rsid w:val="00092102"/>
    <w:rsid w:val="00092155"/>
    <w:rsid w:val="0009287C"/>
    <w:rsid w:val="000930D6"/>
    <w:rsid w:val="000930EC"/>
    <w:rsid w:val="00093A78"/>
    <w:rsid w:val="00093E19"/>
    <w:rsid w:val="000943D0"/>
    <w:rsid w:val="00094587"/>
    <w:rsid w:val="00094CAE"/>
    <w:rsid w:val="00094D7C"/>
    <w:rsid w:val="00095400"/>
    <w:rsid w:val="0009581E"/>
    <w:rsid w:val="00096264"/>
    <w:rsid w:val="00096535"/>
    <w:rsid w:val="00096E80"/>
    <w:rsid w:val="000974FB"/>
    <w:rsid w:val="000A0053"/>
    <w:rsid w:val="000A01B3"/>
    <w:rsid w:val="000A07AA"/>
    <w:rsid w:val="000A0DC4"/>
    <w:rsid w:val="000A13DC"/>
    <w:rsid w:val="000A15E4"/>
    <w:rsid w:val="000A2299"/>
    <w:rsid w:val="000A26E9"/>
    <w:rsid w:val="000A27A2"/>
    <w:rsid w:val="000A2811"/>
    <w:rsid w:val="000A31C6"/>
    <w:rsid w:val="000A3413"/>
    <w:rsid w:val="000A348C"/>
    <w:rsid w:val="000A34BB"/>
    <w:rsid w:val="000A4273"/>
    <w:rsid w:val="000A44C7"/>
    <w:rsid w:val="000A4CC2"/>
    <w:rsid w:val="000A55D3"/>
    <w:rsid w:val="000A5839"/>
    <w:rsid w:val="000A625E"/>
    <w:rsid w:val="000A62A9"/>
    <w:rsid w:val="000A634F"/>
    <w:rsid w:val="000A64E8"/>
    <w:rsid w:val="000A6A4A"/>
    <w:rsid w:val="000A6F94"/>
    <w:rsid w:val="000A77B2"/>
    <w:rsid w:val="000A7B44"/>
    <w:rsid w:val="000A7F83"/>
    <w:rsid w:val="000B1A4F"/>
    <w:rsid w:val="000B20B1"/>
    <w:rsid w:val="000B218B"/>
    <w:rsid w:val="000B2830"/>
    <w:rsid w:val="000B3D85"/>
    <w:rsid w:val="000B3E57"/>
    <w:rsid w:val="000B5051"/>
    <w:rsid w:val="000B5428"/>
    <w:rsid w:val="000B5AC0"/>
    <w:rsid w:val="000B6696"/>
    <w:rsid w:val="000B751A"/>
    <w:rsid w:val="000C01D8"/>
    <w:rsid w:val="000C08A3"/>
    <w:rsid w:val="000C0DB7"/>
    <w:rsid w:val="000C1AE1"/>
    <w:rsid w:val="000C1F84"/>
    <w:rsid w:val="000C23EC"/>
    <w:rsid w:val="000C2F0D"/>
    <w:rsid w:val="000C3BA9"/>
    <w:rsid w:val="000C3E09"/>
    <w:rsid w:val="000C41BC"/>
    <w:rsid w:val="000C480D"/>
    <w:rsid w:val="000C4849"/>
    <w:rsid w:val="000C4AA9"/>
    <w:rsid w:val="000C4D10"/>
    <w:rsid w:val="000C4F94"/>
    <w:rsid w:val="000C5252"/>
    <w:rsid w:val="000C55F4"/>
    <w:rsid w:val="000C5911"/>
    <w:rsid w:val="000C689E"/>
    <w:rsid w:val="000C6FE4"/>
    <w:rsid w:val="000C784E"/>
    <w:rsid w:val="000C7B40"/>
    <w:rsid w:val="000D0197"/>
    <w:rsid w:val="000D04B8"/>
    <w:rsid w:val="000D0E87"/>
    <w:rsid w:val="000D0EC2"/>
    <w:rsid w:val="000D10EA"/>
    <w:rsid w:val="000D12C3"/>
    <w:rsid w:val="000D149E"/>
    <w:rsid w:val="000D1743"/>
    <w:rsid w:val="000D1CEC"/>
    <w:rsid w:val="000D1DAD"/>
    <w:rsid w:val="000D2635"/>
    <w:rsid w:val="000D3994"/>
    <w:rsid w:val="000D3B29"/>
    <w:rsid w:val="000D3D89"/>
    <w:rsid w:val="000D471F"/>
    <w:rsid w:val="000D497B"/>
    <w:rsid w:val="000D525F"/>
    <w:rsid w:val="000D52DB"/>
    <w:rsid w:val="000D5709"/>
    <w:rsid w:val="000D5A4D"/>
    <w:rsid w:val="000D666C"/>
    <w:rsid w:val="000D711C"/>
    <w:rsid w:val="000E0692"/>
    <w:rsid w:val="000E06F8"/>
    <w:rsid w:val="000E0898"/>
    <w:rsid w:val="000E0A4D"/>
    <w:rsid w:val="000E0AEA"/>
    <w:rsid w:val="000E0E8E"/>
    <w:rsid w:val="000E0EB6"/>
    <w:rsid w:val="000E135A"/>
    <w:rsid w:val="000E1708"/>
    <w:rsid w:val="000E1A82"/>
    <w:rsid w:val="000E1EAF"/>
    <w:rsid w:val="000E1F5C"/>
    <w:rsid w:val="000E2F6C"/>
    <w:rsid w:val="000E2FDF"/>
    <w:rsid w:val="000E30FA"/>
    <w:rsid w:val="000E3650"/>
    <w:rsid w:val="000E375B"/>
    <w:rsid w:val="000E3E23"/>
    <w:rsid w:val="000E44D1"/>
    <w:rsid w:val="000E4899"/>
    <w:rsid w:val="000E4C18"/>
    <w:rsid w:val="000E5A1D"/>
    <w:rsid w:val="000E5B7F"/>
    <w:rsid w:val="000E6416"/>
    <w:rsid w:val="000E65D5"/>
    <w:rsid w:val="000E68BF"/>
    <w:rsid w:val="000E6C95"/>
    <w:rsid w:val="000E7640"/>
    <w:rsid w:val="000E7AF4"/>
    <w:rsid w:val="000F06D3"/>
    <w:rsid w:val="000F0901"/>
    <w:rsid w:val="000F1498"/>
    <w:rsid w:val="000F1566"/>
    <w:rsid w:val="000F189E"/>
    <w:rsid w:val="000F18C8"/>
    <w:rsid w:val="000F1F08"/>
    <w:rsid w:val="000F25FE"/>
    <w:rsid w:val="000F296A"/>
    <w:rsid w:val="000F2A87"/>
    <w:rsid w:val="000F2B69"/>
    <w:rsid w:val="000F3593"/>
    <w:rsid w:val="000F36B3"/>
    <w:rsid w:val="000F39CD"/>
    <w:rsid w:val="000F3A9A"/>
    <w:rsid w:val="000F439A"/>
    <w:rsid w:val="000F459C"/>
    <w:rsid w:val="000F47E1"/>
    <w:rsid w:val="000F4899"/>
    <w:rsid w:val="000F53D1"/>
    <w:rsid w:val="000F5B22"/>
    <w:rsid w:val="000F6385"/>
    <w:rsid w:val="000F763C"/>
    <w:rsid w:val="000F766D"/>
    <w:rsid w:val="000F7B6E"/>
    <w:rsid w:val="000F7C58"/>
    <w:rsid w:val="000F7DA1"/>
    <w:rsid w:val="000F7E7B"/>
    <w:rsid w:val="0010179B"/>
    <w:rsid w:val="00101947"/>
    <w:rsid w:val="001019D7"/>
    <w:rsid w:val="00101A2F"/>
    <w:rsid w:val="00101CCE"/>
    <w:rsid w:val="00101CD6"/>
    <w:rsid w:val="001024FD"/>
    <w:rsid w:val="00102A86"/>
    <w:rsid w:val="00103114"/>
    <w:rsid w:val="001032E2"/>
    <w:rsid w:val="00103A24"/>
    <w:rsid w:val="00104F38"/>
    <w:rsid w:val="0010509B"/>
    <w:rsid w:val="001051F8"/>
    <w:rsid w:val="00105A0C"/>
    <w:rsid w:val="001060AE"/>
    <w:rsid w:val="001066F4"/>
    <w:rsid w:val="001069DE"/>
    <w:rsid w:val="00106C27"/>
    <w:rsid w:val="00106FD1"/>
    <w:rsid w:val="0010723C"/>
    <w:rsid w:val="00107753"/>
    <w:rsid w:val="00107CE9"/>
    <w:rsid w:val="00110137"/>
    <w:rsid w:val="001102D6"/>
    <w:rsid w:val="00110813"/>
    <w:rsid w:val="00110D68"/>
    <w:rsid w:val="00111288"/>
    <w:rsid w:val="00111506"/>
    <w:rsid w:val="00111E95"/>
    <w:rsid w:val="00112A37"/>
    <w:rsid w:val="00112FFD"/>
    <w:rsid w:val="00113E19"/>
    <w:rsid w:val="00113F62"/>
    <w:rsid w:val="001140E1"/>
    <w:rsid w:val="001145BB"/>
    <w:rsid w:val="00115964"/>
    <w:rsid w:val="00117757"/>
    <w:rsid w:val="001201F5"/>
    <w:rsid w:val="00120388"/>
    <w:rsid w:val="001209BD"/>
    <w:rsid w:val="00120A7F"/>
    <w:rsid w:val="00120C46"/>
    <w:rsid w:val="00120E6D"/>
    <w:rsid w:val="001210B3"/>
    <w:rsid w:val="00121C35"/>
    <w:rsid w:val="00121FDE"/>
    <w:rsid w:val="001221EB"/>
    <w:rsid w:val="001221F9"/>
    <w:rsid w:val="00122280"/>
    <w:rsid w:val="00122465"/>
    <w:rsid w:val="001225C7"/>
    <w:rsid w:val="001244A3"/>
    <w:rsid w:val="0012469C"/>
    <w:rsid w:val="00125870"/>
    <w:rsid w:val="00125C5D"/>
    <w:rsid w:val="00126716"/>
    <w:rsid w:val="00126C0A"/>
    <w:rsid w:val="00126D07"/>
    <w:rsid w:val="00126D5C"/>
    <w:rsid w:val="0012746C"/>
    <w:rsid w:val="00130493"/>
    <w:rsid w:val="001305D3"/>
    <w:rsid w:val="00130BFB"/>
    <w:rsid w:val="00130D94"/>
    <w:rsid w:val="00131075"/>
    <w:rsid w:val="00131105"/>
    <w:rsid w:val="0013172A"/>
    <w:rsid w:val="0013183F"/>
    <w:rsid w:val="00131B20"/>
    <w:rsid w:val="00131CE6"/>
    <w:rsid w:val="0013256D"/>
    <w:rsid w:val="001326C7"/>
    <w:rsid w:val="00132835"/>
    <w:rsid w:val="00132A85"/>
    <w:rsid w:val="00132ED9"/>
    <w:rsid w:val="00133A5A"/>
    <w:rsid w:val="00133C7B"/>
    <w:rsid w:val="00133D87"/>
    <w:rsid w:val="00134B0E"/>
    <w:rsid w:val="00135031"/>
    <w:rsid w:val="00135311"/>
    <w:rsid w:val="00135668"/>
    <w:rsid w:val="00135A23"/>
    <w:rsid w:val="00135DAB"/>
    <w:rsid w:val="0013663A"/>
    <w:rsid w:val="00137326"/>
    <w:rsid w:val="00137514"/>
    <w:rsid w:val="00137735"/>
    <w:rsid w:val="00140075"/>
    <w:rsid w:val="00140C60"/>
    <w:rsid w:val="001413AA"/>
    <w:rsid w:val="001413B3"/>
    <w:rsid w:val="00141AD0"/>
    <w:rsid w:val="00141CF3"/>
    <w:rsid w:val="001428A7"/>
    <w:rsid w:val="001431F8"/>
    <w:rsid w:val="00143240"/>
    <w:rsid w:val="00143789"/>
    <w:rsid w:val="00143EA4"/>
    <w:rsid w:val="00144056"/>
    <w:rsid w:val="00144250"/>
    <w:rsid w:val="0014449C"/>
    <w:rsid w:val="00144693"/>
    <w:rsid w:val="001447BD"/>
    <w:rsid w:val="00144DAF"/>
    <w:rsid w:val="00145CE1"/>
    <w:rsid w:val="00146F2A"/>
    <w:rsid w:val="00147385"/>
    <w:rsid w:val="00147506"/>
    <w:rsid w:val="00147E21"/>
    <w:rsid w:val="001518A5"/>
    <w:rsid w:val="00152E0D"/>
    <w:rsid w:val="001534D2"/>
    <w:rsid w:val="001535DC"/>
    <w:rsid w:val="0015395B"/>
    <w:rsid w:val="00153C47"/>
    <w:rsid w:val="00154ADB"/>
    <w:rsid w:val="00154C68"/>
    <w:rsid w:val="00155264"/>
    <w:rsid w:val="00155657"/>
    <w:rsid w:val="00155AB1"/>
    <w:rsid w:val="00156361"/>
    <w:rsid w:val="001568D9"/>
    <w:rsid w:val="00156CB4"/>
    <w:rsid w:val="0015702B"/>
    <w:rsid w:val="0015748C"/>
    <w:rsid w:val="00157903"/>
    <w:rsid w:val="00157A1F"/>
    <w:rsid w:val="00157E82"/>
    <w:rsid w:val="001601CD"/>
    <w:rsid w:val="0016039F"/>
    <w:rsid w:val="001623D8"/>
    <w:rsid w:val="00162660"/>
    <w:rsid w:val="0016267F"/>
    <w:rsid w:val="00162D02"/>
    <w:rsid w:val="00162F4B"/>
    <w:rsid w:val="00163152"/>
    <w:rsid w:val="001634B8"/>
    <w:rsid w:val="0016362B"/>
    <w:rsid w:val="00163839"/>
    <w:rsid w:val="001638C0"/>
    <w:rsid w:val="0016419B"/>
    <w:rsid w:val="00164CBF"/>
    <w:rsid w:val="0016588F"/>
    <w:rsid w:val="00165FCD"/>
    <w:rsid w:val="0016606C"/>
    <w:rsid w:val="00166918"/>
    <w:rsid w:val="00166FD1"/>
    <w:rsid w:val="0016760E"/>
    <w:rsid w:val="001678F4"/>
    <w:rsid w:val="00167A0E"/>
    <w:rsid w:val="00170443"/>
    <w:rsid w:val="001706DC"/>
    <w:rsid w:val="001706F4"/>
    <w:rsid w:val="00170C01"/>
    <w:rsid w:val="00171181"/>
    <w:rsid w:val="00171D9E"/>
    <w:rsid w:val="00171FFD"/>
    <w:rsid w:val="00172762"/>
    <w:rsid w:val="00173508"/>
    <w:rsid w:val="00173C8C"/>
    <w:rsid w:val="00174EAC"/>
    <w:rsid w:val="0017517C"/>
    <w:rsid w:val="001761C5"/>
    <w:rsid w:val="001763D0"/>
    <w:rsid w:val="0017664E"/>
    <w:rsid w:val="001766C4"/>
    <w:rsid w:val="0017768B"/>
    <w:rsid w:val="00177C53"/>
    <w:rsid w:val="00177C7C"/>
    <w:rsid w:val="00180256"/>
    <w:rsid w:val="0018062A"/>
    <w:rsid w:val="0018084A"/>
    <w:rsid w:val="00180A80"/>
    <w:rsid w:val="0018170F"/>
    <w:rsid w:val="00181B68"/>
    <w:rsid w:val="00181C28"/>
    <w:rsid w:val="0018201F"/>
    <w:rsid w:val="00182D49"/>
    <w:rsid w:val="00183369"/>
    <w:rsid w:val="00183C05"/>
    <w:rsid w:val="00184412"/>
    <w:rsid w:val="00184B82"/>
    <w:rsid w:val="0018608E"/>
    <w:rsid w:val="001861D9"/>
    <w:rsid w:val="00186AA6"/>
    <w:rsid w:val="001873C1"/>
    <w:rsid w:val="001877A7"/>
    <w:rsid w:val="001877C5"/>
    <w:rsid w:val="00190566"/>
    <w:rsid w:val="00190B5F"/>
    <w:rsid w:val="00190C32"/>
    <w:rsid w:val="001911FB"/>
    <w:rsid w:val="0019157E"/>
    <w:rsid w:val="00191806"/>
    <w:rsid w:val="00191CF9"/>
    <w:rsid w:val="00191DB0"/>
    <w:rsid w:val="00191EEA"/>
    <w:rsid w:val="00192B92"/>
    <w:rsid w:val="00192ED5"/>
    <w:rsid w:val="001930EA"/>
    <w:rsid w:val="0019384B"/>
    <w:rsid w:val="001938D3"/>
    <w:rsid w:val="00193AC3"/>
    <w:rsid w:val="0019485A"/>
    <w:rsid w:val="00194C2C"/>
    <w:rsid w:val="00194E66"/>
    <w:rsid w:val="00195751"/>
    <w:rsid w:val="00195769"/>
    <w:rsid w:val="00195B87"/>
    <w:rsid w:val="00195F59"/>
    <w:rsid w:val="001965B8"/>
    <w:rsid w:val="00196689"/>
    <w:rsid w:val="00196871"/>
    <w:rsid w:val="00196B0A"/>
    <w:rsid w:val="00197A8E"/>
    <w:rsid w:val="00197B0E"/>
    <w:rsid w:val="00197CB9"/>
    <w:rsid w:val="00197E0E"/>
    <w:rsid w:val="001A011B"/>
    <w:rsid w:val="001A057B"/>
    <w:rsid w:val="001A06A8"/>
    <w:rsid w:val="001A0C70"/>
    <w:rsid w:val="001A0DAD"/>
    <w:rsid w:val="001A101F"/>
    <w:rsid w:val="001A1678"/>
    <w:rsid w:val="001A20DE"/>
    <w:rsid w:val="001A2283"/>
    <w:rsid w:val="001A2C6F"/>
    <w:rsid w:val="001A34D6"/>
    <w:rsid w:val="001A3DA9"/>
    <w:rsid w:val="001A41ED"/>
    <w:rsid w:val="001A43A7"/>
    <w:rsid w:val="001A46B5"/>
    <w:rsid w:val="001A46D7"/>
    <w:rsid w:val="001A46F7"/>
    <w:rsid w:val="001A4DD1"/>
    <w:rsid w:val="001A5EDB"/>
    <w:rsid w:val="001A61DB"/>
    <w:rsid w:val="001A6417"/>
    <w:rsid w:val="001A6760"/>
    <w:rsid w:val="001A6B0E"/>
    <w:rsid w:val="001A6F22"/>
    <w:rsid w:val="001A74E7"/>
    <w:rsid w:val="001A7AD0"/>
    <w:rsid w:val="001A7F3F"/>
    <w:rsid w:val="001B017E"/>
    <w:rsid w:val="001B039D"/>
    <w:rsid w:val="001B08B9"/>
    <w:rsid w:val="001B0AD1"/>
    <w:rsid w:val="001B1431"/>
    <w:rsid w:val="001B1574"/>
    <w:rsid w:val="001B1F5E"/>
    <w:rsid w:val="001B22EE"/>
    <w:rsid w:val="001B2F70"/>
    <w:rsid w:val="001B3BB4"/>
    <w:rsid w:val="001B3D66"/>
    <w:rsid w:val="001B4A1E"/>
    <w:rsid w:val="001B4B9B"/>
    <w:rsid w:val="001B50AC"/>
    <w:rsid w:val="001B5FF4"/>
    <w:rsid w:val="001B64E1"/>
    <w:rsid w:val="001B65FA"/>
    <w:rsid w:val="001B716D"/>
    <w:rsid w:val="001B7244"/>
    <w:rsid w:val="001B73B1"/>
    <w:rsid w:val="001B74B5"/>
    <w:rsid w:val="001B7509"/>
    <w:rsid w:val="001B77F2"/>
    <w:rsid w:val="001B7D63"/>
    <w:rsid w:val="001C00D8"/>
    <w:rsid w:val="001C00DB"/>
    <w:rsid w:val="001C07EC"/>
    <w:rsid w:val="001C09A0"/>
    <w:rsid w:val="001C1021"/>
    <w:rsid w:val="001C1BA9"/>
    <w:rsid w:val="001C21C5"/>
    <w:rsid w:val="001C21EE"/>
    <w:rsid w:val="001C2AD6"/>
    <w:rsid w:val="001C311D"/>
    <w:rsid w:val="001C3760"/>
    <w:rsid w:val="001C3CF7"/>
    <w:rsid w:val="001C4029"/>
    <w:rsid w:val="001C40DC"/>
    <w:rsid w:val="001C473D"/>
    <w:rsid w:val="001C5566"/>
    <w:rsid w:val="001C5A70"/>
    <w:rsid w:val="001C5D3B"/>
    <w:rsid w:val="001C63FD"/>
    <w:rsid w:val="001C6669"/>
    <w:rsid w:val="001C6672"/>
    <w:rsid w:val="001C66B2"/>
    <w:rsid w:val="001C67B5"/>
    <w:rsid w:val="001C72F6"/>
    <w:rsid w:val="001C762F"/>
    <w:rsid w:val="001D0167"/>
    <w:rsid w:val="001D0E0C"/>
    <w:rsid w:val="001D0EFA"/>
    <w:rsid w:val="001D1DCB"/>
    <w:rsid w:val="001D1E81"/>
    <w:rsid w:val="001D2883"/>
    <w:rsid w:val="001D2F6F"/>
    <w:rsid w:val="001D3632"/>
    <w:rsid w:val="001D3748"/>
    <w:rsid w:val="001D40CE"/>
    <w:rsid w:val="001D45E5"/>
    <w:rsid w:val="001D4A01"/>
    <w:rsid w:val="001D4D05"/>
    <w:rsid w:val="001D55E3"/>
    <w:rsid w:val="001D5C5B"/>
    <w:rsid w:val="001D6F7F"/>
    <w:rsid w:val="001D730F"/>
    <w:rsid w:val="001D74B7"/>
    <w:rsid w:val="001D7D76"/>
    <w:rsid w:val="001E0422"/>
    <w:rsid w:val="001E0928"/>
    <w:rsid w:val="001E0C6B"/>
    <w:rsid w:val="001E1014"/>
    <w:rsid w:val="001E1798"/>
    <w:rsid w:val="001E22FA"/>
    <w:rsid w:val="001E2F87"/>
    <w:rsid w:val="001E3162"/>
    <w:rsid w:val="001E3620"/>
    <w:rsid w:val="001E3751"/>
    <w:rsid w:val="001E3980"/>
    <w:rsid w:val="001E3A5A"/>
    <w:rsid w:val="001E3C44"/>
    <w:rsid w:val="001E4943"/>
    <w:rsid w:val="001E52A1"/>
    <w:rsid w:val="001E56E8"/>
    <w:rsid w:val="001E5A76"/>
    <w:rsid w:val="001E5C62"/>
    <w:rsid w:val="001E60DE"/>
    <w:rsid w:val="001E6236"/>
    <w:rsid w:val="001E6951"/>
    <w:rsid w:val="001E6A14"/>
    <w:rsid w:val="001E6FBB"/>
    <w:rsid w:val="001E7E49"/>
    <w:rsid w:val="001F0053"/>
    <w:rsid w:val="001F03FF"/>
    <w:rsid w:val="001F0CCE"/>
    <w:rsid w:val="001F0CF8"/>
    <w:rsid w:val="001F0E1D"/>
    <w:rsid w:val="001F1019"/>
    <w:rsid w:val="001F1A15"/>
    <w:rsid w:val="001F1D7C"/>
    <w:rsid w:val="001F1E0D"/>
    <w:rsid w:val="001F1EB7"/>
    <w:rsid w:val="001F274D"/>
    <w:rsid w:val="001F2A88"/>
    <w:rsid w:val="001F2EE9"/>
    <w:rsid w:val="001F3D1D"/>
    <w:rsid w:val="001F4649"/>
    <w:rsid w:val="001F53DC"/>
    <w:rsid w:val="001F55D3"/>
    <w:rsid w:val="001F6699"/>
    <w:rsid w:val="001F6FAF"/>
    <w:rsid w:val="001F78A6"/>
    <w:rsid w:val="001F78C2"/>
    <w:rsid w:val="002001BB"/>
    <w:rsid w:val="0020042C"/>
    <w:rsid w:val="002004A2"/>
    <w:rsid w:val="00200E30"/>
    <w:rsid w:val="00201DE0"/>
    <w:rsid w:val="00202830"/>
    <w:rsid w:val="00202E7B"/>
    <w:rsid w:val="00202FAD"/>
    <w:rsid w:val="002034AC"/>
    <w:rsid w:val="00203EA3"/>
    <w:rsid w:val="00203FB8"/>
    <w:rsid w:val="00204379"/>
    <w:rsid w:val="00204584"/>
    <w:rsid w:val="002047A4"/>
    <w:rsid w:val="0020485D"/>
    <w:rsid w:val="00204F47"/>
    <w:rsid w:val="00205C80"/>
    <w:rsid w:val="0020702D"/>
    <w:rsid w:val="002072D9"/>
    <w:rsid w:val="0020762F"/>
    <w:rsid w:val="0020785D"/>
    <w:rsid w:val="00207990"/>
    <w:rsid w:val="00207B90"/>
    <w:rsid w:val="0021005E"/>
    <w:rsid w:val="002102E0"/>
    <w:rsid w:val="0021038D"/>
    <w:rsid w:val="00210409"/>
    <w:rsid w:val="00210538"/>
    <w:rsid w:val="0021069F"/>
    <w:rsid w:val="00210A29"/>
    <w:rsid w:val="00211584"/>
    <w:rsid w:val="002116F9"/>
    <w:rsid w:val="002120E0"/>
    <w:rsid w:val="002127DE"/>
    <w:rsid w:val="002129B8"/>
    <w:rsid w:val="00212CD4"/>
    <w:rsid w:val="0021352B"/>
    <w:rsid w:val="00213D04"/>
    <w:rsid w:val="002140A4"/>
    <w:rsid w:val="00214969"/>
    <w:rsid w:val="00214DA9"/>
    <w:rsid w:val="002153BD"/>
    <w:rsid w:val="0021541A"/>
    <w:rsid w:val="002163D8"/>
    <w:rsid w:val="0021647D"/>
    <w:rsid w:val="00216656"/>
    <w:rsid w:val="00217A21"/>
    <w:rsid w:val="00217EAB"/>
    <w:rsid w:val="00220693"/>
    <w:rsid w:val="002209A3"/>
    <w:rsid w:val="00220E64"/>
    <w:rsid w:val="0022129B"/>
    <w:rsid w:val="002213E1"/>
    <w:rsid w:val="00221F4A"/>
    <w:rsid w:val="0022364B"/>
    <w:rsid w:val="00224020"/>
    <w:rsid w:val="00224BE1"/>
    <w:rsid w:val="00224DC9"/>
    <w:rsid w:val="0022574C"/>
    <w:rsid w:val="0022592B"/>
    <w:rsid w:val="00225A80"/>
    <w:rsid w:val="00225D5D"/>
    <w:rsid w:val="0022645A"/>
    <w:rsid w:val="00226631"/>
    <w:rsid w:val="00226DEA"/>
    <w:rsid w:val="002272D7"/>
    <w:rsid w:val="00227CEF"/>
    <w:rsid w:val="00227D43"/>
    <w:rsid w:val="002305B8"/>
    <w:rsid w:val="00230D2E"/>
    <w:rsid w:val="002318AC"/>
    <w:rsid w:val="002319A0"/>
    <w:rsid w:val="00232853"/>
    <w:rsid w:val="00232966"/>
    <w:rsid w:val="00232C0E"/>
    <w:rsid w:val="00232FFA"/>
    <w:rsid w:val="0023308F"/>
    <w:rsid w:val="00233392"/>
    <w:rsid w:val="0023354E"/>
    <w:rsid w:val="002341CD"/>
    <w:rsid w:val="002344D0"/>
    <w:rsid w:val="00234AF0"/>
    <w:rsid w:val="00235103"/>
    <w:rsid w:val="00235CE2"/>
    <w:rsid w:val="00235FFA"/>
    <w:rsid w:val="0023659A"/>
    <w:rsid w:val="00236E52"/>
    <w:rsid w:val="00237663"/>
    <w:rsid w:val="00240A36"/>
    <w:rsid w:val="002419FE"/>
    <w:rsid w:val="0024216E"/>
    <w:rsid w:val="00242C6C"/>
    <w:rsid w:val="00243154"/>
    <w:rsid w:val="002433FB"/>
    <w:rsid w:val="002438D2"/>
    <w:rsid w:val="002438EE"/>
    <w:rsid w:val="00244256"/>
    <w:rsid w:val="002445AD"/>
    <w:rsid w:val="002446E6"/>
    <w:rsid w:val="00244E27"/>
    <w:rsid w:val="00244EEB"/>
    <w:rsid w:val="00244F9B"/>
    <w:rsid w:val="00245665"/>
    <w:rsid w:val="002458A5"/>
    <w:rsid w:val="0024668F"/>
    <w:rsid w:val="00247BBD"/>
    <w:rsid w:val="00247E98"/>
    <w:rsid w:val="00247FC5"/>
    <w:rsid w:val="00250A63"/>
    <w:rsid w:val="00250D50"/>
    <w:rsid w:val="00251649"/>
    <w:rsid w:val="0025188A"/>
    <w:rsid w:val="00251BDE"/>
    <w:rsid w:val="00251DBD"/>
    <w:rsid w:val="00252076"/>
    <w:rsid w:val="002528EC"/>
    <w:rsid w:val="0025328A"/>
    <w:rsid w:val="00253735"/>
    <w:rsid w:val="0025386B"/>
    <w:rsid w:val="0025391C"/>
    <w:rsid w:val="00253980"/>
    <w:rsid w:val="002539BA"/>
    <w:rsid w:val="00253CD3"/>
    <w:rsid w:val="00254CAA"/>
    <w:rsid w:val="00254DB3"/>
    <w:rsid w:val="00254ECC"/>
    <w:rsid w:val="00254F32"/>
    <w:rsid w:val="00255E0D"/>
    <w:rsid w:val="002561D1"/>
    <w:rsid w:val="00256277"/>
    <w:rsid w:val="00256305"/>
    <w:rsid w:val="002563CC"/>
    <w:rsid w:val="002571AF"/>
    <w:rsid w:val="002575AB"/>
    <w:rsid w:val="00257865"/>
    <w:rsid w:val="00260CE2"/>
    <w:rsid w:val="00261562"/>
    <w:rsid w:val="00262E1A"/>
    <w:rsid w:val="00262FC2"/>
    <w:rsid w:val="00263C8C"/>
    <w:rsid w:val="00264874"/>
    <w:rsid w:val="00264BD0"/>
    <w:rsid w:val="00264EC8"/>
    <w:rsid w:val="002650CC"/>
    <w:rsid w:val="002650D8"/>
    <w:rsid w:val="0026510A"/>
    <w:rsid w:val="0026570C"/>
    <w:rsid w:val="00265C99"/>
    <w:rsid w:val="00266401"/>
    <w:rsid w:val="0026712C"/>
    <w:rsid w:val="00267C9F"/>
    <w:rsid w:val="00267D74"/>
    <w:rsid w:val="00270928"/>
    <w:rsid w:val="002713F0"/>
    <w:rsid w:val="00271AF2"/>
    <w:rsid w:val="00271FDF"/>
    <w:rsid w:val="002720B7"/>
    <w:rsid w:val="0027260A"/>
    <w:rsid w:val="00272975"/>
    <w:rsid w:val="00272ED7"/>
    <w:rsid w:val="0027312D"/>
    <w:rsid w:val="00273224"/>
    <w:rsid w:val="002733D4"/>
    <w:rsid w:val="002741EE"/>
    <w:rsid w:val="0027444A"/>
    <w:rsid w:val="00274BC7"/>
    <w:rsid w:val="00275053"/>
    <w:rsid w:val="00275279"/>
    <w:rsid w:val="0027537E"/>
    <w:rsid w:val="0027605A"/>
    <w:rsid w:val="002764CB"/>
    <w:rsid w:val="00276602"/>
    <w:rsid w:val="00276BFC"/>
    <w:rsid w:val="00276E9A"/>
    <w:rsid w:val="002801E8"/>
    <w:rsid w:val="00280757"/>
    <w:rsid w:val="002811D6"/>
    <w:rsid w:val="00281B82"/>
    <w:rsid w:val="00282A4C"/>
    <w:rsid w:val="0028412C"/>
    <w:rsid w:val="002841FB"/>
    <w:rsid w:val="00286310"/>
    <w:rsid w:val="002864C3"/>
    <w:rsid w:val="0028661F"/>
    <w:rsid w:val="002866B9"/>
    <w:rsid w:val="00286C98"/>
    <w:rsid w:val="00287419"/>
    <w:rsid w:val="00287629"/>
    <w:rsid w:val="002900EA"/>
    <w:rsid w:val="00290DDC"/>
    <w:rsid w:val="0029157C"/>
    <w:rsid w:val="00292139"/>
    <w:rsid w:val="00292698"/>
    <w:rsid w:val="00293106"/>
    <w:rsid w:val="002938F9"/>
    <w:rsid w:val="00293A77"/>
    <w:rsid w:val="00294911"/>
    <w:rsid w:val="002955D7"/>
    <w:rsid w:val="0029566C"/>
    <w:rsid w:val="00295720"/>
    <w:rsid w:val="00295E77"/>
    <w:rsid w:val="00295F81"/>
    <w:rsid w:val="002963E5"/>
    <w:rsid w:val="002965E7"/>
    <w:rsid w:val="00296BE6"/>
    <w:rsid w:val="00296E35"/>
    <w:rsid w:val="002974BB"/>
    <w:rsid w:val="002A02DA"/>
    <w:rsid w:val="002A04E7"/>
    <w:rsid w:val="002A0517"/>
    <w:rsid w:val="002A0F4F"/>
    <w:rsid w:val="002A2265"/>
    <w:rsid w:val="002A28E8"/>
    <w:rsid w:val="002A29AC"/>
    <w:rsid w:val="002A2D59"/>
    <w:rsid w:val="002A4400"/>
    <w:rsid w:val="002A4933"/>
    <w:rsid w:val="002A49DC"/>
    <w:rsid w:val="002A50E1"/>
    <w:rsid w:val="002A53CC"/>
    <w:rsid w:val="002A549D"/>
    <w:rsid w:val="002A6165"/>
    <w:rsid w:val="002A6409"/>
    <w:rsid w:val="002A6BDB"/>
    <w:rsid w:val="002A72AD"/>
    <w:rsid w:val="002A7E92"/>
    <w:rsid w:val="002B00C8"/>
    <w:rsid w:val="002B0D1B"/>
    <w:rsid w:val="002B1141"/>
    <w:rsid w:val="002B1557"/>
    <w:rsid w:val="002B1B53"/>
    <w:rsid w:val="002B1F5D"/>
    <w:rsid w:val="002B2EFC"/>
    <w:rsid w:val="002B2F1E"/>
    <w:rsid w:val="002B3207"/>
    <w:rsid w:val="002B32B5"/>
    <w:rsid w:val="002B3422"/>
    <w:rsid w:val="002B3832"/>
    <w:rsid w:val="002B3980"/>
    <w:rsid w:val="002B4421"/>
    <w:rsid w:val="002B451A"/>
    <w:rsid w:val="002B4916"/>
    <w:rsid w:val="002B50B0"/>
    <w:rsid w:val="002B62C9"/>
    <w:rsid w:val="002B688C"/>
    <w:rsid w:val="002B68A4"/>
    <w:rsid w:val="002B69A3"/>
    <w:rsid w:val="002B6A3B"/>
    <w:rsid w:val="002B6D93"/>
    <w:rsid w:val="002B794A"/>
    <w:rsid w:val="002B7CF6"/>
    <w:rsid w:val="002C0122"/>
    <w:rsid w:val="002C0844"/>
    <w:rsid w:val="002C0D2B"/>
    <w:rsid w:val="002C12DA"/>
    <w:rsid w:val="002C1D0F"/>
    <w:rsid w:val="002C23E2"/>
    <w:rsid w:val="002C25BC"/>
    <w:rsid w:val="002C284D"/>
    <w:rsid w:val="002C2F7B"/>
    <w:rsid w:val="002C327A"/>
    <w:rsid w:val="002C3725"/>
    <w:rsid w:val="002C39A3"/>
    <w:rsid w:val="002C3C7D"/>
    <w:rsid w:val="002C44DC"/>
    <w:rsid w:val="002C4755"/>
    <w:rsid w:val="002C4842"/>
    <w:rsid w:val="002C4A88"/>
    <w:rsid w:val="002C5278"/>
    <w:rsid w:val="002C55B6"/>
    <w:rsid w:val="002C5783"/>
    <w:rsid w:val="002C5AB1"/>
    <w:rsid w:val="002C64E7"/>
    <w:rsid w:val="002C68B1"/>
    <w:rsid w:val="002C69BF"/>
    <w:rsid w:val="002C69F0"/>
    <w:rsid w:val="002C6C4A"/>
    <w:rsid w:val="002C712A"/>
    <w:rsid w:val="002C72B9"/>
    <w:rsid w:val="002C72D1"/>
    <w:rsid w:val="002C73D8"/>
    <w:rsid w:val="002D0884"/>
    <w:rsid w:val="002D0AC4"/>
    <w:rsid w:val="002D1254"/>
    <w:rsid w:val="002D1876"/>
    <w:rsid w:val="002D23AB"/>
    <w:rsid w:val="002D29A1"/>
    <w:rsid w:val="002D3583"/>
    <w:rsid w:val="002D3871"/>
    <w:rsid w:val="002D3A44"/>
    <w:rsid w:val="002D3D42"/>
    <w:rsid w:val="002D3E25"/>
    <w:rsid w:val="002D3EF7"/>
    <w:rsid w:val="002D4367"/>
    <w:rsid w:val="002D48E1"/>
    <w:rsid w:val="002D5635"/>
    <w:rsid w:val="002D7179"/>
    <w:rsid w:val="002D752C"/>
    <w:rsid w:val="002E0581"/>
    <w:rsid w:val="002E16D6"/>
    <w:rsid w:val="002E1F21"/>
    <w:rsid w:val="002E2109"/>
    <w:rsid w:val="002E28A2"/>
    <w:rsid w:val="002E2EAA"/>
    <w:rsid w:val="002E39BC"/>
    <w:rsid w:val="002E3A91"/>
    <w:rsid w:val="002E4537"/>
    <w:rsid w:val="002E45A1"/>
    <w:rsid w:val="002E4A56"/>
    <w:rsid w:val="002E4B96"/>
    <w:rsid w:val="002E4EBF"/>
    <w:rsid w:val="002E5097"/>
    <w:rsid w:val="002E5277"/>
    <w:rsid w:val="002E5906"/>
    <w:rsid w:val="002E5992"/>
    <w:rsid w:val="002E6507"/>
    <w:rsid w:val="002E6C6C"/>
    <w:rsid w:val="002E6EEC"/>
    <w:rsid w:val="002E7217"/>
    <w:rsid w:val="002E756C"/>
    <w:rsid w:val="002E7637"/>
    <w:rsid w:val="002E7818"/>
    <w:rsid w:val="002F0536"/>
    <w:rsid w:val="002F0653"/>
    <w:rsid w:val="002F0B7B"/>
    <w:rsid w:val="002F0DB4"/>
    <w:rsid w:val="002F1021"/>
    <w:rsid w:val="002F11BC"/>
    <w:rsid w:val="002F125D"/>
    <w:rsid w:val="002F188C"/>
    <w:rsid w:val="002F1F70"/>
    <w:rsid w:val="002F29E8"/>
    <w:rsid w:val="002F3106"/>
    <w:rsid w:val="002F3872"/>
    <w:rsid w:val="002F3943"/>
    <w:rsid w:val="002F4246"/>
    <w:rsid w:val="002F450F"/>
    <w:rsid w:val="002F4947"/>
    <w:rsid w:val="002F4AAC"/>
    <w:rsid w:val="002F5450"/>
    <w:rsid w:val="002F54AD"/>
    <w:rsid w:val="002F5B40"/>
    <w:rsid w:val="002F5D97"/>
    <w:rsid w:val="002F5E78"/>
    <w:rsid w:val="002F6581"/>
    <w:rsid w:val="002F6FBE"/>
    <w:rsid w:val="002F7C86"/>
    <w:rsid w:val="003005F6"/>
    <w:rsid w:val="00300659"/>
    <w:rsid w:val="00300DA9"/>
    <w:rsid w:val="00300ED0"/>
    <w:rsid w:val="00301E98"/>
    <w:rsid w:val="0030254B"/>
    <w:rsid w:val="00302726"/>
    <w:rsid w:val="00302ACE"/>
    <w:rsid w:val="00302E43"/>
    <w:rsid w:val="00302E8E"/>
    <w:rsid w:val="003032E0"/>
    <w:rsid w:val="00303B92"/>
    <w:rsid w:val="00304106"/>
    <w:rsid w:val="003045D4"/>
    <w:rsid w:val="00305BDA"/>
    <w:rsid w:val="00306538"/>
    <w:rsid w:val="00306638"/>
    <w:rsid w:val="00306665"/>
    <w:rsid w:val="00306AAD"/>
    <w:rsid w:val="003076A8"/>
    <w:rsid w:val="0031010B"/>
    <w:rsid w:val="003101F5"/>
    <w:rsid w:val="003102B5"/>
    <w:rsid w:val="003118AB"/>
    <w:rsid w:val="00311EFE"/>
    <w:rsid w:val="00312178"/>
    <w:rsid w:val="0031252B"/>
    <w:rsid w:val="00313111"/>
    <w:rsid w:val="00313A95"/>
    <w:rsid w:val="00313C1A"/>
    <w:rsid w:val="00313F7A"/>
    <w:rsid w:val="00313F89"/>
    <w:rsid w:val="00314129"/>
    <w:rsid w:val="00314FCD"/>
    <w:rsid w:val="00315112"/>
    <w:rsid w:val="00315625"/>
    <w:rsid w:val="00315970"/>
    <w:rsid w:val="00315B2B"/>
    <w:rsid w:val="00315FC2"/>
    <w:rsid w:val="00316504"/>
    <w:rsid w:val="00316664"/>
    <w:rsid w:val="00317699"/>
    <w:rsid w:val="00317C46"/>
    <w:rsid w:val="00320A68"/>
    <w:rsid w:val="003234E6"/>
    <w:rsid w:val="003248C8"/>
    <w:rsid w:val="00324B29"/>
    <w:rsid w:val="00324E3F"/>
    <w:rsid w:val="00324E62"/>
    <w:rsid w:val="00325664"/>
    <w:rsid w:val="003257AA"/>
    <w:rsid w:val="00325F61"/>
    <w:rsid w:val="003263F2"/>
    <w:rsid w:val="0032643A"/>
    <w:rsid w:val="0032724A"/>
    <w:rsid w:val="0032737B"/>
    <w:rsid w:val="00327576"/>
    <w:rsid w:val="003278BF"/>
    <w:rsid w:val="00327AD9"/>
    <w:rsid w:val="00327C9E"/>
    <w:rsid w:val="0033099A"/>
    <w:rsid w:val="00331164"/>
    <w:rsid w:val="00331577"/>
    <w:rsid w:val="00332079"/>
    <w:rsid w:val="003320AA"/>
    <w:rsid w:val="003323F7"/>
    <w:rsid w:val="0033299A"/>
    <w:rsid w:val="00332DBA"/>
    <w:rsid w:val="00332FD9"/>
    <w:rsid w:val="00333413"/>
    <w:rsid w:val="00333688"/>
    <w:rsid w:val="0033368E"/>
    <w:rsid w:val="00333E24"/>
    <w:rsid w:val="0033451B"/>
    <w:rsid w:val="00334676"/>
    <w:rsid w:val="00335235"/>
    <w:rsid w:val="00335996"/>
    <w:rsid w:val="003359BA"/>
    <w:rsid w:val="00335DDF"/>
    <w:rsid w:val="003367C3"/>
    <w:rsid w:val="00337B80"/>
    <w:rsid w:val="003409A3"/>
    <w:rsid w:val="00341017"/>
    <w:rsid w:val="0034104E"/>
    <w:rsid w:val="0034118E"/>
    <w:rsid w:val="0034149A"/>
    <w:rsid w:val="00341A77"/>
    <w:rsid w:val="00341B46"/>
    <w:rsid w:val="003422C2"/>
    <w:rsid w:val="003426DC"/>
    <w:rsid w:val="0034285A"/>
    <w:rsid w:val="00342CC5"/>
    <w:rsid w:val="00342E87"/>
    <w:rsid w:val="0034333E"/>
    <w:rsid w:val="00344337"/>
    <w:rsid w:val="00344D58"/>
    <w:rsid w:val="00344F2E"/>
    <w:rsid w:val="00345424"/>
    <w:rsid w:val="00345775"/>
    <w:rsid w:val="00346A68"/>
    <w:rsid w:val="00346D7F"/>
    <w:rsid w:val="003476C4"/>
    <w:rsid w:val="0035092E"/>
    <w:rsid w:val="00351EF7"/>
    <w:rsid w:val="003522AF"/>
    <w:rsid w:val="00352728"/>
    <w:rsid w:val="00353DEF"/>
    <w:rsid w:val="00353E1D"/>
    <w:rsid w:val="00354F35"/>
    <w:rsid w:val="003551CF"/>
    <w:rsid w:val="00355CEF"/>
    <w:rsid w:val="00355E5A"/>
    <w:rsid w:val="0035688D"/>
    <w:rsid w:val="003569B4"/>
    <w:rsid w:val="00356A96"/>
    <w:rsid w:val="00357126"/>
    <w:rsid w:val="00357DB2"/>
    <w:rsid w:val="00357FF9"/>
    <w:rsid w:val="003603EE"/>
    <w:rsid w:val="00360950"/>
    <w:rsid w:val="00360B44"/>
    <w:rsid w:val="0036133A"/>
    <w:rsid w:val="003613E8"/>
    <w:rsid w:val="00361940"/>
    <w:rsid w:val="00361C1F"/>
    <w:rsid w:val="00361C46"/>
    <w:rsid w:val="00362581"/>
    <w:rsid w:val="003627C7"/>
    <w:rsid w:val="003629E3"/>
    <w:rsid w:val="00362C51"/>
    <w:rsid w:val="00362CF9"/>
    <w:rsid w:val="00362D89"/>
    <w:rsid w:val="00362F82"/>
    <w:rsid w:val="0036321A"/>
    <w:rsid w:val="0036368D"/>
    <w:rsid w:val="00363E80"/>
    <w:rsid w:val="00363EA8"/>
    <w:rsid w:val="003654C2"/>
    <w:rsid w:val="00365662"/>
    <w:rsid w:val="00365B28"/>
    <w:rsid w:val="00365B76"/>
    <w:rsid w:val="00366666"/>
    <w:rsid w:val="00366845"/>
    <w:rsid w:val="00366F7F"/>
    <w:rsid w:val="00367A62"/>
    <w:rsid w:val="00367AC5"/>
    <w:rsid w:val="00367DEB"/>
    <w:rsid w:val="00370318"/>
    <w:rsid w:val="00370AF8"/>
    <w:rsid w:val="00371409"/>
    <w:rsid w:val="00372F93"/>
    <w:rsid w:val="003738D7"/>
    <w:rsid w:val="00373CD2"/>
    <w:rsid w:val="00373E6F"/>
    <w:rsid w:val="00374769"/>
    <w:rsid w:val="00374DEE"/>
    <w:rsid w:val="00375079"/>
    <w:rsid w:val="003762BB"/>
    <w:rsid w:val="00376347"/>
    <w:rsid w:val="00376365"/>
    <w:rsid w:val="00376CE4"/>
    <w:rsid w:val="00376D4A"/>
    <w:rsid w:val="003773E1"/>
    <w:rsid w:val="003779B0"/>
    <w:rsid w:val="00380A11"/>
    <w:rsid w:val="00381D69"/>
    <w:rsid w:val="003841E3"/>
    <w:rsid w:val="003842DF"/>
    <w:rsid w:val="003843A5"/>
    <w:rsid w:val="00384574"/>
    <w:rsid w:val="00385017"/>
    <w:rsid w:val="00385600"/>
    <w:rsid w:val="00385638"/>
    <w:rsid w:val="003856AD"/>
    <w:rsid w:val="00385B54"/>
    <w:rsid w:val="00385D8A"/>
    <w:rsid w:val="00386184"/>
    <w:rsid w:val="003864A5"/>
    <w:rsid w:val="003865D2"/>
    <w:rsid w:val="00386F21"/>
    <w:rsid w:val="0038730E"/>
    <w:rsid w:val="00387D2E"/>
    <w:rsid w:val="00390226"/>
    <w:rsid w:val="003905AC"/>
    <w:rsid w:val="00391646"/>
    <w:rsid w:val="00391936"/>
    <w:rsid w:val="00391F63"/>
    <w:rsid w:val="003927EA"/>
    <w:rsid w:val="00392A03"/>
    <w:rsid w:val="003934E9"/>
    <w:rsid w:val="00393951"/>
    <w:rsid w:val="00393957"/>
    <w:rsid w:val="00393BA7"/>
    <w:rsid w:val="00393F7A"/>
    <w:rsid w:val="00394964"/>
    <w:rsid w:val="003952C4"/>
    <w:rsid w:val="00396568"/>
    <w:rsid w:val="00396D0E"/>
    <w:rsid w:val="00396E22"/>
    <w:rsid w:val="003979EC"/>
    <w:rsid w:val="003A01AB"/>
    <w:rsid w:val="003A0FC8"/>
    <w:rsid w:val="003A12E9"/>
    <w:rsid w:val="003A2B88"/>
    <w:rsid w:val="003A36F3"/>
    <w:rsid w:val="003A3F91"/>
    <w:rsid w:val="003A44FA"/>
    <w:rsid w:val="003A473F"/>
    <w:rsid w:val="003A4F47"/>
    <w:rsid w:val="003A5039"/>
    <w:rsid w:val="003A537E"/>
    <w:rsid w:val="003A6829"/>
    <w:rsid w:val="003A6951"/>
    <w:rsid w:val="003A6B84"/>
    <w:rsid w:val="003A6D6E"/>
    <w:rsid w:val="003A6E3B"/>
    <w:rsid w:val="003A7078"/>
    <w:rsid w:val="003A71FB"/>
    <w:rsid w:val="003A7FCB"/>
    <w:rsid w:val="003B0009"/>
    <w:rsid w:val="003B004E"/>
    <w:rsid w:val="003B0888"/>
    <w:rsid w:val="003B0BDD"/>
    <w:rsid w:val="003B0CCE"/>
    <w:rsid w:val="003B0E80"/>
    <w:rsid w:val="003B13AC"/>
    <w:rsid w:val="003B1805"/>
    <w:rsid w:val="003B1B34"/>
    <w:rsid w:val="003B1CCE"/>
    <w:rsid w:val="003B1F4E"/>
    <w:rsid w:val="003B2171"/>
    <w:rsid w:val="003B2209"/>
    <w:rsid w:val="003B28EC"/>
    <w:rsid w:val="003B2A0D"/>
    <w:rsid w:val="003B30A6"/>
    <w:rsid w:val="003B316B"/>
    <w:rsid w:val="003B3BBB"/>
    <w:rsid w:val="003B3F3B"/>
    <w:rsid w:val="003B460F"/>
    <w:rsid w:val="003B51D4"/>
    <w:rsid w:val="003B5787"/>
    <w:rsid w:val="003B5B2E"/>
    <w:rsid w:val="003B62C3"/>
    <w:rsid w:val="003B6875"/>
    <w:rsid w:val="003C0665"/>
    <w:rsid w:val="003C0925"/>
    <w:rsid w:val="003C09D9"/>
    <w:rsid w:val="003C0B96"/>
    <w:rsid w:val="003C0C73"/>
    <w:rsid w:val="003C10E8"/>
    <w:rsid w:val="003C17FB"/>
    <w:rsid w:val="003C1AB9"/>
    <w:rsid w:val="003C1E16"/>
    <w:rsid w:val="003C1F7D"/>
    <w:rsid w:val="003C2306"/>
    <w:rsid w:val="003C231D"/>
    <w:rsid w:val="003C329E"/>
    <w:rsid w:val="003C39DF"/>
    <w:rsid w:val="003C3E50"/>
    <w:rsid w:val="003C483E"/>
    <w:rsid w:val="003C4B7F"/>
    <w:rsid w:val="003C515A"/>
    <w:rsid w:val="003C5244"/>
    <w:rsid w:val="003C5C24"/>
    <w:rsid w:val="003C6541"/>
    <w:rsid w:val="003C692A"/>
    <w:rsid w:val="003C7117"/>
    <w:rsid w:val="003C7124"/>
    <w:rsid w:val="003C79CC"/>
    <w:rsid w:val="003C7EE6"/>
    <w:rsid w:val="003D0050"/>
    <w:rsid w:val="003D045B"/>
    <w:rsid w:val="003D0709"/>
    <w:rsid w:val="003D08AB"/>
    <w:rsid w:val="003D0AE7"/>
    <w:rsid w:val="003D0AF5"/>
    <w:rsid w:val="003D0DB9"/>
    <w:rsid w:val="003D10F7"/>
    <w:rsid w:val="003D1200"/>
    <w:rsid w:val="003D1357"/>
    <w:rsid w:val="003D15EB"/>
    <w:rsid w:val="003D18A2"/>
    <w:rsid w:val="003D1BBC"/>
    <w:rsid w:val="003D25D1"/>
    <w:rsid w:val="003D2B44"/>
    <w:rsid w:val="003D3041"/>
    <w:rsid w:val="003D3FB1"/>
    <w:rsid w:val="003D40A3"/>
    <w:rsid w:val="003D4481"/>
    <w:rsid w:val="003D48D2"/>
    <w:rsid w:val="003D494E"/>
    <w:rsid w:val="003D4AD3"/>
    <w:rsid w:val="003D4B14"/>
    <w:rsid w:val="003D4C64"/>
    <w:rsid w:val="003D4DB8"/>
    <w:rsid w:val="003D51C7"/>
    <w:rsid w:val="003D55DC"/>
    <w:rsid w:val="003D5CBC"/>
    <w:rsid w:val="003D5DB1"/>
    <w:rsid w:val="003D70E9"/>
    <w:rsid w:val="003D74C0"/>
    <w:rsid w:val="003D74D8"/>
    <w:rsid w:val="003D770B"/>
    <w:rsid w:val="003D7749"/>
    <w:rsid w:val="003D789F"/>
    <w:rsid w:val="003E0686"/>
    <w:rsid w:val="003E06E2"/>
    <w:rsid w:val="003E0FB6"/>
    <w:rsid w:val="003E165B"/>
    <w:rsid w:val="003E167E"/>
    <w:rsid w:val="003E186D"/>
    <w:rsid w:val="003E1F8D"/>
    <w:rsid w:val="003E2494"/>
    <w:rsid w:val="003E2613"/>
    <w:rsid w:val="003E28D6"/>
    <w:rsid w:val="003E31EB"/>
    <w:rsid w:val="003E3CD0"/>
    <w:rsid w:val="003E4002"/>
    <w:rsid w:val="003E427C"/>
    <w:rsid w:val="003E42C2"/>
    <w:rsid w:val="003E4986"/>
    <w:rsid w:val="003E4A94"/>
    <w:rsid w:val="003E5AE1"/>
    <w:rsid w:val="003E5EF4"/>
    <w:rsid w:val="003E6198"/>
    <w:rsid w:val="003E620B"/>
    <w:rsid w:val="003E6A1A"/>
    <w:rsid w:val="003E713E"/>
    <w:rsid w:val="003E7EEE"/>
    <w:rsid w:val="003F0469"/>
    <w:rsid w:val="003F0A25"/>
    <w:rsid w:val="003F0E3E"/>
    <w:rsid w:val="003F1136"/>
    <w:rsid w:val="003F1180"/>
    <w:rsid w:val="003F1255"/>
    <w:rsid w:val="003F1525"/>
    <w:rsid w:val="003F1598"/>
    <w:rsid w:val="003F1BA0"/>
    <w:rsid w:val="003F1C7C"/>
    <w:rsid w:val="003F1E37"/>
    <w:rsid w:val="003F2FCE"/>
    <w:rsid w:val="003F3050"/>
    <w:rsid w:val="003F37B0"/>
    <w:rsid w:val="003F3A7F"/>
    <w:rsid w:val="003F4F1E"/>
    <w:rsid w:val="003F4F74"/>
    <w:rsid w:val="003F4FEA"/>
    <w:rsid w:val="003F5389"/>
    <w:rsid w:val="003F6B41"/>
    <w:rsid w:val="003F6C15"/>
    <w:rsid w:val="003F7165"/>
    <w:rsid w:val="00400938"/>
    <w:rsid w:val="00400FC0"/>
    <w:rsid w:val="004018E0"/>
    <w:rsid w:val="00401DE7"/>
    <w:rsid w:val="00402A62"/>
    <w:rsid w:val="004033C4"/>
    <w:rsid w:val="004033CB"/>
    <w:rsid w:val="004034AC"/>
    <w:rsid w:val="0040391A"/>
    <w:rsid w:val="00403CE1"/>
    <w:rsid w:val="0040418A"/>
    <w:rsid w:val="00404345"/>
    <w:rsid w:val="00404352"/>
    <w:rsid w:val="0040466B"/>
    <w:rsid w:val="00404C64"/>
    <w:rsid w:val="00405072"/>
    <w:rsid w:val="00405120"/>
    <w:rsid w:val="00405FB6"/>
    <w:rsid w:val="00406387"/>
    <w:rsid w:val="00406BB6"/>
    <w:rsid w:val="004075C4"/>
    <w:rsid w:val="004109A0"/>
    <w:rsid w:val="00410CC4"/>
    <w:rsid w:val="00410E67"/>
    <w:rsid w:val="0041119E"/>
    <w:rsid w:val="00411524"/>
    <w:rsid w:val="00412EF3"/>
    <w:rsid w:val="00413380"/>
    <w:rsid w:val="00413D72"/>
    <w:rsid w:val="004142DA"/>
    <w:rsid w:val="004150D1"/>
    <w:rsid w:val="0041563D"/>
    <w:rsid w:val="00415D3D"/>
    <w:rsid w:val="004168DD"/>
    <w:rsid w:val="00416C3B"/>
    <w:rsid w:val="00416D54"/>
    <w:rsid w:val="00417317"/>
    <w:rsid w:val="00417D44"/>
    <w:rsid w:val="00417E10"/>
    <w:rsid w:val="00417F94"/>
    <w:rsid w:val="00420293"/>
    <w:rsid w:val="0042088A"/>
    <w:rsid w:val="00420CD8"/>
    <w:rsid w:val="00421059"/>
    <w:rsid w:val="00422191"/>
    <w:rsid w:val="00422750"/>
    <w:rsid w:val="004228F5"/>
    <w:rsid w:val="00422CD2"/>
    <w:rsid w:val="0042309A"/>
    <w:rsid w:val="004234F9"/>
    <w:rsid w:val="00423538"/>
    <w:rsid w:val="004238B5"/>
    <w:rsid w:val="00423A65"/>
    <w:rsid w:val="00424AC2"/>
    <w:rsid w:val="00425F8B"/>
    <w:rsid w:val="0042608C"/>
    <w:rsid w:val="004260C7"/>
    <w:rsid w:val="00426417"/>
    <w:rsid w:val="0042678D"/>
    <w:rsid w:val="0042685C"/>
    <w:rsid w:val="004268EE"/>
    <w:rsid w:val="00426F18"/>
    <w:rsid w:val="00427380"/>
    <w:rsid w:val="00427908"/>
    <w:rsid w:val="00427BA2"/>
    <w:rsid w:val="00430570"/>
    <w:rsid w:val="0043060A"/>
    <w:rsid w:val="00430F0E"/>
    <w:rsid w:val="004314E8"/>
    <w:rsid w:val="00431686"/>
    <w:rsid w:val="00431E8C"/>
    <w:rsid w:val="00432106"/>
    <w:rsid w:val="004323A0"/>
    <w:rsid w:val="00432855"/>
    <w:rsid w:val="00432AF5"/>
    <w:rsid w:val="00432C0D"/>
    <w:rsid w:val="00432DA5"/>
    <w:rsid w:val="00432EEE"/>
    <w:rsid w:val="0043338C"/>
    <w:rsid w:val="00434C87"/>
    <w:rsid w:val="00434F11"/>
    <w:rsid w:val="00434F82"/>
    <w:rsid w:val="00434F83"/>
    <w:rsid w:val="00435357"/>
    <w:rsid w:val="00435B19"/>
    <w:rsid w:val="00436125"/>
    <w:rsid w:val="004362AC"/>
    <w:rsid w:val="00436860"/>
    <w:rsid w:val="00436FBF"/>
    <w:rsid w:val="0043715A"/>
    <w:rsid w:val="004376A9"/>
    <w:rsid w:val="00440297"/>
    <w:rsid w:val="00440B7C"/>
    <w:rsid w:val="004416CE"/>
    <w:rsid w:val="00441936"/>
    <w:rsid w:val="0044221B"/>
    <w:rsid w:val="00442BC3"/>
    <w:rsid w:val="00442D29"/>
    <w:rsid w:val="00443326"/>
    <w:rsid w:val="00443354"/>
    <w:rsid w:val="00443A64"/>
    <w:rsid w:val="00443C72"/>
    <w:rsid w:val="00443F21"/>
    <w:rsid w:val="00444D60"/>
    <w:rsid w:val="00445182"/>
    <w:rsid w:val="004451E5"/>
    <w:rsid w:val="00445347"/>
    <w:rsid w:val="004459B8"/>
    <w:rsid w:val="00445B02"/>
    <w:rsid w:val="0044620B"/>
    <w:rsid w:val="004464AD"/>
    <w:rsid w:val="00446A9A"/>
    <w:rsid w:val="00447094"/>
    <w:rsid w:val="004476DE"/>
    <w:rsid w:val="004476F9"/>
    <w:rsid w:val="0045036F"/>
    <w:rsid w:val="00450A6E"/>
    <w:rsid w:val="00450DB5"/>
    <w:rsid w:val="004513D2"/>
    <w:rsid w:val="0045188E"/>
    <w:rsid w:val="00451AC5"/>
    <w:rsid w:val="00451DAB"/>
    <w:rsid w:val="00451F3B"/>
    <w:rsid w:val="00452324"/>
    <w:rsid w:val="0045243D"/>
    <w:rsid w:val="00453AFB"/>
    <w:rsid w:val="0045431B"/>
    <w:rsid w:val="004543C7"/>
    <w:rsid w:val="00454407"/>
    <w:rsid w:val="0045545E"/>
    <w:rsid w:val="00455DDB"/>
    <w:rsid w:val="0045626A"/>
    <w:rsid w:val="004566C2"/>
    <w:rsid w:val="00456D1B"/>
    <w:rsid w:val="00456F34"/>
    <w:rsid w:val="00457359"/>
    <w:rsid w:val="0045776E"/>
    <w:rsid w:val="004578D0"/>
    <w:rsid w:val="00457C92"/>
    <w:rsid w:val="00460989"/>
    <w:rsid w:val="00460EE6"/>
    <w:rsid w:val="004613FA"/>
    <w:rsid w:val="00461BB9"/>
    <w:rsid w:val="0046240E"/>
    <w:rsid w:val="00462E89"/>
    <w:rsid w:val="0046335F"/>
    <w:rsid w:val="004636FA"/>
    <w:rsid w:val="0046381F"/>
    <w:rsid w:val="00463A6E"/>
    <w:rsid w:val="00463ADC"/>
    <w:rsid w:val="00463B4D"/>
    <w:rsid w:val="00463E6E"/>
    <w:rsid w:val="004641B0"/>
    <w:rsid w:val="004653B6"/>
    <w:rsid w:val="004655C9"/>
    <w:rsid w:val="004669DF"/>
    <w:rsid w:val="00466C55"/>
    <w:rsid w:val="00467309"/>
    <w:rsid w:val="00467830"/>
    <w:rsid w:val="00467A27"/>
    <w:rsid w:val="00467B0E"/>
    <w:rsid w:val="00470244"/>
    <w:rsid w:val="00470282"/>
    <w:rsid w:val="004704F5"/>
    <w:rsid w:val="004718A0"/>
    <w:rsid w:val="00472B60"/>
    <w:rsid w:val="00472C5B"/>
    <w:rsid w:val="00472C5D"/>
    <w:rsid w:val="004736CF"/>
    <w:rsid w:val="004736F6"/>
    <w:rsid w:val="00473B8E"/>
    <w:rsid w:val="00474258"/>
    <w:rsid w:val="0047449B"/>
    <w:rsid w:val="004746EA"/>
    <w:rsid w:val="00474C1A"/>
    <w:rsid w:val="0047507A"/>
    <w:rsid w:val="004768B5"/>
    <w:rsid w:val="0047695D"/>
    <w:rsid w:val="0047707F"/>
    <w:rsid w:val="004775C3"/>
    <w:rsid w:val="00480234"/>
    <w:rsid w:val="00480AA3"/>
    <w:rsid w:val="004813DB"/>
    <w:rsid w:val="00481A50"/>
    <w:rsid w:val="00481FE7"/>
    <w:rsid w:val="0048233D"/>
    <w:rsid w:val="00482F15"/>
    <w:rsid w:val="00483104"/>
    <w:rsid w:val="00483A5B"/>
    <w:rsid w:val="00483A73"/>
    <w:rsid w:val="00483B39"/>
    <w:rsid w:val="00483CA4"/>
    <w:rsid w:val="004844FD"/>
    <w:rsid w:val="004846AE"/>
    <w:rsid w:val="00484CFA"/>
    <w:rsid w:val="00485369"/>
    <w:rsid w:val="004854E6"/>
    <w:rsid w:val="00485D74"/>
    <w:rsid w:val="00485E76"/>
    <w:rsid w:val="0048698A"/>
    <w:rsid w:val="00487295"/>
    <w:rsid w:val="004873E9"/>
    <w:rsid w:val="0048792F"/>
    <w:rsid w:val="004901C4"/>
    <w:rsid w:val="0049040D"/>
    <w:rsid w:val="004904F0"/>
    <w:rsid w:val="00490B74"/>
    <w:rsid w:val="00490CA1"/>
    <w:rsid w:val="0049138A"/>
    <w:rsid w:val="004922AB"/>
    <w:rsid w:val="00492456"/>
    <w:rsid w:val="00492492"/>
    <w:rsid w:val="00492570"/>
    <w:rsid w:val="004927BB"/>
    <w:rsid w:val="00492AA3"/>
    <w:rsid w:val="00492BD0"/>
    <w:rsid w:val="00492CE3"/>
    <w:rsid w:val="00493419"/>
    <w:rsid w:val="004937F7"/>
    <w:rsid w:val="00493F20"/>
    <w:rsid w:val="00494ABB"/>
    <w:rsid w:val="00494DBF"/>
    <w:rsid w:val="004950DD"/>
    <w:rsid w:val="00495A3B"/>
    <w:rsid w:val="00495C12"/>
    <w:rsid w:val="004961A3"/>
    <w:rsid w:val="004968E0"/>
    <w:rsid w:val="00497484"/>
    <w:rsid w:val="004A001E"/>
    <w:rsid w:val="004A046E"/>
    <w:rsid w:val="004A04FC"/>
    <w:rsid w:val="004A0ED9"/>
    <w:rsid w:val="004A1033"/>
    <w:rsid w:val="004A1F19"/>
    <w:rsid w:val="004A20B1"/>
    <w:rsid w:val="004A2160"/>
    <w:rsid w:val="004A288C"/>
    <w:rsid w:val="004A2B9A"/>
    <w:rsid w:val="004A2E02"/>
    <w:rsid w:val="004A2EFE"/>
    <w:rsid w:val="004A3380"/>
    <w:rsid w:val="004A34A6"/>
    <w:rsid w:val="004A34DB"/>
    <w:rsid w:val="004A3810"/>
    <w:rsid w:val="004A420D"/>
    <w:rsid w:val="004A451F"/>
    <w:rsid w:val="004A4541"/>
    <w:rsid w:val="004A46DC"/>
    <w:rsid w:val="004A4812"/>
    <w:rsid w:val="004A4FAF"/>
    <w:rsid w:val="004A58B5"/>
    <w:rsid w:val="004A5A00"/>
    <w:rsid w:val="004A6479"/>
    <w:rsid w:val="004A69BF"/>
    <w:rsid w:val="004A6FE3"/>
    <w:rsid w:val="004A759C"/>
    <w:rsid w:val="004A7691"/>
    <w:rsid w:val="004B15BB"/>
    <w:rsid w:val="004B178B"/>
    <w:rsid w:val="004B203D"/>
    <w:rsid w:val="004B2A50"/>
    <w:rsid w:val="004B2B24"/>
    <w:rsid w:val="004B3072"/>
    <w:rsid w:val="004B36FD"/>
    <w:rsid w:val="004B3782"/>
    <w:rsid w:val="004B4345"/>
    <w:rsid w:val="004B4AB7"/>
    <w:rsid w:val="004B4BD9"/>
    <w:rsid w:val="004B4E36"/>
    <w:rsid w:val="004B6EFD"/>
    <w:rsid w:val="004B70CB"/>
    <w:rsid w:val="004C0503"/>
    <w:rsid w:val="004C1505"/>
    <w:rsid w:val="004C1943"/>
    <w:rsid w:val="004C1AD1"/>
    <w:rsid w:val="004C23A8"/>
    <w:rsid w:val="004C246E"/>
    <w:rsid w:val="004C2E91"/>
    <w:rsid w:val="004C3117"/>
    <w:rsid w:val="004C3671"/>
    <w:rsid w:val="004C3A1B"/>
    <w:rsid w:val="004C3E7D"/>
    <w:rsid w:val="004C4142"/>
    <w:rsid w:val="004C4745"/>
    <w:rsid w:val="004C4A22"/>
    <w:rsid w:val="004C560B"/>
    <w:rsid w:val="004C64A6"/>
    <w:rsid w:val="004C6B91"/>
    <w:rsid w:val="004C6FCB"/>
    <w:rsid w:val="004C72E8"/>
    <w:rsid w:val="004C7AF6"/>
    <w:rsid w:val="004C7CEE"/>
    <w:rsid w:val="004C7E8C"/>
    <w:rsid w:val="004D01B6"/>
    <w:rsid w:val="004D0E6E"/>
    <w:rsid w:val="004D122B"/>
    <w:rsid w:val="004D122F"/>
    <w:rsid w:val="004D1835"/>
    <w:rsid w:val="004D1A22"/>
    <w:rsid w:val="004D1C4F"/>
    <w:rsid w:val="004D207C"/>
    <w:rsid w:val="004D2448"/>
    <w:rsid w:val="004D2862"/>
    <w:rsid w:val="004D2E53"/>
    <w:rsid w:val="004D37F0"/>
    <w:rsid w:val="004D3CA5"/>
    <w:rsid w:val="004D44E8"/>
    <w:rsid w:val="004D4CB7"/>
    <w:rsid w:val="004D6D15"/>
    <w:rsid w:val="004D7159"/>
    <w:rsid w:val="004D760B"/>
    <w:rsid w:val="004D7A51"/>
    <w:rsid w:val="004E1FAE"/>
    <w:rsid w:val="004E20E5"/>
    <w:rsid w:val="004E2947"/>
    <w:rsid w:val="004E2CCC"/>
    <w:rsid w:val="004E2E1C"/>
    <w:rsid w:val="004E320E"/>
    <w:rsid w:val="004E3579"/>
    <w:rsid w:val="004E3A75"/>
    <w:rsid w:val="004E41DF"/>
    <w:rsid w:val="004E44C2"/>
    <w:rsid w:val="004E4645"/>
    <w:rsid w:val="004E4AA0"/>
    <w:rsid w:val="004E4F1F"/>
    <w:rsid w:val="004E576E"/>
    <w:rsid w:val="004E588A"/>
    <w:rsid w:val="004E5947"/>
    <w:rsid w:val="004E5A54"/>
    <w:rsid w:val="004E5EF7"/>
    <w:rsid w:val="004E605B"/>
    <w:rsid w:val="004E6213"/>
    <w:rsid w:val="004E6B0D"/>
    <w:rsid w:val="004E6B58"/>
    <w:rsid w:val="004E6C9D"/>
    <w:rsid w:val="004E6F13"/>
    <w:rsid w:val="004E778B"/>
    <w:rsid w:val="004E7807"/>
    <w:rsid w:val="004E7AAA"/>
    <w:rsid w:val="004E7B50"/>
    <w:rsid w:val="004E7CE4"/>
    <w:rsid w:val="004E7EA0"/>
    <w:rsid w:val="004F094A"/>
    <w:rsid w:val="004F2147"/>
    <w:rsid w:val="004F2BC8"/>
    <w:rsid w:val="004F2C4C"/>
    <w:rsid w:val="004F2CB0"/>
    <w:rsid w:val="004F39A3"/>
    <w:rsid w:val="004F3B41"/>
    <w:rsid w:val="004F4925"/>
    <w:rsid w:val="004F50BA"/>
    <w:rsid w:val="004F54EC"/>
    <w:rsid w:val="004F5E00"/>
    <w:rsid w:val="004F5F4F"/>
    <w:rsid w:val="004F62D9"/>
    <w:rsid w:val="004F6507"/>
    <w:rsid w:val="004F674F"/>
    <w:rsid w:val="004F6898"/>
    <w:rsid w:val="004F71EB"/>
    <w:rsid w:val="004F773E"/>
    <w:rsid w:val="00500265"/>
    <w:rsid w:val="005006A0"/>
    <w:rsid w:val="0050083B"/>
    <w:rsid w:val="005015BB"/>
    <w:rsid w:val="00501AF0"/>
    <w:rsid w:val="0050217B"/>
    <w:rsid w:val="005024C4"/>
    <w:rsid w:val="0050262A"/>
    <w:rsid w:val="00503F97"/>
    <w:rsid w:val="005041BC"/>
    <w:rsid w:val="00504200"/>
    <w:rsid w:val="005044C7"/>
    <w:rsid w:val="00505012"/>
    <w:rsid w:val="00505071"/>
    <w:rsid w:val="0050697C"/>
    <w:rsid w:val="00507F54"/>
    <w:rsid w:val="0051008F"/>
    <w:rsid w:val="005101A3"/>
    <w:rsid w:val="00510810"/>
    <w:rsid w:val="0051098C"/>
    <w:rsid w:val="005109D2"/>
    <w:rsid w:val="00510C30"/>
    <w:rsid w:val="00511012"/>
    <w:rsid w:val="00511542"/>
    <w:rsid w:val="00511706"/>
    <w:rsid w:val="00511944"/>
    <w:rsid w:val="00511ED2"/>
    <w:rsid w:val="00511EF1"/>
    <w:rsid w:val="005121DA"/>
    <w:rsid w:val="005125BC"/>
    <w:rsid w:val="00513341"/>
    <w:rsid w:val="00513BFF"/>
    <w:rsid w:val="0051491A"/>
    <w:rsid w:val="00514BAF"/>
    <w:rsid w:val="00514BD3"/>
    <w:rsid w:val="00514D21"/>
    <w:rsid w:val="005150CE"/>
    <w:rsid w:val="0051559C"/>
    <w:rsid w:val="00516B94"/>
    <w:rsid w:val="00516CC6"/>
    <w:rsid w:val="0051713E"/>
    <w:rsid w:val="005176F6"/>
    <w:rsid w:val="005177E8"/>
    <w:rsid w:val="00521067"/>
    <w:rsid w:val="0052132D"/>
    <w:rsid w:val="00521788"/>
    <w:rsid w:val="00521D7E"/>
    <w:rsid w:val="00522347"/>
    <w:rsid w:val="0052238E"/>
    <w:rsid w:val="005224BB"/>
    <w:rsid w:val="005229D9"/>
    <w:rsid w:val="005230A4"/>
    <w:rsid w:val="005230AA"/>
    <w:rsid w:val="005230EB"/>
    <w:rsid w:val="0052310C"/>
    <w:rsid w:val="0052310D"/>
    <w:rsid w:val="005233A0"/>
    <w:rsid w:val="0052362B"/>
    <w:rsid w:val="005236CE"/>
    <w:rsid w:val="00523C52"/>
    <w:rsid w:val="00523C91"/>
    <w:rsid w:val="005240DB"/>
    <w:rsid w:val="00524107"/>
    <w:rsid w:val="005247AA"/>
    <w:rsid w:val="00525591"/>
    <w:rsid w:val="00525D98"/>
    <w:rsid w:val="00526061"/>
    <w:rsid w:val="00526548"/>
    <w:rsid w:val="00526C17"/>
    <w:rsid w:val="00530435"/>
    <w:rsid w:val="0053043F"/>
    <w:rsid w:val="00530630"/>
    <w:rsid w:val="0053100A"/>
    <w:rsid w:val="005310F7"/>
    <w:rsid w:val="00531F44"/>
    <w:rsid w:val="005332C4"/>
    <w:rsid w:val="005332F8"/>
    <w:rsid w:val="00533A9C"/>
    <w:rsid w:val="00533C6B"/>
    <w:rsid w:val="00533D4A"/>
    <w:rsid w:val="00533F1D"/>
    <w:rsid w:val="00534371"/>
    <w:rsid w:val="0053444E"/>
    <w:rsid w:val="00534D14"/>
    <w:rsid w:val="00535024"/>
    <w:rsid w:val="005363E0"/>
    <w:rsid w:val="0053721C"/>
    <w:rsid w:val="00537583"/>
    <w:rsid w:val="0053796E"/>
    <w:rsid w:val="005400CD"/>
    <w:rsid w:val="00541143"/>
    <w:rsid w:val="00541569"/>
    <w:rsid w:val="00541E8F"/>
    <w:rsid w:val="005420CB"/>
    <w:rsid w:val="00542F71"/>
    <w:rsid w:val="00543A5D"/>
    <w:rsid w:val="0054436C"/>
    <w:rsid w:val="00544507"/>
    <w:rsid w:val="0054475C"/>
    <w:rsid w:val="00544DD3"/>
    <w:rsid w:val="00544F19"/>
    <w:rsid w:val="005454E6"/>
    <w:rsid w:val="00545BE8"/>
    <w:rsid w:val="00545CE7"/>
    <w:rsid w:val="0054779A"/>
    <w:rsid w:val="00547863"/>
    <w:rsid w:val="0054792C"/>
    <w:rsid w:val="00547EBA"/>
    <w:rsid w:val="00547FD2"/>
    <w:rsid w:val="0055042D"/>
    <w:rsid w:val="00550732"/>
    <w:rsid w:val="00550FED"/>
    <w:rsid w:val="0055112F"/>
    <w:rsid w:val="00551E04"/>
    <w:rsid w:val="00552553"/>
    <w:rsid w:val="0055333C"/>
    <w:rsid w:val="0055395C"/>
    <w:rsid w:val="00553AD3"/>
    <w:rsid w:val="00554614"/>
    <w:rsid w:val="005549EE"/>
    <w:rsid w:val="00554BDE"/>
    <w:rsid w:val="00554C3A"/>
    <w:rsid w:val="00554EA0"/>
    <w:rsid w:val="00555039"/>
    <w:rsid w:val="00555159"/>
    <w:rsid w:val="005551C8"/>
    <w:rsid w:val="005562D4"/>
    <w:rsid w:val="005570FD"/>
    <w:rsid w:val="0055714E"/>
    <w:rsid w:val="005574BA"/>
    <w:rsid w:val="005575A7"/>
    <w:rsid w:val="00560B87"/>
    <w:rsid w:val="005611F4"/>
    <w:rsid w:val="00561AEB"/>
    <w:rsid w:val="00561BF6"/>
    <w:rsid w:val="00561D57"/>
    <w:rsid w:val="005625E5"/>
    <w:rsid w:val="0056368D"/>
    <w:rsid w:val="00564045"/>
    <w:rsid w:val="00564080"/>
    <w:rsid w:val="00564E77"/>
    <w:rsid w:val="005652DD"/>
    <w:rsid w:val="005653F6"/>
    <w:rsid w:val="00565F0A"/>
    <w:rsid w:val="005669BD"/>
    <w:rsid w:val="00566C45"/>
    <w:rsid w:val="005671F4"/>
    <w:rsid w:val="00567788"/>
    <w:rsid w:val="00567BA6"/>
    <w:rsid w:val="00567C05"/>
    <w:rsid w:val="0057029F"/>
    <w:rsid w:val="0057086F"/>
    <w:rsid w:val="0057089F"/>
    <w:rsid w:val="005711FE"/>
    <w:rsid w:val="00572473"/>
    <w:rsid w:val="005726D2"/>
    <w:rsid w:val="005728F5"/>
    <w:rsid w:val="00572901"/>
    <w:rsid w:val="00572BC2"/>
    <w:rsid w:val="00572C2C"/>
    <w:rsid w:val="00573179"/>
    <w:rsid w:val="00574210"/>
    <w:rsid w:val="00574BF9"/>
    <w:rsid w:val="00575648"/>
    <w:rsid w:val="00575890"/>
    <w:rsid w:val="00575BD5"/>
    <w:rsid w:val="00575E94"/>
    <w:rsid w:val="0057636F"/>
    <w:rsid w:val="00576DE1"/>
    <w:rsid w:val="005775CC"/>
    <w:rsid w:val="00577BDD"/>
    <w:rsid w:val="00577CC1"/>
    <w:rsid w:val="00577D22"/>
    <w:rsid w:val="005806E6"/>
    <w:rsid w:val="0058084D"/>
    <w:rsid w:val="00581020"/>
    <w:rsid w:val="005813C1"/>
    <w:rsid w:val="00582470"/>
    <w:rsid w:val="0058314B"/>
    <w:rsid w:val="0058346C"/>
    <w:rsid w:val="005839D5"/>
    <w:rsid w:val="00583EA5"/>
    <w:rsid w:val="00584117"/>
    <w:rsid w:val="00584E59"/>
    <w:rsid w:val="0058519A"/>
    <w:rsid w:val="005857BC"/>
    <w:rsid w:val="00585E23"/>
    <w:rsid w:val="005861CD"/>
    <w:rsid w:val="005866B4"/>
    <w:rsid w:val="00586746"/>
    <w:rsid w:val="005868DF"/>
    <w:rsid w:val="005869EF"/>
    <w:rsid w:val="00586C06"/>
    <w:rsid w:val="00587033"/>
    <w:rsid w:val="00587180"/>
    <w:rsid w:val="00587BA3"/>
    <w:rsid w:val="00587EF9"/>
    <w:rsid w:val="00590280"/>
    <w:rsid w:val="005902FD"/>
    <w:rsid w:val="00590F51"/>
    <w:rsid w:val="0059118C"/>
    <w:rsid w:val="00592588"/>
    <w:rsid w:val="005926A6"/>
    <w:rsid w:val="00592945"/>
    <w:rsid w:val="00592EE3"/>
    <w:rsid w:val="00593071"/>
    <w:rsid w:val="005937DB"/>
    <w:rsid w:val="0059385C"/>
    <w:rsid w:val="00593937"/>
    <w:rsid w:val="005939E9"/>
    <w:rsid w:val="00593E66"/>
    <w:rsid w:val="0059403D"/>
    <w:rsid w:val="005943A4"/>
    <w:rsid w:val="00594A6A"/>
    <w:rsid w:val="00594CB0"/>
    <w:rsid w:val="005950A1"/>
    <w:rsid w:val="005952EF"/>
    <w:rsid w:val="005954DA"/>
    <w:rsid w:val="00595C04"/>
    <w:rsid w:val="0059626E"/>
    <w:rsid w:val="005963B5"/>
    <w:rsid w:val="00596648"/>
    <w:rsid w:val="005966EC"/>
    <w:rsid w:val="00596F16"/>
    <w:rsid w:val="0059703C"/>
    <w:rsid w:val="005970C9"/>
    <w:rsid w:val="005979C9"/>
    <w:rsid w:val="00597E0B"/>
    <w:rsid w:val="005A006E"/>
    <w:rsid w:val="005A02B6"/>
    <w:rsid w:val="005A0A56"/>
    <w:rsid w:val="005A11B7"/>
    <w:rsid w:val="005A2237"/>
    <w:rsid w:val="005A2E86"/>
    <w:rsid w:val="005A3139"/>
    <w:rsid w:val="005A412B"/>
    <w:rsid w:val="005A4493"/>
    <w:rsid w:val="005A4E6B"/>
    <w:rsid w:val="005A5196"/>
    <w:rsid w:val="005A5293"/>
    <w:rsid w:val="005A5E0D"/>
    <w:rsid w:val="005A631D"/>
    <w:rsid w:val="005A68ED"/>
    <w:rsid w:val="005A6A3E"/>
    <w:rsid w:val="005A6BE1"/>
    <w:rsid w:val="005A70B0"/>
    <w:rsid w:val="005A751B"/>
    <w:rsid w:val="005A75E4"/>
    <w:rsid w:val="005B0A29"/>
    <w:rsid w:val="005B0C04"/>
    <w:rsid w:val="005B0DA9"/>
    <w:rsid w:val="005B1588"/>
    <w:rsid w:val="005B19A4"/>
    <w:rsid w:val="005B1A1A"/>
    <w:rsid w:val="005B2861"/>
    <w:rsid w:val="005B2CB6"/>
    <w:rsid w:val="005B2EFF"/>
    <w:rsid w:val="005B4127"/>
    <w:rsid w:val="005B684A"/>
    <w:rsid w:val="005B7465"/>
    <w:rsid w:val="005B77C2"/>
    <w:rsid w:val="005B7B03"/>
    <w:rsid w:val="005C0101"/>
    <w:rsid w:val="005C09BD"/>
    <w:rsid w:val="005C11A8"/>
    <w:rsid w:val="005C1223"/>
    <w:rsid w:val="005C1501"/>
    <w:rsid w:val="005C2275"/>
    <w:rsid w:val="005C25D4"/>
    <w:rsid w:val="005C2A8C"/>
    <w:rsid w:val="005C39BD"/>
    <w:rsid w:val="005C3FDC"/>
    <w:rsid w:val="005C4045"/>
    <w:rsid w:val="005C404A"/>
    <w:rsid w:val="005C4558"/>
    <w:rsid w:val="005C47A6"/>
    <w:rsid w:val="005C4847"/>
    <w:rsid w:val="005C4C13"/>
    <w:rsid w:val="005C4E68"/>
    <w:rsid w:val="005C4FDA"/>
    <w:rsid w:val="005C58B6"/>
    <w:rsid w:val="005C681A"/>
    <w:rsid w:val="005C6C37"/>
    <w:rsid w:val="005C6ED7"/>
    <w:rsid w:val="005C7623"/>
    <w:rsid w:val="005C76EA"/>
    <w:rsid w:val="005D0139"/>
    <w:rsid w:val="005D0365"/>
    <w:rsid w:val="005D06D1"/>
    <w:rsid w:val="005D0A21"/>
    <w:rsid w:val="005D0B41"/>
    <w:rsid w:val="005D1745"/>
    <w:rsid w:val="005D1F8F"/>
    <w:rsid w:val="005D21FA"/>
    <w:rsid w:val="005D2944"/>
    <w:rsid w:val="005D2E0E"/>
    <w:rsid w:val="005D33A4"/>
    <w:rsid w:val="005D3AB0"/>
    <w:rsid w:val="005D3F45"/>
    <w:rsid w:val="005D42BC"/>
    <w:rsid w:val="005D6787"/>
    <w:rsid w:val="005D6A55"/>
    <w:rsid w:val="005D6AE8"/>
    <w:rsid w:val="005D7402"/>
    <w:rsid w:val="005D74A1"/>
    <w:rsid w:val="005D7A22"/>
    <w:rsid w:val="005D7C64"/>
    <w:rsid w:val="005E0053"/>
    <w:rsid w:val="005E0373"/>
    <w:rsid w:val="005E0746"/>
    <w:rsid w:val="005E0B0A"/>
    <w:rsid w:val="005E0EFF"/>
    <w:rsid w:val="005E1BCA"/>
    <w:rsid w:val="005E1C51"/>
    <w:rsid w:val="005E1C8F"/>
    <w:rsid w:val="005E1E5B"/>
    <w:rsid w:val="005E2246"/>
    <w:rsid w:val="005E3AF3"/>
    <w:rsid w:val="005E433D"/>
    <w:rsid w:val="005E466E"/>
    <w:rsid w:val="005E472D"/>
    <w:rsid w:val="005E47F8"/>
    <w:rsid w:val="005E48DE"/>
    <w:rsid w:val="005E4E94"/>
    <w:rsid w:val="005E5676"/>
    <w:rsid w:val="005E65F0"/>
    <w:rsid w:val="005E778D"/>
    <w:rsid w:val="005E7861"/>
    <w:rsid w:val="005F0131"/>
    <w:rsid w:val="005F02B2"/>
    <w:rsid w:val="005F0490"/>
    <w:rsid w:val="005F07C3"/>
    <w:rsid w:val="005F08C4"/>
    <w:rsid w:val="005F0C2C"/>
    <w:rsid w:val="005F0F31"/>
    <w:rsid w:val="005F10A0"/>
    <w:rsid w:val="005F1432"/>
    <w:rsid w:val="005F1903"/>
    <w:rsid w:val="005F2396"/>
    <w:rsid w:val="005F28D9"/>
    <w:rsid w:val="005F2B2E"/>
    <w:rsid w:val="005F2CD6"/>
    <w:rsid w:val="005F3947"/>
    <w:rsid w:val="005F4416"/>
    <w:rsid w:val="005F448D"/>
    <w:rsid w:val="005F5FB0"/>
    <w:rsid w:val="005F6646"/>
    <w:rsid w:val="005F7160"/>
    <w:rsid w:val="005F7214"/>
    <w:rsid w:val="005F75C3"/>
    <w:rsid w:val="005F7BAD"/>
    <w:rsid w:val="0060013F"/>
    <w:rsid w:val="0060075D"/>
    <w:rsid w:val="0060087F"/>
    <w:rsid w:val="0060133B"/>
    <w:rsid w:val="00601356"/>
    <w:rsid w:val="00601BE6"/>
    <w:rsid w:val="006025AE"/>
    <w:rsid w:val="00602DF4"/>
    <w:rsid w:val="00602F93"/>
    <w:rsid w:val="0060301B"/>
    <w:rsid w:val="0060359F"/>
    <w:rsid w:val="0060444F"/>
    <w:rsid w:val="00604504"/>
    <w:rsid w:val="00604BC8"/>
    <w:rsid w:val="00604DE3"/>
    <w:rsid w:val="0060559D"/>
    <w:rsid w:val="00605DFE"/>
    <w:rsid w:val="00606333"/>
    <w:rsid w:val="00607782"/>
    <w:rsid w:val="0060778F"/>
    <w:rsid w:val="006077D8"/>
    <w:rsid w:val="006079CA"/>
    <w:rsid w:val="00610437"/>
    <w:rsid w:val="006105AD"/>
    <w:rsid w:val="00610AE1"/>
    <w:rsid w:val="00611A83"/>
    <w:rsid w:val="00611ADE"/>
    <w:rsid w:val="006120B4"/>
    <w:rsid w:val="00612224"/>
    <w:rsid w:val="006124FE"/>
    <w:rsid w:val="0061262A"/>
    <w:rsid w:val="006135DC"/>
    <w:rsid w:val="00613C49"/>
    <w:rsid w:val="00614389"/>
    <w:rsid w:val="006143BA"/>
    <w:rsid w:val="006146CC"/>
    <w:rsid w:val="0061550E"/>
    <w:rsid w:val="00615A5B"/>
    <w:rsid w:val="00615BE9"/>
    <w:rsid w:val="006161C6"/>
    <w:rsid w:val="00616798"/>
    <w:rsid w:val="00616850"/>
    <w:rsid w:val="0061716A"/>
    <w:rsid w:val="00617466"/>
    <w:rsid w:val="00617724"/>
    <w:rsid w:val="00617D19"/>
    <w:rsid w:val="00620314"/>
    <w:rsid w:val="006219A2"/>
    <w:rsid w:val="00621F5D"/>
    <w:rsid w:val="00622D38"/>
    <w:rsid w:val="006231DA"/>
    <w:rsid w:val="00623235"/>
    <w:rsid w:val="006236B2"/>
    <w:rsid w:val="006242BF"/>
    <w:rsid w:val="00624455"/>
    <w:rsid w:val="006252E4"/>
    <w:rsid w:val="00625D3B"/>
    <w:rsid w:val="006267F4"/>
    <w:rsid w:val="00626ECA"/>
    <w:rsid w:val="0062708A"/>
    <w:rsid w:val="006276A3"/>
    <w:rsid w:val="006301FF"/>
    <w:rsid w:val="00630E2A"/>
    <w:rsid w:val="006314EB"/>
    <w:rsid w:val="006314EF"/>
    <w:rsid w:val="00631763"/>
    <w:rsid w:val="00632275"/>
    <w:rsid w:val="00632361"/>
    <w:rsid w:val="006325BE"/>
    <w:rsid w:val="00632F73"/>
    <w:rsid w:val="00633590"/>
    <w:rsid w:val="00633725"/>
    <w:rsid w:val="00633DBA"/>
    <w:rsid w:val="00634702"/>
    <w:rsid w:val="00634E5E"/>
    <w:rsid w:val="00635019"/>
    <w:rsid w:val="00635092"/>
    <w:rsid w:val="006351C1"/>
    <w:rsid w:val="00635248"/>
    <w:rsid w:val="00635464"/>
    <w:rsid w:val="00635F49"/>
    <w:rsid w:val="00636496"/>
    <w:rsid w:val="0063671A"/>
    <w:rsid w:val="00637066"/>
    <w:rsid w:val="00637AF8"/>
    <w:rsid w:val="00637D0F"/>
    <w:rsid w:val="00637D65"/>
    <w:rsid w:val="00637F2C"/>
    <w:rsid w:val="00640CAE"/>
    <w:rsid w:val="00641D4C"/>
    <w:rsid w:val="0064251F"/>
    <w:rsid w:val="0064321B"/>
    <w:rsid w:val="00643453"/>
    <w:rsid w:val="00644607"/>
    <w:rsid w:val="006449C9"/>
    <w:rsid w:val="00645594"/>
    <w:rsid w:val="00645E52"/>
    <w:rsid w:val="0064618C"/>
    <w:rsid w:val="00646F83"/>
    <w:rsid w:val="0064790E"/>
    <w:rsid w:val="00647BF8"/>
    <w:rsid w:val="00647CC0"/>
    <w:rsid w:val="006503D0"/>
    <w:rsid w:val="006504DD"/>
    <w:rsid w:val="006515BD"/>
    <w:rsid w:val="00651B62"/>
    <w:rsid w:val="00651CD5"/>
    <w:rsid w:val="00651D7D"/>
    <w:rsid w:val="006520A6"/>
    <w:rsid w:val="00652165"/>
    <w:rsid w:val="00652F0C"/>
    <w:rsid w:val="00653191"/>
    <w:rsid w:val="006533DA"/>
    <w:rsid w:val="00653B8A"/>
    <w:rsid w:val="00653F48"/>
    <w:rsid w:val="00653FE7"/>
    <w:rsid w:val="0065420C"/>
    <w:rsid w:val="00654E09"/>
    <w:rsid w:val="00655090"/>
    <w:rsid w:val="00655ADA"/>
    <w:rsid w:val="00655D37"/>
    <w:rsid w:val="00655E40"/>
    <w:rsid w:val="0065652A"/>
    <w:rsid w:val="00660017"/>
    <w:rsid w:val="00661143"/>
    <w:rsid w:val="0066114E"/>
    <w:rsid w:val="00661555"/>
    <w:rsid w:val="0066157E"/>
    <w:rsid w:val="0066172A"/>
    <w:rsid w:val="006617C2"/>
    <w:rsid w:val="00661B6F"/>
    <w:rsid w:val="00662C4C"/>
    <w:rsid w:val="00662D7F"/>
    <w:rsid w:val="006636B1"/>
    <w:rsid w:val="00663CEB"/>
    <w:rsid w:val="00664076"/>
    <w:rsid w:val="006641CB"/>
    <w:rsid w:val="00664278"/>
    <w:rsid w:val="00664431"/>
    <w:rsid w:val="006647E3"/>
    <w:rsid w:val="006649CB"/>
    <w:rsid w:val="00664A16"/>
    <w:rsid w:val="00664DC6"/>
    <w:rsid w:val="00665ECF"/>
    <w:rsid w:val="00665EF9"/>
    <w:rsid w:val="0066624E"/>
    <w:rsid w:val="00666B90"/>
    <w:rsid w:val="00667025"/>
    <w:rsid w:val="006673DD"/>
    <w:rsid w:val="00667430"/>
    <w:rsid w:val="006678E8"/>
    <w:rsid w:val="0066793D"/>
    <w:rsid w:val="00667EBF"/>
    <w:rsid w:val="006700AA"/>
    <w:rsid w:val="00670672"/>
    <w:rsid w:val="006710E2"/>
    <w:rsid w:val="00671391"/>
    <w:rsid w:val="00671B36"/>
    <w:rsid w:val="006724BF"/>
    <w:rsid w:val="006725B3"/>
    <w:rsid w:val="00672858"/>
    <w:rsid w:val="00672B71"/>
    <w:rsid w:val="006730DB"/>
    <w:rsid w:val="00673CEF"/>
    <w:rsid w:val="006742E0"/>
    <w:rsid w:val="0067496D"/>
    <w:rsid w:val="006752DA"/>
    <w:rsid w:val="00675573"/>
    <w:rsid w:val="0067564C"/>
    <w:rsid w:val="0067592E"/>
    <w:rsid w:val="00675D0F"/>
    <w:rsid w:val="00675F1D"/>
    <w:rsid w:val="0067651C"/>
    <w:rsid w:val="006768E6"/>
    <w:rsid w:val="00676FF2"/>
    <w:rsid w:val="006772FD"/>
    <w:rsid w:val="00677CE9"/>
    <w:rsid w:val="0068037D"/>
    <w:rsid w:val="006803FF"/>
    <w:rsid w:val="0068069A"/>
    <w:rsid w:val="0068098B"/>
    <w:rsid w:val="00680CEB"/>
    <w:rsid w:val="00680F6A"/>
    <w:rsid w:val="00681175"/>
    <w:rsid w:val="0068150B"/>
    <w:rsid w:val="006817DA"/>
    <w:rsid w:val="00681813"/>
    <w:rsid w:val="00681B8C"/>
    <w:rsid w:val="006821B9"/>
    <w:rsid w:val="00682AC1"/>
    <w:rsid w:val="006831F7"/>
    <w:rsid w:val="00683AB7"/>
    <w:rsid w:val="00683E10"/>
    <w:rsid w:val="0068405B"/>
    <w:rsid w:val="00684CAA"/>
    <w:rsid w:val="00685016"/>
    <w:rsid w:val="006857F2"/>
    <w:rsid w:val="00686111"/>
    <w:rsid w:val="006865A7"/>
    <w:rsid w:val="00686627"/>
    <w:rsid w:val="00686BF2"/>
    <w:rsid w:val="0068720E"/>
    <w:rsid w:val="006879B2"/>
    <w:rsid w:val="00690632"/>
    <w:rsid w:val="0069082C"/>
    <w:rsid w:val="00690D31"/>
    <w:rsid w:val="00690F82"/>
    <w:rsid w:val="00692133"/>
    <w:rsid w:val="006924B4"/>
    <w:rsid w:val="00692D02"/>
    <w:rsid w:val="0069356E"/>
    <w:rsid w:val="00693C1D"/>
    <w:rsid w:val="006948B0"/>
    <w:rsid w:val="0069560F"/>
    <w:rsid w:val="006957ED"/>
    <w:rsid w:val="006968B3"/>
    <w:rsid w:val="006969E9"/>
    <w:rsid w:val="00696ADC"/>
    <w:rsid w:val="00696E90"/>
    <w:rsid w:val="00697802"/>
    <w:rsid w:val="00697DFC"/>
    <w:rsid w:val="00697F4F"/>
    <w:rsid w:val="006A008C"/>
    <w:rsid w:val="006A04F3"/>
    <w:rsid w:val="006A0588"/>
    <w:rsid w:val="006A09F8"/>
    <w:rsid w:val="006A1355"/>
    <w:rsid w:val="006A1E85"/>
    <w:rsid w:val="006A2318"/>
    <w:rsid w:val="006A2482"/>
    <w:rsid w:val="006A3FD4"/>
    <w:rsid w:val="006A5251"/>
    <w:rsid w:val="006A5352"/>
    <w:rsid w:val="006A537C"/>
    <w:rsid w:val="006A5C02"/>
    <w:rsid w:val="006A5DF0"/>
    <w:rsid w:val="006A5E58"/>
    <w:rsid w:val="006A63C1"/>
    <w:rsid w:val="006B0361"/>
    <w:rsid w:val="006B0B02"/>
    <w:rsid w:val="006B0CB8"/>
    <w:rsid w:val="006B0E81"/>
    <w:rsid w:val="006B103C"/>
    <w:rsid w:val="006B1713"/>
    <w:rsid w:val="006B2730"/>
    <w:rsid w:val="006B2787"/>
    <w:rsid w:val="006B2813"/>
    <w:rsid w:val="006B302B"/>
    <w:rsid w:val="006B35C9"/>
    <w:rsid w:val="006B38F4"/>
    <w:rsid w:val="006B39D0"/>
    <w:rsid w:val="006B46AA"/>
    <w:rsid w:val="006B4815"/>
    <w:rsid w:val="006B546E"/>
    <w:rsid w:val="006B57D1"/>
    <w:rsid w:val="006B64BC"/>
    <w:rsid w:val="006B6999"/>
    <w:rsid w:val="006B798C"/>
    <w:rsid w:val="006B7EB7"/>
    <w:rsid w:val="006C0B58"/>
    <w:rsid w:val="006C0F8D"/>
    <w:rsid w:val="006C22C1"/>
    <w:rsid w:val="006C336F"/>
    <w:rsid w:val="006C3E59"/>
    <w:rsid w:val="006C477C"/>
    <w:rsid w:val="006C57A3"/>
    <w:rsid w:val="006C590C"/>
    <w:rsid w:val="006C5CCA"/>
    <w:rsid w:val="006D0237"/>
    <w:rsid w:val="006D04ED"/>
    <w:rsid w:val="006D0B27"/>
    <w:rsid w:val="006D15FA"/>
    <w:rsid w:val="006D1738"/>
    <w:rsid w:val="006D1851"/>
    <w:rsid w:val="006D1CE0"/>
    <w:rsid w:val="006D2024"/>
    <w:rsid w:val="006D2BB4"/>
    <w:rsid w:val="006D30BF"/>
    <w:rsid w:val="006D3819"/>
    <w:rsid w:val="006D4330"/>
    <w:rsid w:val="006D4956"/>
    <w:rsid w:val="006D4AFC"/>
    <w:rsid w:val="006D520A"/>
    <w:rsid w:val="006D5AC4"/>
    <w:rsid w:val="006D5AE1"/>
    <w:rsid w:val="006D5C9A"/>
    <w:rsid w:val="006D67FB"/>
    <w:rsid w:val="006D686E"/>
    <w:rsid w:val="006D7418"/>
    <w:rsid w:val="006D75E5"/>
    <w:rsid w:val="006D7D68"/>
    <w:rsid w:val="006E0231"/>
    <w:rsid w:val="006E0413"/>
    <w:rsid w:val="006E07E7"/>
    <w:rsid w:val="006E07FB"/>
    <w:rsid w:val="006E12A9"/>
    <w:rsid w:val="006E2B4C"/>
    <w:rsid w:val="006E2BA5"/>
    <w:rsid w:val="006E2EC9"/>
    <w:rsid w:val="006E30C0"/>
    <w:rsid w:val="006E3880"/>
    <w:rsid w:val="006E39F3"/>
    <w:rsid w:val="006E3BC4"/>
    <w:rsid w:val="006E434C"/>
    <w:rsid w:val="006E4F96"/>
    <w:rsid w:val="006E500C"/>
    <w:rsid w:val="006E5749"/>
    <w:rsid w:val="006E6D1A"/>
    <w:rsid w:val="006E6D28"/>
    <w:rsid w:val="006E7034"/>
    <w:rsid w:val="006E7180"/>
    <w:rsid w:val="006E7341"/>
    <w:rsid w:val="006E7B09"/>
    <w:rsid w:val="006E7E7D"/>
    <w:rsid w:val="006F0256"/>
    <w:rsid w:val="006F064D"/>
    <w:rsid w:val="006F0873"/>
    <w:rsid w:val="006F0B12"/>
    <w:rsid w:val="006F0BC0"/>
    <w:rsid w:val="006F1192"/>
    <w:rsid w:val="006F1242"/>
    <w:rsid w:val="006F1DB9"/>
    <w:rsid w:val="006F1EE2"/>
    <w:rsid w:val="006F1F09"/>
    <w:rsid w:val="006F203B"/>
    <w:rsid w:val="006F21CE"/>
    <w:rsid w:val="006F24BC"/>
    <w:rsid w:val="006F24D8"/>
    <w:rsid w:val="006F268E"/>
    <w:rsid w:val="006F27D5"/>
    <w:rsid w:val="006F28E2"/>
    <w:rsid w:val="006F29AD"/>
    <w:rsid w:val="006F2ED3"/>
    <w:rsid w:val="006F345F"/>
    <w:rsid w:val="006F34A9"/>
    <w:rsid w:val="006F376D"/>
    <w:rsid w:val="006F42A3"/>
    <w:rsid w:val="006F4968"/>
    <w:rsid w:val="006F4C65"/>
    <w:rsid w:val="006F5169"/>
    <w:rsid w:val="006F5E20"/>
    <w:rsid w:val="006F65A4"/>
    <w:rsid w:val="006F727D"/>
    <w:rsid w:val="006F7A9A"/>
    <w:rsid w:val="0070051B"/>
    <w:rsid w:val="007008A3"/>
    <w:rsid w:val="007008DC"/>
    <w:rsid w:val="00700B6F"/>
    <w:rsid w:val="00700FC5"/>
    <w:rsid w:val="00701358"/>
    <w:rsid w:val="007019F4"/>
    <w:rsid w:val="00701FD1"/>
    <w:rsid w:val="00701FE6"/>
    <w:rsid w:val="00702412"/>
    <w:rsid w:val="00702714"/>
    <w:rsid w:val="00702E0D"/>
    <w:rsid w:val="007033CA"/>
    <w:rsid w:val="007035A5"/>
    <w:rsid w:val="007038BE"/>
    <w:rsid w:val="00703DC0"/>
    <w:rsid w:val="00703FC0"/>
    <w:rsid w:val="007045AB"/>
    <w:rsid w:val="007058F1"/>
    <w:rsid w:val="007059EA"/>
    <w:rsid w:val="00705DB1"/>
    <w:rsid w:val="0071029D"/>
    <w:rsid w:val="007108F9"/>
    <w:rsid w:val="00710E72"/>
    <w:rsid w:val="0071135E"/>
    <w:rsid w:val="0071147F"/>
    <w:rsid w:val="007114F9"/>
    <w:rsid w:val="007118E1"/>
    <w:rsid w:val="00711D15"/>
    <w:rsid w:val="00711F12"/>
    <w:rsid w:val="007127CB"/>
    <w:rsid w:val="00714329"/>
    <w:rsid w:val="00714CF7"/>
    <w:rsid w:val="00714F39"/>
    <w:rsid w:val="0071541C"/>
    <w:rsid w:val="00715BA7"/>
    <w:rsid w:val="00715DC0"/>
    <w:rsid w:val="007177E8"/>
    <w:rsid w:val="007206EA"/>
    <w:rsid w:val="007208D4"/>
    <w:rsid w:val="00720946"/>
    <w:rsid w:val="00720E28"/>
    <w:rsid w:val="007215F7"/>
    <w:rsid w:val="00721EB1"/>
    <w:rsid w:val="007220BA"/>
    <w:rsid w:val="0072259C"/>
    <w:rsid w:val="00722874"/>
    <w:rsid w:val="007233B7"/>
    <w:rsid w:val="0072354C"/>
    <w:rsid w:val="00723BF2"/>
    <w:rsid w:val="00723CA1"/>
    <w:rsid w:val="00723E4C"/>
    <w:rsid w:val="00724007"/>
    <w:rsid w:val="007243D7"/>
    <w:rsid w:val="00724BCF"/>
    <w:rsid w:val="007251A7"/>
    <w:rsid w:val="0072677D"/>
    <w:rsid w:val="00727045"/>
    <w:rsid w:val="0072737B"/>
    <w:rsid w:val="007277CB"/>
    <w:rsid w:val="00727DAC"/>
    <w:rsid w:val="007309EE"/>
    <w:rsid w:val="00730C8C"/>
    <w:rsid w:val="007312FF"/>
    <w:rsid w:val="0073151D"/>
    <w:rsid w:val="00731629"/>
    <w:rsid w:val="00731840"/>
    <w:rsid w:val="0073188F"/>
    <w:rsid w:val="007327E2"/>
    <w:rsid w:val="0073284D"/>
    <w:rsid w:val="00732DB9"/>
    <w:rsid w:val="00732DBC"/>
    <w:rsid w:val="007333ED"/>
    <w:rsid w:val="007337FD"/>
    <w:rsid w:val="0073386C"/>
    <w:rsid w:val="00733C45"/>
    <w:rsid w:val="00733EDD"/>
    <w:rsid w:val="00734BA8"/>
    <w:rsid w:val="00734E5C"/>
    <w:rsid w:val="0073504E"/>
    <w:rsid w:val="0073531D"/>
    <w:rsid w:val="00736399"/>
    <w:rsid w:val="00736E14"/>
    <w:rsid w:val="0073730B"/>
    <w:rsid w:val="00737917"/>
    <w:rsid w:val="00740139"/>
    <w:rsid w:val="00740828"/>
    <w:rsid w:val="00740C2F"/>
    <w:rsid w:val="0074170E"/>
    <w:rsid w:val="00742255"/>
    <w:rsid w:val="007424EA"/>
    <w:rsid w:val="0074258C"/>
    <w:rsid w:val="007427B4"/>
    <w:rsid w:val="00742B7E"/>
    <w:rsid w:val="00742B8A"/>
    <w:rsid w:val="00742BBB"/>
    <w:rsid w:val="00742C2A"/>
    <w:rsid w:val="0074325D"/>
    <w:rsid w:val="007433A8"/>
    <w:rsid w:val="0074371A"/>
    <w:rsid w:val="007437CB"/>
    <w:rsid w:val="00743ED5"/>
    <w:rsid w:val="00744411"/>
    <w:rsid w:val="00745512"/>
    <w:rsid w:val="007462E3"/>
    <w:rsid w:val="007465BA"/>
    <w:rsid w:val="007468C8"/>
    <w:rsid w:val="00746CCE"/>
    <w:rsid w:val="00747008"/>
    <w:rsid w:val="007501FD"/>
    <w:rsid w:val="0075036C"/>
    <w:rsid w:val="007511D3"/>
    <w:rsid w:val="00751524"/>
    <w:rsid w:val="00751689"/>
    <w:rsid w:val="00751790"/>
    <w:rsid w:val="0075184D"/>
    <w:rsid w:val="00751B24"/>
    <w:rsid w:val="007520B7"/>
    <w:rsid w:val="00752158"/>
    <w:rsid w:val="00752556"/>
    <w:rsid w:val="007535E5"/>
    <w:rsid w:val="00753635"/>
    <w:rsid w:val="00753BEF"/>
    <w:rsid w:val="00753F59"/>
    <w:rsid w:val="00754A4E"/>
    <w:rsid w:val="00754C66"/>
    <w:rsid w:val="00754CE5"/>
    <w:rsid w:val="0075573D"/>
    <w:rsid w:val="00755F16"/>
    <w:rsid w:val="00756129"/>
    <w:rsid w:val="00756464"/>
    <w:rsid w:val="00757391"/>
    <w:rsid w:val="00757451"/>
    <w:rsid w:val="007574C3"/>
    <w:rsid w:val="007579BB"/>
    <w:rsid w:val="007602D9"/>
    <w:rsid w:val="007607FE"/>
    <w:rsid w:val="0076091F"/>
    <w:rsid w:val="00760D55"/>
    <w:rsid w:val="00761A28"/>
    <w:rsid w:val="00761A8C"/>
    <w:rsid w:val="00762033"/>
    <w:rsid w:val="00762CCD"/>
    <w:rsid w:val="00763F34"/>
    <w:rsid w:val="00763F65"/>
    <w:rsid w:val="00764FB5"/>
    <w:rsid w:val="0076554F"/>
    <w:rsid w:val="0076564A"/>
    <w:rsid w:val="00766220"/>
    <w:rsid w:val="00766C42"/>
    <w:rsid w:val="00766C77"/>
    <w:rsid w:val="00766F1C"/>
    <w:rsid w:val="007676CE"/>
    <w:rsid w:val="00767723"/>
    <w:rsid w:val="00767B00"/>
    <w:rsid w:val="0077129B"/>
    <w:rsid w:val="00772012"/>
    <w:rsid w:val="007726CC"/>
    <w:rsid w:val="007728FE"/>
    <w:rsid w:val="00772954"/>
    <w:rsid w:val="0077352B"/>
    <w:rsid w:val="0077357B"/>
    <w:rsid w:val="00773EEA"/>
    <w:rsid w:val="00774314"/>
    <w:rsid w:val="0077453B"/>
    <w:rsid w:val="0077463A"/>
    <w:rsid w:val="00774C11"/>
    <w:rsid w:val="00774E88"/>
    <w:rsid w:val="007752B8"/>
    <w:rsid w:val="0077560F"/>
    <w:rsid w:val="00775984"/>
    <w:rsid w:val="00775CFC"/>
    <w:rsid w:val="00776461"/>
    <w:rsid w:val="00776DD2"/>
    <w:rsid w:val="00777584"/>
    <w:rsid w:val="00777862"/>
    <w:rsid w:val="00781624"/>
    <w:rsid w:val="00782707"/>
    <w:rsid w:val="0078355D"/>
    <w:rsid w:val="00783642"/>
    <w:rsid w:val="007838AF"/>
    <w:rsid w:val="00783E48"/>
    <w:rsid w:val="0078424F"/>
    <w:rsid w:val="00784670"/>
    <w:rsid w:val="00785C45"/>
    <w:rsid w:val="00785FE6"/>
    <w:rsid w:val="00785FFC"/>
    <w:rsid w:val="0078782A"/>
    <w:rsid w:val="0078786D"/>
    <w:rsid w:val="00790708"/>
    <w:rsid w:val="00790A84"/>
    <w:rsid w:val="00790B12"/>
    <w:rsid w:val="00790BF9"/>
    <w:rsid w:val="00790C80"/>
    <w:rsid w:val="00790F2E"/>
    <w:rsid w:val="0079142C"/>
    <w:rsid w:val="007921DC"/>
    <w:rsid w:val="00792848"/>
    <w:rsid w:val="00792999"/>
    <w:rsid w:val="00792DC3"/>
    <w:rsid w:val="0079375D"/>
    <w:rsid w:val="0079397E"/>
    <w:rsid w:val="00793F1A"/>
    <w:rsid w:val="007941F8"/>
    <w:rsid w:val="00795084"/>
    <w:rsid w:val="00795EAA"/>
    <w:rsid w:val="00797064"/>
    <w:rsid w:val="007970DE"/>
    <w:rsid w:val="0079720E"/>
    <w:rsid w:val="00797870"/>
    <w:rsid w:val="00797B2C"/>
    <w:rsid w:val="00797B97"/>
    <w:rsid w:val="007A0110"/>
    <w:rsid w:val="007A0134"/>
    <w:rsid w:val="007A0295"/>
    <w:rsid w:val="007A0343"/>
    <w:rsid w:val="007A07A9"/>
    <w:rsid w:val="007A0CDF"/>
    <w:rsid w:val="007A0F2B"/>
    <w:rsid w:val="007A1389"/>
    <w:rsid w:val="007A13A4"/>
    <w:rsid w:val="007A2325"/>
    <w:rsid w:val="007A2382"/>
    <w:rsid w:val="007A25B6"/>
    <w:rsid w:val="007A3022"/>
    <w:rsid w:val="007A33FC"/>
    <w:rsid w:val="007A3D1E"/>
    <w:rsid w:val="007A3F65"/>
    <w:rsid w:val="007A405B"/>
    <w:rsid w:val="007A4197"/>
    <w:rsid w:val="007A48A8"/>
    <w:rsid w:val="007A4A3D"/>
    <w:rsid w:val="007A4CC5"/>
    <w:rsid w:val="007A4D62"/>
    <w:rsid w:val="007A4DD3"/>
    <w:rsid w:val="007A4E9B"/>
    <w:rsid w:val="007A516C"/>
    <w:rsid w:val="007A517F"/>
    <w:rsid w:val="007A5325"/>
    <w:rsid w:val="007A55BE"/>
    <w:rsid w:val="007A5AE7"/>
    <w:rsid w:val="007A5B37"/>
    <w:rsid w:val="007A5F70"/>
    <w:rsid w:val="007A667E"/>
    <w:rsid w:val="007A69A9"/>
    <w:rsid w:val="007A6C00"/>
    <w:rsid w:val="007A75CB"/>
    <w:rsid w:val="007A7701"/>
    <w:rsid w:val="007A7935"/>
    <w:rsid w:val="007B02B6"/>
    <w:rsid w:val="007B0C56"/>
    <w:rsid w:val="007B0D55"/>
    <w:rsid w:val="007B10BC"/>
    <w:rsid w:val="007B17E5"/>
    <w:rsid w:val="007B246F"/>
    <w:rsid w:val="007B259B"/>
    <w:rsid w:val="007B2C42"/>
    <w:rsid w:val="007B3151"/>
    <w:rsid w:val="007B3777"/>
    <w:rsid w:val="007B3FDB"/>
    <w:rsid w:val="007B4221"/>
    <w:rsid w:val="007B4633"/>
    <w:rsid w:val="007B4AAF"/>
    <w:rsid w:val="007B4BCC"/>
    <w:rsid w:val="007B4C21"/>
    <w:rsid w:val="007B549D"/>
    <w:rsid w:val="007B59A4"/>
    <w:rsid w:val="007B641C"/>
    <w:rsid w:val="007B645C"/>
    <w:rsid w:val="007B6842"/>
    <w:rsid w:val="007B6D53"/>
    <w:rsid w:val="007B6E30"/>
    <w:rsid w:val="007B721A"/>
    <w:rsid w:val="007B73D7"/>
    <w:rsid w:val="007B7D68"/>
    <w:rsid w:val="007B7E71"/>
    <w:rsid w:val="007C032A"/>
    <w:rsid w:val="007C091B"/>
    <w:rsid w:val="007C0DD7"/>
    <w:rsid w:val="007C1178"/>
    <w:rsid w:val="007C2A03"/>
    <w:rsid w:val="007C3220"/>
    <w:rsid w:val="007C35D0"/>
    <w:rsid w:val="007C35DB"/>
    <w:rsid w:val="007C40B1"/>
    <w:rsid w:val="007C51FF"/>
    <w:rsid w:val="007C522F"/>
    <w:rsid w:val="007C52F2"/>
    <w:rsid w:val="007C541E"/>
    <w:rsid w:val="007C638B"/>
    <w:rsid w:val="007C6468"/>
    <w:rsid w:val="007C64D3"/>
    <w:rsid w:val="007C67FA"/>
    <w:rsid w:val="007C718E"/>
    <w:rsid w:val="007C71BD"/>
    <w:rsid w:val="007C7ABF"/>
    <w:rsid w:val="007C7D17"/>
    <w:rsid w:val="007D011C"/>
    <w:rsid w:val="007D04BA"/>
    <w:rsid w:val="007D0640"/>
    <w:rsid w:val="007D082A"/>
    <w:rsid w:val="007D0AF9"/>
    <w:rsid w:val="007D1C62"/>
    <w:rsid w:val="007D2BC7"/>
    <w:rsid w:val="007D4189"/>
    <w:rsid w:val="007D4A27"/>
    <w:rsid w:val="007D56C3"/>
    <w:rsid w:val="007D6079"/>
    <w:rsid w:val="007D710B"/>
    <w:rsid w:val="007D74DE"/>
    <w:rsid w:val="007D78C4"/>
    <w:rsid w:val="007D7A90"/>
    <w:rsid w:val="007D7DEA"/>
    <w:rsid w:val="007E0106"/>
    <w:rsid w:val="007E0387"/>
    <w:rsid w:val="007E1130"/>
    <w:rsid w:val="007E360F"/>
    <w:rsid w:val="007E3849"/>
    <w:rsid w:val="007E3A2A"/>
    <w:rsid w:val="007E4B3E"/>
    <w:rsid w:val="007E4C01"/>
    <w:rsid w:val="007E4D22"/>
    <w:rsid w:val="007E519F"/>
    <w:rsid w:val="007E54CF"/>
    <w:rsid w:val="007E5D60"/>
    <w:rsid w:val="007E612E"/>
    <w:rsid w:val="007E63D4"/>
    <w:rsid w:val="007E690E"/>
    <w:rsid w:val="007E6DAE"/>
    <w:rsid w:val="007E6DE3"/>
    <w:rsid w:val="007E6FAA"/>
    <w:rsid w:val="007E74E3"/>
    <w:rsid w:val="007E75EB"/>
    <w:rsid w:val="007E7819"/>
    <w:rsid w:val="007E78DB"/>
    <w:rsid w:val="007F029D"/>
    <w:rsid w:val="007F060D"/>
    <w:rsid w:val="007F0CDF"/>
    <w:rsid w:val="007F0E02"/>
    <w:rsid w:val="007F0EF0"/>
    <w:rsid w:val="007F0F8B"/>
    <w:rsid w:val="007F130C"/>
    <w:rsid w:val="007F1721"/>
    <w:rsid w:val="007F1B94"/>
    <w:rsid w:val="007F2345"/>
    <w:rsid w:val="007F26A4"/>
    <w:rsid w:val="007F2873"/>
    <w:rsid w:val="007F32CE"/>
    <w:rsid w:val="007F3447"/>
    <w:rsid w:val="007F3503"/>
    <w:rsid w:val="007F3B0B"/>
    <w:rsid w:val="007F3DEC"/>
    <w:rsid w:val="007F3EEA"/>
    <w:rsid w:val="007F44F3"/>
    <w:rsid w:val="007F5391"/>
    <w:rsid w:val="007F54C8"/>
    <w:rsid w:val="007F5737"/>
    <w:rsid w:val="007F7AF0"/>
    <w:rsid w:val="007F7BDE"/>
    <w:rsid w:val="008003AB"/>
    <w:rsid w:val="00800517"/>
    <w:rsid w:val="0080083C"/>
    <w:rsid w:val="00800D4A"/>
    <w:rsid w:val="008015C2"/>
    <w:rsid w:val="0080228A"/>
    <w:rsid w:val="00802537"/>
    <w:rsid w:val="00802743"/>
    <w:rsid w:val="00802D5A"/>
    <w:rsid w:val="00803501"/>
    <w:rsid w:val="00803CF4"/>
    <w:rsid w:val="008047E4"/>
    <w:rsid w:val="00804F0B"/>
    <w:rsid w:val="0080534A"/>
    <w:rsid w:val="00805365"/>
    <w:rsid w:val="00805A18"/>
    <w:rsid w:val="00806337"/>
    <w:rsid w:val="0080705E"/>
    <w:rsid w:val="00807606"/>
    <w:rsid w:val="0081019B"/>
    <w:rsid w:val="0081087C"/>
    <w:rsid w:val="00810914"/>
    <w:rsid w:val="0081099C"/>
    <w:rsid w:val="00810AD8"/>
    <w:rsid w:val="00811317"/>
    <w:rsid w:val="00811C68"/>
    <w:rsid w:val="008127AD"/>
    <w:rsid w:val="00812A2D"/>
    <w:rsid w:val="008139AA"/>
    <w:rsid w:val="00814848"/>
    <w:rsid w:val="00814B9E"/>
    <w:rsid w:val="00814E15"/>
    <w:rsid w:val="00815FE7"/>
    <w:rsid w:val="0081629F"/>
    <w:rsid w:val="00816411"/>
    <w:rsid w:val="00816B3A"/>
    <w:rsid w:val="00816E2B"/>
    <w:rsid w:val="008172AF"/>
    <w:rsid w:val="00820187"/>
    <w:rsid w:val="0082020C"/>
    <w:rsid w:val="00820B6B"/>
    <w:rsid w:val="00820E9B"/>
    <w:rsid w:val="008211B1"/>
    <w:rsid w:val="008212D0"/>
    <w:rsid w:val="0082169F"/>
    <w:rsid w:val="00821824"/>
    <w:rsid w:val="00821C8B"/>
    <w:rsid w:val="00821D06"/>
    <w:rsid w:val="008221C9"/>
    <w:rsid w:val="008226E1"/>
    <w:rsid w:val="008231D7"/>
    <w:rsid w:val="00823236"/>
    <w:rsid w:val="00823330"/>
    <w:rsid w:val="00823F11"/>
    <w:rsid w:val="008242EC"/>
    <w:rsid w:val="00825998"/>
    <w:rsid w:val="00825B75"/>
    <w:rsid w:val="00825C80"/>
    <w:rsid w:val="00826A78"/>
    <w:rsid w:val="00826D4F"/>
    <w:rsid w:val="00826EAE"/>
    <w:rsid w:val="00826EB4"/>
    <w:rsid w:val="00827058"/>
    <w:rsid w:val="00827160"/>
    <w:rsid w:val="00827285"/>
    <w:rsid w:val="008272C8"/>
    <w:rsid w:val="00827B0F"/>
    <w:rsid w:val="00827B78"/>
    <w:rsid w:val="008301C4"/>
    <w:rsid w:val="00830858"/>
    <w:rsid w:val="008310C3"/>
    <w:rsid w:val="00831297"/>
    <w:rsid w:val="008318C9"/>
    <w:rsid w:val="008333C5"/>
    <w:rsid w:val="00833465"/>
    <w:rsid w:val="0083406D"/>
    <w:rsid w:val="008340A5"/>
    <w:rsid w:val="00834B46"/>
    <w:rsid w:val="008353EA"/>
    <w:rsid w:val="008357BC"/>
    <w:rsid w:val="00835A54"/>
    <w:rsid w:val="00835B75"/>
    <w:rsid w:val="00835DCC"/>
    <w:rsid w:val="00836400"/>
    <w:rsid w:val="0083644A"/>
    <w:rsid w:val="00836C5A"/>
    <w:rsid w:val="0083701C"/>
    <w:rsid w:val="00837425"/>
    <w:rsid w:val="0083768E"/>
    <w:rsid w:val="00837853"/>
    <w:rsid w:val="00837E46"/>
    <w:rsid w:val="008404D6"/>
    <w:rsid w:val="0084076C"/>
    <w:rsid w:val="0084092B"/>
    <w:rsid w:val="00841867"/>
    <w:rsid w:val="00841FFB"/>
    <w:rsid w:val="00842460"/>
    <w:rsid w:val="00842540"/>
    <w:rsid w:val="00842781"/>
    <w:rsid w:val="00842C09"/>
    <w:rsid w:val="00842D6A"/>
    <w:rsid w:val="008437AA"/>
    <w:rsid w:val="008447CC"/>
    <w:rsid w:val="008447DD"/>
    <w:rsid w:val="00844968"/>
    <w:rsid w:val="008449F7"/>
    <w:rsid w:val="00844ABB"/>
    <w:rsid w:val="00844D15"/>
    <w:rsid w:val="00845A6E"/>
    <w:rsid w:val="0084643D"/>
    <w:rsid w:val="0084668C"/>
    <w:rsid w:val="008469B3"/>
    <w:rsid w:val="00846D8C"/>
    <w:rsid w:val="008478A8"/>
    <w:rsid w:val="008478B1"/>
    <w:rsid w:val="00847989"/>
    <w:rsid w:val="00850039"/>
    <w:rsid w:val="008509ED"/>
    <w:rsid w:val="00850A82"/>
    <w:rsid w:val="008510B0"/>
    <w:rsid w:val="0085332E"/>
    <w:rsid w:val="008533DB"/>
    <w:rsid w:val="00853C6A"/>
    <w:rsid w:val="008548E0"/>
    <w:rsid w:val="00854990"/>
    <w:rsid w:val="00854E63"/>
    <w:rsid w:val="008552CD"/>
    <w:rsid w:val="00855746"/>
    <w:rsid w:val="00856C25"/>
    <w:rsid w:val="0085762B"/>
    <w:rsid w:val="00857B3B"/>
    <w:rsid w:val="008604F4"/>
    <w:rsid w:val="00860577"/>
    <w:rsid w:val="008606E9"/>
    <w:rsid w:val="00860995"/>
    <w:rsid w:val="00860C2F"/>
    <w:rsid w:val="00860D10"/>
    <w:rsid w:val="00860E84"/>
    <w:rsid w:val="00861522"/>
    <w:rsid w:val="00861529"/>
    <w:rsid w:val="0086165A"/>
    <w:rsid w:val="008616B4"/>
    <w:rsid w:val="008617A8"/>
    <w:rsid w:val="008618BA"/>
    <w:rsid w:val="00861FF2"/>
    <w:rsid w:val="008622DE"/>
    <w:rsid w:val="008632A1"/>
    <w:rsid w:val="00863948"/>
    <w:rsid w:val="00863F5E"/>
    <w:rsid w:val="0086449F"/>
    <w:rsid w:val="008644E6"/>
    <w:rsid w:val="008647CB"/>
    <w:rsid w:val="00864EBD"/>
    <w:rsid w:val="0086617F"/>
    <w:rsid w:val="00866457"/>
    <w:rsid w:val="00866475"/>
    <w:rsid w:val="008666FD"/>
    <w:rsid w:val="008675FA"/>
    <w:rsid w:val="00867FBD"/>
    <w:rsid w:val="008714EA"/>
    <w:rsid w:val="00871A27"/>
    <w:rsid w:val="008720F0"/>
    <w:rsid w:val="008726E8"/>
    <w:rsid w:val="00873441"/>
    <w:rsid w:val="00873625"/>
    <w:rsid w:val="00874013"/>
    <w:rsid w:val="00874CE3"/>
    <w:rsid w:val="00874E5F"/>
    <w:rsid w:val="00875183"/>
    <w:rsid w:val="00875AA8"/>
    <w:rsid w:val="00875AF9"/>
    <w:rsid w:val="00876DB0"/>
    <w:rsid w:val="00877669"/>
    <w:rsid w:val="00880046"/>
    <w:rsid w:val="008800BC"/>
    <w:rsid w:val="00880B11"/>
    <w:rsid w:val="00880EB4"/>
    <w:rsid w:val="008811C2"/>
    <w:rsid w:val="008815DE"/>
    <w:rsid w:val="008816A5"/>
    <w:rsid w:val="00881C35"/>
    <w:rsid w:val="00882036"/>
    <w:rsid w:val="00882650"/>
    <w:rsid w:val="00883CCF"/>
    <w:rsid w:val="00883D02"/>
    <w:rsid w:val="00884C23"/>
    <w:rsid w:val="00884F1F"/>
    <w:rsid w:val="008851C4"/>
    <w:rsid w:val="00885358"/>
    <w:rsid w:val="0088566F"/>
    <w:rsid w:val="00885910"/>
    <w:rsid w:val="00886908"/>
    <w:rsid w:val="00886916"/>
    <w:rsid w:val="00886BB9"/>
    <w:rsid w:val="00886D23"/>
    <w:rsid w:val="00887038"/>
    <w:rsid w:val="0088743C"/>
    <w:rsid w:val="0088762A"/>
    <w:rsid w:val="008879A7"/>
    <w:rsid w:val="00887A83"/>
    <w:rsid w:val="008902DE"/>
    <w:rsid w:val="008905F6"/>
    <w:rsid w:val="00890DFE"/>
    <w:rsid w:val="00890F19"/>
    <w:rsid w:val="008911CC"/>
    <w:rsid w:val="0089208B"/>
    <w:rsid w:val="008923EC"/>
    <w:rsid w:val="008925D4"/>
    <w:rsid w:val="00892EF4"/>
    <w:rsid w:val="00893843"/>
    <w:rsid w:val="00893C80"/>
    <w:rsid w:val="00894587"/>
    <w:rsid w:val="008945C2"/>
    <w:rsid w:val="008946FE"/>
    <w:rsid w:val="008948FC"/>
    <w:rsid w:val="00895A29"/>
    <w:rsid w:val="00895DDA"/>
    <w:rsid w:val="00896389"/>
    <w:rsid w:val="00896C7B"/>
    <w:rsid w:val="00896F5C"/>
    <w:rsid w:val="00897048"/>
    <w:rsid w:val="008971D8"/>
    <w:rsid w:val="00897331"/>
    <w:rsid w:val="008A0FFD"/>
    <w:rsid w:val="008A179B"/>
    <w:rsid w:val="008A1D41"/>
    <w:rsid w:val="008A2907"/>
    <w:rsid w:val="008A2990"/>
    <w:rsid w:val="008A333D"/>
    <w:rsid w:val="008A35CF"/>
    <w:rsid w:val="008A4529"/>
    <w:rsid w:val="008A4EA8"/>
    <w:rsid w:val="008A4EF6"/>
    <w:rsid w:val="008A5BD5"/>
    <w:rsid w:val="008A6403"/>
    <w:rsid w:val="008A7471"/>
    <w:rsid w:val="008A75F5"/>
    <w:rsid w:val="008A7790"/>
    <w:rsid w:val="008B015D"/>
    <w:rsid w:val="008B0AD7"/>
    <w:rsid w:val="008B0BBB"/>
    <w:rsid w:val="008B111A"/>
    <w:rsid w:val="008B1C42"/>
    <w:rsid w:val="008B2FB6"/>
    <w:rsid w:val="008B4182"/>
    <w:rsid w:val="008B4C45"/>
    <w:rsid w:val="008B5594"/>
    <w:rsid w:val="008B6177"/>
    <w:rsid w:val="008B6473"/>
    <w:rsid w:val="008B7962"/>
    <w:rsid w:val="008B7A46"/>
    <w:rsid w:val="008C00F0"/>
    <w:rsid w:val="008C0A2F"/>
    <w:rsid w:val="008C1D1D"/>
    <w:rsid w:val="008C2572"/>
    <w:rsid w:val="008C2674"/>
    <w:rsid w:val="008C26C8"/>
    <w:rsid w:val="008C26EF"/>
    <w:rsid w:val="008C3900"/>
    <w:rsid w:val="008C3903"/>
    <w:rsid w:val="008C3C84"/>
    <w:rsid w:val="008C3EB8"/>
    <w:rsid w:val="008C4213"/>
    <w:rsid w:val="008C4A46"/>
    <w:rsid w:val="008C4D53"/>
    <w:rsid w:val="008C4D9C"/>
    <w:rsid w:val="008C5124"/>
    <w:rsid w:val="008C5231"/>
    <w:rsid w:val="008C5ADC"/>
    <w:rsid w:val="008C5BAC"/>
    <w:rsid w:val="008C65C5"/>
    <w:rsid w:val="008C66D4"/>
    <w:rsid w:val="008C6AAE"/>
    <w:rsid w:val="008C6C83"/>
    <w:rsid w:val="008C6CCE"/>
    <w:rsid w:val="008C7069"/>
    <w:rsid w:val="008C717E"/>
    <w:rsid w:val="008C7507"/>
    <w:rsid w:val="008C7982"/>
    <w:rsid w:val="008C7F62"/>
    <w:rsid w:val="008D00F3"/>
    <w:rsid w:val="008D10F3"/>
    <w:rsid w:val="008D19E5"/>
    <w:rsid w:val="008D1AAB"/>
    <w:rsid w:val="008D20B4"/>
    <w:rsid w:val="008D27A1"/>
    <w:rsid w:val="008D32AD"/>
    <w:rsid w:val="008D37DE"/>
    <w:rsid w:val="008D3CB7"/>
    <w:rsid w:val="008D4231"/>
    <w:rsid w:val="008D4ABA"/>
    <w:rsid w:val="008D535E"/>
    <w:rsid w:val="008D5FBE"/>
    <w:rsid w:val="008D61B8"/>
    <w:rsid w:val="008D6A2F"/>
    <w:rsid w:val="008D6D38"/>
    <w:rsid w:val="008D7073"/>
    <w:rsid w:val="008D70D9"/>
    <w:rsid w:val="008D778E"/>
    <w:rsid w:val="008D7C7E"/>
    <w:rsid w:val="008D7E4B"/>
    <w:rsid w:val="008E057E"/>
    <w:rsid w:val="008E077A"/>
    <w:rsid w:val="008E0D69"/>
    <w:rsid w:val="008E12FA"/>
    <w:rsid w:val="008E1A60"/>
    <w:rsid w:val="008E210C"/>
    <w:rsid w:val="008E26D5"/>
    <w:rsid w:val="008E34F6"/>
    <w:rsid w:val="008E3668"/>
    <w:rsid w:val="008E425B"/>
    <w:rsid w:val="008E4264"/>
    <w:rsid w:val="008E46BF"/>
    <w:rsid w:val="008E4913"/>
    <w:rsid w:val="008E5160"/>
    <w:rsid w:val="008E56E8"/>
    <w:rsid w:val="008E590B"/>
    <w:rsid w:val="008E60A5"/>
    <w:rsid w:val="008E6498"/>
    <w:rsid w:val="008E6C92"/>
    <w:rsid w:val="008E7239"/>
    <w:rsid w:val="008E74C3"/>
    <w:rsid w:val="008E75DE"/>
    <w:rsid w:val="008E7689"/>
    <w:rsid w:val="008F18D3"/>
    <w:rsid w:val="008F2049"/>
    <w:rsid w:val="008F29A3"/>
    <w:rsid w:val="008F3C4B"/>
    <w:rsid w:val="008F3EC2"/>
    <w:rsid w:val="008F431F"/>
    <w:rsid w:val="008F4726"/>
    <w:rsid w:val="008F54C3"/>
    <w:rsid w:val="008F5BFA"/>
    <w:rsid w:val="008F61BD"/>
    <w:rsid w:val="008F6F83"/>
    <w:rsid w:val="008F739D"/>
    <w:rsid w:val="008F7A8D"/>
    <w:rsid w:val="008F7D2E"/>
    <w:rsid w:val="009001E5"/>
    <w:rsid w:val="00900E52"/>
    <w:rsid w:val="00900E94"/>
    <w:rsid w:val="00901235"/>
    <w:rsid w:val="009019C4"/>
    <w:rsid w:val="00901AF9"/>
    <w:rsid w:val="00901E8A"/>
    <w:rsid w:val="009020CE"/>
    <w:rsid w:val="0090219C"/>
    <w:rsid w:val="00902352"/>
    <w:rsid w:val="00902472"/>
    <w:rsid w:val="0090263D"/>
    <w:rsid w:val="00902D18"/>
    <w:rsid w:val="00902E12"/>
    <w:rsid w:val="00902EE2"/>
    <w:rsid w:val="0090319E"/>
    <w:rsid w:val="00903779"/>
    <w:rsid w:val="009043A3"/>
    <w:rsid w:val="00904A7D"/>
    <w:rsid w:val="00904F74"/>
    <w:rsid w:val="00904FCE"/>
    <w:rsid w:val="00905655"/>
    <w:rsid w:val="009064D3"/>
    <w:rsid w:val="00906739"/>
    <w:rsid w:val="00906F5E"/>
    <w:rsid w:val="00907109"/>
    <w:rsid w:val="0090726A"/>
    <w:rsid w:val="00907AF6"/>
    <w:rsid w:val="00907F4B"/>
    <w:rsid w:val="00910649"/>
    <w:rsid w:val="00910816"/>
    <w:rsid w:val="00910A6B"/>
    <w:rsid w:val="00910B3B"/>
    <w:rsid w:val="00910B58"/>
    <w:rsid w:val="009110F7"/>
    <w:rsid w:val="0091121F"/>
    <w:rsid w:val="00911F92"/>
    <w:rsid w:val="009120C6"/>
    <w:rsid w:val="00912210"/>
    <w:rsid w:val="009122C6"/>
    <w:rsid w:val="009122FB"/>
    <w:rsid w:val="00913F0C"/>
    <w:rsid w:val="009156EA"/>
    <w:rsid w:val="0091572F"/>
    <w:rsid w:val="00917773"/>
    <w:rsid w:val="00917783"/>
    <w:rsid w:val="00917C77"/>
    <w:rsid w:val="009217E7"/>
    <w:rsid w:val="00921A70"/>
    <w:rsid w:val="00923104"/>
    <w:rsid w:val="0092331C"/>
    <w:rsid w:val="009235AF"/>
    <w:rsid w:val="00923866"/>
    <w:rsid w:val="00923CF1"/>
    <w:rsid w:val="00924C63"/>
    <w:rsid w:val="00924F79"/>
    <w:rsid w:val="00925008"/>
    <w:rsid w:val="009250AE"/>
    <w:rsid w:val="009257C0"/>
    <w:rsid w:val="00925997"/>
    <w:rsid w:val="00925D95"/>
    <w:rsid w:val="00926020"/>
    <w:rsid w:val="009268BE"/>
    <w:rsid w:val="00927078"/>
    <w:rsid w:val="0092743C"/>
    <w:rsid w:val="00927657"/>
    <w:rsid w:val="0092799E"/>
    <w:rsid w:val="00927A62"/>
    <w:rsid w:val="0093015B"/>
    <w:rsid w:val="00930305"/>
    <w:rsid w:val="00930310"/>
    <w:rsid w:val="00930F38"/>
    <w:rsid w:val="009311AE"/>
    <w:rsid w:val="00931A06"/>
    <w:rsid w:val="00931F21"/>
    <w:rsid w:val="009324BA"/>
    <w:rsid w:val="0093252E"/>
    <w:rsid w:val="009328EA"/>
    <w:rsid w:val="00932FCE"/>
    <w:rsid w:val="00933AE2"/>
    <w:rsid w:val="00933CF6"/>
    <w:rsid w:val="00933D25"/>
    <w:rsid w:val="00933E28"/>
    <w:rsid w:val="00934564"/>
    <w:rsid w:val="00934E26"/>
    <w:rsid w:val="00934E8D"/>
    <w:rsid w:val="00935C45"/>
    <w:rsid w:val="00935E39"/>
    <w:rsid w:val="009363CE"/>
    <w:rsid w:val="009366AB"/>
    <w:rsid w:val="00936AA7"/>
    <w:rsid w:val="009372B5"/>
    <w:rsid w:val="00937D75"/>
    <w:rsid w:val="009400B5"/>
    <w:rsid w:val="0094012D"/>
    <w:rsid w:val="00940245"/>
    <w:rsid w:val="00940B52"/>
    <w:rsid w:val="00940C36"/>
    <w:rsid w:val="009415C9"/>
    <w:rsid w:val="009427D5"/>
    <w:rsid w:val="00943504"/>
    <w:rsid w:val="00943D75"/>
    <w:rsid w:val="00943FBA"/>
    <w:rsid w:val="0094499A"/>
    <w:rsid w:val="00944F0F"/>
    <w:rsid w:val="009455D8"/>
    <w:rsid w:val="0094593A"/>
    <w:rsid w:val="00945CB4"/>
    <w:rsid w:val="00946F27"/>
    <w:rsid w:val="009471A2"/>
    <w:rsid w:val="009474B0"/>
    <w:rsid w:val="009478AB"/>
    <w:rsid w:val="00947935"/>
    <w:rsid w:val="00947D06"/>
    <w:rsid w:val="009501A6"/>
    <w:rsid w:val="0095029F"/>
    <w:rsid w:val="00950BD2"/>
    <w:rsid w:val="0095212E"/>
    <w:rsid w:val="00952273"/>
    <w:rsid w:val="0095336E"/>
    <w:rsid w:val="00953899"/>
    <w:rsid w:val="00953C28"/>
    <w:rsid w:val="00953CBF"/>
    <w:rsid w:val="00953EE6"/>
    <w:rsid w:val="00954302"/>
    <w:rsid w:val="00954904"/>
    <w:rsid w:val="00954F34"/>
    <w:rsid w:val="009566CD"/>
    <w:rsid w:val="00957022"/>
    <w:rsid w:val="009571B7"/>
    <w:rsid w:val="00957C42"/>
    <w:rsid w:val="00960344"/>
    <w:rsid w:val="00960655"/>
    <w:rsid w:val="00960C25"/>
    <w:rsid w:val="009622CB"/>
    <w:rsid w:val="0096251F"/>
    <w:rsid w:val="00962A57"/>
    <w:rsid w:val="00962CBE"/>
    <w:rsid w:val="00963B4F"/>
    <w:rsid w:val="00965177"/>
    <w:rsid w:val="0096524C"/>
    <w:rsid w:val="00965470"/>
    <w:rsid w:val="00965CA9"/>
    <w:rsid w:val="00966157"/>
    <w:rsid w:val="009667B1"/>
    <w:rsid w:val="009669E9"/>
    <w:rsid w:val="00966ADC"/>
    <w:rsid w:val="00967ABC"/>
    <w:rsid w:val="00970D9D"/>
    <w:rsid w:val="00970E9B"/>
    <w:rsid w:val="00971071"/>
    <w:rsid w:val="00971A20"/>
    <w:rsid w:val="00971DEA"/>
    <w:rsid w:val="0097387B"/>
    <w:rsid w:val="00973A06"/>
    <w:rsid w:val="009741DB"/>
    <w:rsid w:val="00974220"/>
    <w:rsid w:val="009743A5"/>
    <w:rsid w:val="0097475B"/>
    <w:rsid w:val="009753DA"/>
    <w:rsid w:val="00975823"/>
    <w:rsid w:val="00975C0B"/>
    <w:rsid w:val="00975EF0"/>
    <w:rsid w:val="00976875"/>
    <w:rsid w:val="00976BD5"/>
    <w:rsid w:val="00976FB1"/>
    <w:rsid w:val="009772C8"/>
    <w:rsid w:val="009774EE"/>
    <w:rsid w:val="00980EFB"/>
    <w:rsid w:val="00981189"/>
    <w:rsid w:val="00981B14"/>
    <w:rsid w:val="00982181"/>
    <w:rsid w:val="00982311"/>
    <w:rsid w:val="00982A59"/>
    <w:rsid w:val="009832C2"/>
    <w:rsid w:val="009835F3"/>
    <w:rsid w:val="00983859"/>
    <w:rsid w:val="00983B83"/>
    <w:rsid w:val="00983D04"/>
    <w:rsid w:val="00983E43"/>
    <w:rsid w:val="00984595"/>
    <w:rsid w:val="00984726"/>
    <w:rsid w:val="009849F0"/>
    <w:rsid w:val="009850C3"/>
    <w:rsid w:val="009852A5"/>
    <w:rsid w:val="009859F2"/>
    <w:rsid w:val="00985D21"/>
    <w:rsid w:val="009863AE"/>
    <w:rsid w:val="00986816"/>
    <w:rsid w:val="00986D58"/>
    <w:rsid w:val="009871DB"/>
    <w:rsid w:val="0098754A"/>
    <w:rsid w:val="009876BA"/>
    <w:rsid w:val="00987DB7"/>
    <w:rsid w:val="00990700"/>
    <w:rsid w:val="00990A4B"/>
    <w:rsid w:val="0099117A"/>
    <w:rsid w:val="00991A6D"/>
    <w:rsid w:val="00991C54"/>
    <w:rsid w:val="00991DAD"/>
    <w:rsid w:val="0099222A"/>
    <w:rsid w:val="009924C7"/>
    <w:rsid w:val="00992823"/>
    <w:rsid w:val="00992B57"/>
    <w:rsid w:val="009949B2"/>
    <w:rsid w:val="00994FF6"/>
    <w:rsid w:val="00995C49"/>
    <w:rsid w:val="00995CAC"/>
    <w:rsid w:val="00995D14"/>
    <w:rsid w:val="0099691C"/>
    <w:rsid w:val="00996E59"/>
    <w:rsid w:val="0099706B"/>
    <w:rsid w:val="009971DE"/>
    <w:rsid w:val="00997394"/>
    <w:rsid w:val="00997466"/>
    <w:rsid w:val="009978F2"/>
    <w:rsid w:val="0099797C"/>
    <w:rsid w:val="00997B90"/>
    <w:rsid w:val="009A0902"/>
    <w:rsid w:val="009A181C"/>
    <w:rsid w:val="009A1BB9"/>
    <w:rsid w:val="009A1E1C"/>
    <w:rsid w:val="009A228B"/>
    <w:rsid w:val="009A2D09"/>
    <w:rsid w:val="009A2F19"/>
    <w:rsid w:val="009A350D"/>
    <w:rsid w:val="009A3DA8"/>
    <w:rsid w:val="009A4181"/>
    <w:rsid w:val="009A471B"/>
    <w:rsid w:val="009A4CDA"/>
    <w:rsid w:val="009A50FA"/>
    <w:rsid w:val="009A51C4"/>
    <w:rsid w:val="009A53BE"/>
    <w:rsid w:val="009A5A28"/>
    <w:rsid w:val="009A5D7D"/>
    <w:rsid w:val="009A60BE"/>
    <w:rsid w:val="009A70F1"/>
    <w:rsid w:val="009A76E5"/>
    <w:rsid w:val="009A7BAA"/>
    <w:rsid w:val="009B08C0"/>
    <w:rsid w:val="009B1F2B"/>
    <w:rsid w:val="009B2203"/>
    <w:rsid w:val="009B24C3"/>
    <w:rsid w:val="009B24C4"/>
    <w:rsid w:val="009B2DF1"/>
    <w:rsid w:val="009B396D"/>
    <w:rsid w:val="009B3A27"/>
    <w:rsid w:val="009B4B0B"/>
    <w:rsid w:val="009B4D73"/>
    <w:rsid w:val="009B4EB3"/>
    <w:rsid w:val="009B4F77"/>
    <w:rsid w:val="009B51D1"/>
    <w:rsid w:val="009B58B2"/>
    <w:rsid w:val="009B605F"/>
    <w:rsid w:val="009B644E"/>
    <w:rsid w:val="009B6BDE"/>
    <w:rsid w:val="009B6CB1"/>
    <w:rsid w:val="009B6EC7"/>
    <w:rsid w:val="009B7101"/>
    <w:rsid w:val="009B7AF0"/>
    <w:rsid w:val="009C019B"/>
    <w:rsid w:val="009C040E"/>
    <w:rsid w:val="009C0E81"/>
    <w:rsid w:val="009C12EB"/>
    <w:rsid w:val="009C1505"/>
    <w:rsid w:val="009C1F6B"/>
    <w:rsid w:val="009C266C"/>
    <w:rsid w:val="009C2810"/>
    <w:rsid w:val="009C34CA"/>
    <w:rsid w:val="009C38E4"/>
    <w:rsid w:val="009C3C57"/>
    <w:rsid w:val="009C5AE4"/>
    <w:rsid w:val="009C5B90"/>
    <w:rsid w:val="009C61F0"/>
    <w:rsid w:val="009C655C"/>
    <w:rsid w:val="009C71C7"/>
    <w:rsid w:val="009C7269"/>
    <w:rsid w:val="009C72D3"/>
    <w:rsid w:val="009C7562"/>
    <w:rsid w:val="009C779F"/>
    <w:rsid w:val="009C7B3E"/>
    <w:rsid w:val="009C7DAB"/>
    <w:rsid w:val="009D0035"/>
    <w:rsid w:val="009D01C8"/>
    <w:rsid w:val="009D08BA"/>
    <w:rsid w:val="009D0C89"/>
    <w:rsid w:val="009D1868"/>
    <w:rsid w:val="009D1CA3"/>
    <w:rsid w:val="009D2049"/>
    <w:rsid w:val="009D4171"/>
    <w:rsid w:val="009D4A01"/>
    <w:rsid w:val="009D5457"/>
    <w:rsid w:val="009D554E"/>
    <w:rsid w:val="009D570A"/>
    <w:rsid w:val="009D5979"/>
    <w:rsid w:val="009D5DE7"/>
    <w:rsid w:val="009D621C"/>
    <w:rsid w:val="009D6509"/>
    <w:rsid w:val="009D65F1"/>
    <w:rsid w:val="009D6985"/>
    <w:rsid w:val="009D6BCE"/>
    <w:rsid w:val="009D6D72"/>
    <w:rsid w:val="009D7418"/>
    <w:rsid w:val="009D7E1B"/>
    <w:rsid w:val="009E085B"/>
    <w:rsid w:val="009E0B08"/>
    <w:rsid w:val="009E1206"/>
    <w:rsid w:val="009E1988"/>
    <w:rsid w:val="009E23B6"/>
    <w:rsid w:val="009E24FF"/>
    <w:rsid w:val="009E297F"/>
    <w:rsid w:val="009E29A2"/>
    <w:rsid w:val="009E432F"/>
    <w:rsid w:val="009E474F"/>
    <w:rsid w:val="009E4909"/>
    <w:rsid w:val="009E4ACB"/>
    <w:rsid w:val="009E4C37"/>
    <w:rsid w:val="009E5802"/>
    <w:rsid w:val="009E5F2A"/>
    <w:rsid w:val="009E5F35"/>
    <w:rsid w:val="009E75D5"/>
    <w:rsid w:val="009E77E3"/>
    <w:rsid w:val="009F025E"/>
    <w:rsid w:val="009F05EC"/>
    <w:rsid w:val="009F0A3A"/>
    <w:rsid w:val="009F0B10"/>
    <w:rsid w:val="009F0F65"/>
    <w:rsid w:val="009F327E"/>
    <w:rsid w:val="009F3AEE"/>
    <w:rsid w:val="009F3E5D"/>
    <w:rsid w:val="009F438D"/>
    <w:rsid w:val="009F4448"/>
    <w:rsid w:val="009F49C6"/>
    <w:rsid w:val="009F5E87"/>
    <w:rsid w:val="009F5F8B"/>
    <w:rsid w:val="009F66EA"/>
    <w:rsid w:val="009F6BD3"/>
    <w:rsid w:val="009F6C32"/>
    <w:rsid w:val="009F6DC0"/>
    <w:rsid w:val="009F6E0F"/>
    <w:rsid w:val="009F7230"/>
    <w:rsid w:val="009F7D9B"/>
    <w:rsid w:val="009F7F61"/>
    <w:rsid w:val="00A0041B"/>
    <w:rsid w:val="00A00922"/>
    <w:rsid w:val="00A00AE4"/>
    <w:rsid w:val="00A00B03"/>
    <w:rsid w:val="00A00FFB"/>
    <w:rsid w:val="00A01C33"/>
    <w:rsid w:val="00A02094"/>
    <w:rsid w:val="00A02115"/>
    <w:rsid w:val="00A02342"/>
    <w:rsid w:val="00A02426"/>
    <w:rsid w:val="00A033CA"/>
    <w:rsid w:val="00A03508"/>
    <w:rsid w:val="00A03751"/>
    <w:rsid w:val="00A038F1"/>
    <w:rsid w:val="00A03B2C"/>
    <w:rsid w:val="00A03FB1"/>
    <w:rsid w:val="00A03FC4"/>
    <w:rsid w:val="00A04B2A"/>
    <w:rsid w:val="00A05600"/>
    <w:rsid w:val="00A05F62"/>
    <w:rsid w:val="00A06933"/>
    <w:rsid w:val="00A06B7F"/>
    <w:rsid w:val="00A06D56"/>
    <w:rsid w:val="00A071EF"/>
    <w:rsid w:val="00A0799B"/>
    <w:rsid w:val="00A1014B"/>
    <w:rsid w:val="00A10726"/>
    <w:rsid w:val="00A1075C"/>
    <w:rsid w:val="00A12675"/>
    <w:rsid w:val="00A127F4"/>
    <w:rsid w:val="00A13BA4"/>
    <w:rsid w:val="00A13EAD"/>
    <w:rsid w:val="00A13FEE"/>
    <w:rsid w:val="00A143A6"/>
    <w:rsid w:val="00A14547"/>
    <w:rsid w:val="00A14C17"/>
    <w:rsid w:val="00A14CB1"/>
    <w:rsid w:val="00A150BC"/>
    <w:rsid w:val="00A150E4"/>
    <w:rsid w:val="00A154ED"/>
    <w:rsid w:val="00A164E8"/>
    <w:rsid w:val="00A16A84"/>
    <w:rsid w:val="00A17215"/>
    <w:rsid w:val="00A1754B"/>
    <w:rsid w:val="00A176A6"/>
    <w:rsid w:val="00A178F9"/>
    <w:rsid w:val="00A17C45"/>
    <w:rsid w:val="00A202B6"/>
    <w:rsid w:val="00A213A0"/>
    <w:rsid w:val="00A2151D"/>
    <w:rsid w:val="00A216A9"/>
    <w:rsid w:val="00A21EE4"/>
    <w:rsid w:val="00A22E6F"/>
    <w:rsid w:val="00A23430"/>
    <w:rsid w:val="00A23623"/>
    <w:rsid w:val="00A23A2E"/>
    <w:rsid w:val="00A24055"/>
    <w:rsid w:val="00A24123"/>
    <w:rsid w:val="00A25097"/>
    <w:rsid w:val="00A25776"/>
    <w:rsid w:val="00A25F90"/>
    <w:rsid w:val="00A260F5"/>
    <w:rsid w:val="00A264CE"/>
    <w:rsid w:val="00A26734"/>
    <w:rsid w:val="00A270F4"/>
    <w:rsid w:val="00A27254"/>
    <w:rsid w:val="00A27E38"/>
    <w:rsid w:val="00A27F53"/>
    <w:rsid w:val="00A313C8"/>
    <w:rsid w:val="00A3156E"/>
    <w:rsid w:val="00A31FB2"/>
    <w:rsid w:val="00A32010"/>
    <w:rsid w:val="00A320D6"/>
    <w:rsid w:val="00A32C16"/>
    <w:rsid w:val="00A32C62"/>
    <w:rsid w:val="00A32D35"/>
    <w:rsid w:val="00A32DF0"/>
    <w:rsid w:val="00A32FA6"/>
    <w:rsid w:val="00A3321D"/>
    <w:rsid w:val="00A332A6"/>
    <w:rsid w:val="00A334F1"/>
    <w:rsid w:val="00A33FC4"/>
    <w:rsid w:val="00A3444D"/>
    <w:rsid w:val="00A347E5"/>
    <w:rsid w:val="00A34809"/>
    <w:rsid w:val="00A3493E"/>
    <w:rsid w:val="00A349C1"/>
    <w:rsid w:val="00A3552A"/>
    <w:rsid w:val="00A3729C"/>
    <w:rsid w:val="00A373CA"/>
    <w:rsid w:val="00A37421"/>
    <w:rsid w:val="00A37B9B"/>
    <w:rsid w:val="00A40C2B"/>
    <w:rsid w:val="00A4152E"/>
    <w:rsid w:val="00A417DB"/>
    <w:rsid w:val="00A417DD"/>
    <w:rsid w:val="00A4216A"/>
    <w:rsid w:val="00A4276B"/>
    <w:rsid w:val="00A429D7"/>
    <w:rsid w:val="00A42BD2"/>
    <w:rsid w:val="00A43CB5"/>
    <w:rsid w:val="00A44144"/>
    <w:rsid w:val="00A44479"/>
    <w:rsid w:val="00A44F2C"/>
    <w:rsid w:val="00A45A18"/>
    <w:rsid w:val="00A45EF9"/>
    <w:rsid w:val="00A45FFF"/>
    <w:rsid w:val="00A460E5"/>
    <w:rsid w:val="00A463EA"/>
    <w:rsid w:val="00A4686A"/>
    <w:rsid w:val="00A47145"/>
    <w:rsid w:val="00A47DDA"/>
    <w:rsid w:val="00A47E71"/>
    <w:rsid w:val="00A501BA"/>
    <w:rsid w:val="00A508D1"/>
    <w:rsid w:val="00A5208E"/>
    <w:rsid w:val="00A52219"/>
    <w:rsid w:val="00A52326"/>
    <w:rsid w:val="00A527D4"/>
    <w:rsid w:val="00A52BCA"/>
    <w:rsid w:val="00A52FA9"/>
    <w:rsid w:val="00A53519"/>
    <w:rsid w:val="00A536AF"/>
    <w:rsid w:val="00A53CEA"/>
    <w:rsid w:val="00A53D6A"/>
    <w:rsid w:val="00A54415"/>
    <w:rsid w:val="00A544DE"/>
    <w:rsid w:val="00A54F80"/>
    <w:rsid w:val="00A55197"/>
    <w:rsid w:val="00A55205"/>
    <w:rsid w:val="00A55616"/>
    <w:rsid w:val="00A55906"/>
    <w:rsid w:val="00A5604D"/>
    <w:rsid w:val="00A56449"/>
    <w:rsid w:val="00A56872"/>
    <w:rsid w:val="00A60965"/>
    <w:rsid w:val="00A61175"/>
    <w:rsid w:val="00A61834"/>
    <w:rsid w:val="00A61AE4"/>
    <w:rsid w:val="00A627A7"/>
    <w:rsid w:val="00A63658"/>
    <w:rsid w:val="00A637E5"/>
    <w:rsid w:val="00A63A9B"/>
    <w:rsid w:val="00A641CA"/>
    <w:rsid w:val="00A64751"/>
    <w:rsid w:val="00A649DA"/>
    <w:rsid w:val="00A64A37"/>
    <w:rsid w:val="00A64C4D"/>
    <w:rsid w:val="00A6507E"/>
    <w:rsid w:val="00A65363"/>
    <w:rsid w:val="00A655AA"/>
    <w:rsid w:val="00A65EE7"/>
    <w:rsid w:val="00A65F27"/>
    <w:rsid w:val="00A665D9"/>
    <w:rsid w:val="00A669D5"/>
    <w:rsid w:val="00A67E6D"/>
    <w:rsid w:val="00A67F34"/>
    <w:rsid w:val="00A7050C"/>
    <w:rsid w:val="00A70EA5"/>
    <w:rsid w:val="00A71A1F"/>
    <w:rsid w:val="00A71F3D"/>
    <w:rsid w:val="00A7250E"/>
    <w:rsid w:val="00A731C4"/>
    <w:rsid w:val="00A73253"/>
    <w:rsid w:val="00A74486"/>
    <w:rsid w:val="00A755E4"/>
    <w:rsid w:val="00A75AF2"/>
    <w:rsid w:val="00A75C21"/>
    <w:rsid w:val="00A75D16"/>
    <w:rsid w:val="00A76007"/>
    <w:rsid w:val="00A77E4E"/>
    <w:rsid w:val="00A80CE7"/>
    <w:rsid w:val="00A81478"/>
    <w:rsid w:val="00A82CC7"/>
    <w:rsid w:val="00A82D86"/>
    <w:rsid w:val="00A83D27"/>
    <w:rsid w:val="00A8439C"/>
    <w:rsid w:val="00A845D4"/>
    <w:rsid w:val="00A846B3"/>
    <w:rsid w:val="00A84805"/>
    <w:rsid w:val="00A84B07"/>
    <w:rsid w:val="00A84DE7"/>
    <w:rsid w:val="00A856F4"/>
    <w:rsid w:val="00A85805"/>
    <w:rsid w:val="00A8587C"/>
    <w:rsid w:val="00A86D1C"/>
    <w:rsid w:val="00A87C2E"/>
    <w:rsid w:val="00A87E79"/>
    <w:rsid w:val="00A90153"/>
    <w:rsid w:val="00A9043D"/>
    <w:rsid w:val="00A9082D"/>
    <w:rsid w:val="00A90C3E"/>
    <w:rsid w:val="00A913AB"/>
    <w:rsid w:val="00A9194D"/>
    <w:rsid w:val="00A919B1"/>
    <w:rsid w:val="00A91C0D"/>
    <w:rsid w:val="00A921B0"/>
    <w:rsid w:val="00A9291D"/>
    <w:rsid w:val="00A92B67"/>
    <w:rsid w:val="00A92F15"/>
    <w:rsid w:val="00A9377A"/>
    <w:rsid w:val="00A93B9D"/>
    <w:rsid w:val="00A93EB8"/>
    <w:rsid w:val="00A942E3"/>
    <w:rsid w:val="00A94C23"/>
    <w:rsid w:val="00A94E6B"/>
    <w:rsid w:val="00A95971"/>
    <w:rsid w:val="00A95C78"/>
    <w:rsid w:val="00A96298"/>
    <w:rsid w:val="00A96BDE"/>
    <w:rsid w:val="00A97412"/>
    <w:rsid w:val="00A97655"/>
    <w:rsid w:val="00A97A34"/>
    <w:rsid w:val="00A97EB5"/>
    <w:rsid w:val="00AA0090"/>
    <w:rsid w:val="00AA0512"/>
    <w:rsid w:val="00AA0669"/>
    <w:rsid w:val="00AA0820"/>
    <w:rsid w:val="00AA0A01"/>
    <w:rsid w:val="00AA0A35"/>
    <w:rsid w:val="00AA0C3A"/>
    <w:rsid w:val="00AA0FC3"/>
    <w:rsid w:val="00AA16D7"/>
    <w:rsid w:val="00AA17E8"/>
    <w:rsid w:val="00AA1804"/>
    <w:rsid w:val="00AA2B1B"/>
    <w:rsid w:val="00AA2E3B"/>
    <w:rsid w:val="00AA42AC"/>
    <w:rsid w:val="00AA4ADA"/>
    <w:rsid w:val="00AA4EC6"/>
    <w:rsid w:val="00AA5636"/>
    <w:rsid w:val="00AA5640"/>
    <w:rsid w:val="00AA5E37"/>
    <w:rsid w:val="00AA62EB"/>
    <w:rsid w:val="00AA6C5C"/>
    <w:rsid w:val="00AA6E6C"/>
    <w:rsid w:val="00AA76C1"/>
    <w:rsid w:val="00AA7A3E"/>
    <w:rsid w:val="00AA7FA8"/>
    <w:rsid w:val="00AB034E"/>
    <w:rsid w:val="00AB042F"/>
    <w:rsid w:val="00AB04FE"/>
    <w:rsid w:val="00AB1364"/>
    <w:rsid w:val="00AB1958"/>
    <w:rsid w:val="00AB1CBB"/>
    <w:rsid w:val="00AB1D11"/>
    <w:rsid w:val="00AB26E8"/>
    <w:rsid w:val="00AB29F3"/>
    <w:rsid w:val="00AB2B01"/>
    <w:rsid w:val="00AB3A6F"/>
    <w:rsid w:val="00AB3C12"/>
    <w:rsid w:val="00AB3F9F"/>
    <w:rsid w:val="00AB4047"/>
    <w:rsid w:val="00AB4707"/>
    <w:rsid w:val="00AB4FB4"/>
    <w:rsid w:val="00AB5745"/>
    <w:rsid w:val="00AB65EE"/>
    <w:rsid w:val="00AB6CA4"/>
    <w:rsid w:val="00AB737E"/>
    <w:rsid w:val="00AB777F"/>
    <w:rsid w:val="00AB7E0E"/>
    <w:rsid w:val="00AB7E21"/>
    <w:rsid w:val="00AC142F"/>
    <w:rsid w:val="00AC1A91"/>
    <w:rsid w:val="00AC2462"/>
    <w:rsid w:val="00AC2513"/>
    <w:rsid w:val="00AC29D6"/>
    <w:rsid w:val="00AC36D0"/>
    <w:rsid w:val="00AC4AD7"/>
    <w:rsid w:val="00AC4B86"/>
    <w:rsid w:val="00AC5033"/>
    <w:rsid w:val="00AC513D"/>
    <w:rsid w:val="00AC544B"/>
    <w:rsid w:val="00AC5C6A"/>
    <w:rsid w:val="00AC61C5"/>
    <w:rsid w:val="00AC6554"/>
    <w:rsid w:val="00AC65B8"/>
    <w:rsid w:val="00AC7909"/>
    <w:rsid w:val="00AD01EB"/>
    <w:rsid w:val="00AD0956"/>
    <w:rsid w:val="00AD0E32"/>
    <w:rsid w:val="00AD1659"/>
    <w:rsid w:val="00AD1BB9"/>
    <w:rsid w:val="00AD1E7B"/>
    <w:rsid w:val="00AD229A"/>
    <w:rsid w:val="00AD23AC"/>
    <w:rsid w:val="00AD2AB3"/>
    <w:rsid w:val="00AD2E3B"/>
    <w:rsid w:val="00AD34C0"/>
    <w:rsid w:val="00AD351C"/>
    <w:rsid w:val="00AD3F44"/>
    <w:rsid w:val="00AD4249"/>
    <w:rsid w:val="00AD42CC"/>
    <w:rsid w:val="00AD4419"/>
    <w:rsid w:val="00AD55BD"/>
    <w:rsid w:val="00AD59E3"/>
    <w:rsid w:val="00AD619F"/>
    <w:rsid w:val="00AD69E4"/>
    <w:rsid w:val="00AD75A0"/>
    <w:rsid w:val="00AD776E"/>
    <w:rsid w:val="00AD7B1A"/>
    <w:rsid w:val="00AD7D59"/>
    <w:rsid w:val="00AD7E25"/>
    <w:rsid w:val="00AE0062"/>
    <w:rsid w:val="00AE07AC"/>
    <w:rsid w:val="00AE116E"/>
    <w:rsid w:val="00AE11D0"/>
    <w:rsid w:val="00AE13EB"/>
    <w:rsid w:val="00AE146D"/>
    <w:rsid w:val="00AE1537"/>
    <w:rsid w:val="00AE19EF"/>
    <w:rsid w:val="00AE1B5E"/>
    <w:rsid w:val="00AE1F37"/>
    <w:rsid w:val="00AE252C"/>
    <w:rsid w:val="00AE2B31"/>
    <w:rsid w:val="00AE2BE9"/>
    <w:rsid w:val="00AE35F9"/>
    <w:rsid w:val="00AE3787"/>
    <w:rsid w:val="00AE37FD"/>
    <w:rsid w:val="00AE537C"/>
    <w:rsid w:val="00AE553A"/>
    <w:rsid w:val="00AE66AF"/>
    <w:rsid w:val="00AE6D42"/>
    <w:rsid w:val="00AE71B5"/>
    <w:rsid w:val="00AE7562"/>
    <w:rsid w:val="00AE78FC"/>
    <w:rsid w:val="00AE7B11"/>
    <w:rsid w:val="00AF02A3"/>
    <w:rsid w:val="00AF042B"/>
    <w:rsid w:val="00AF065F"/>
    <w:rsid w:val="00AF113E"/>
    <w:rsid w:val="00AF1660"/>
    <w:rsid w:val="00AF1CFF"/>
    <w:rsid w:val="00AF1E93"/>
    <w:rsid w:val="00AF25E6"/>
    <w:rsid w:val="00AF2F7E"/>
    <w:rsid w:val="00AF30D8"/>
    <w:rsid w:val="00AF33C5"/>
    <w:rsid w:val="00AF3C3C"/>
    <w:rsid w:val="00AF3F1A"/>
    <w:rsid w:val="00AF436C"/>
    <w:rsid w:val="00AF4BEE"/>
    <w:rsid w:val="00AF4CEF"/>
    <w:rsid w:val="00AF4D4A"/>
    <w:rsid w:val="00AF5A8E"/>
    <w:rsid w:val="00AF5EB5"/>
    <w:rsid w:val="00AF64AA"/>
    <w:rsid w:val="00AF6A59"/>
    <w:rsid w:val="00AF6CD4"/>
    <w:rsid w:val="00AF7867"/>
    <w:rsid w:val="00B00529"/>
    <w:rsid w:val="00B00B49"/>
    <w:rsid w:val="00B011F1"/>
    <w:rsid w:val="00B013F0"/>
    <w:rsid w:val="00B01776"/>
    <w:rsid w:val="00B01A31"/>
    <w:rsid w:val="00B01AB9"/>
    <w:rsid w:val="00B01D2F"/>
    <w:rsid w:val="00B023A3"/>
    <w:rsid w:val="00B025EC"/>
    <w:rsid w:val="00B03AB3"/>
    <w:rsid w:val="00B03E2A"/>
    <w:rsid w:val="00B03E72"/>
    <w:rsid w:val="00B0405F"/>
    <w:rsid w:val="00B04A64"/>
    <w:rsid w:val="00B04DB3"/>
    <w:rsid w:val="00B0518D"/>
    <w:rsid w:val="00B05929"/>
    <w:rsid w:val="00B05B5F"/>
    <w:rsid w:val="00B06431"/>
    <w:rsid w:val="00B06C80"/>
    <w:rsid w:val="00B07595"/>
    <w:rsid w:val="00B07C54"/>
    <w:rsid w:val="00B07DBD"/>
    <w:rsid w:val="00B10285"/>
    <w:rsid w:val="00B119E0"/>
    <w:rsid w:val="00B11D3C"/>
    <w:rsid w:val="00B1220F"/>
    <w:rsid w:val="00B1229A"/>
    <w:rsid w:val="00B13410"/>
    <w:rsid w:val="00B136C8"/>
    <w:rsid w:val="00B14196"/>
    <w:rsid w:val="00B14527"/>
    <w:rsid w:val="00B1471B"/>
    <w:rsid w:val="00B14863"/>
    <w:rsid w:val="00B1517F"/>
    <w:rsid w:val="00B15632"/>
    <w:rsid w:val="00B158EF"/>
    <w:rsid w:val="00B15B55"/>
    <w:rsid w:val="00B1623A"/>
    <w:rsid w:val="00B165C4"/>
    <w:rsid w:val="00B169F2"/>
    <w:rsid w:val="00B16AD0"/>
    <w:rsid w:val="00B16CE2"/>
    <w:rsid w:val="00B16F11"/>
    <w:rsid w:val="00B17490"/>
    <w:rsid w:val="00B17661"/>
    <w:rsid w:val="00B177E6"/>
    <w:rsid w:val="00B17D33"/>
    <w:rsid w:val="00B17DE8"/>
    <w:rsid w:val="00B207C8"/>
    <w:rsid w:val="00B20FF5"/>
    <w:rsid w:val="00B21575"/>
    <w:rsid w:val="00B21A8C"/>
    <w:rsid w:val="00B21C92"/>
    <w:rsid w:val="00B21CE3"/>
    <w:rsid w:val="00B22414"/>
    <w:rsid w:val="00B226BA"/>
    <w:rsid w:val="00B227C8"/>
    <w:rsid w:val="00B23025"/>
    <w:rsid w:val="00B233FC"/>
    <w:rsid w:val="00B2388A"/>
    <w:rsid w:val="00B23CD3"/>
    <w:rsid w:val="00B242D8"/>
    <w:rsid w:val="00B255D5"/>
    <w:rsid w:val="00B25958"/>
    <w:rsid w:val="00B25B0D"/>
    <w:rsid w:val="00B268ED"/>
    <w:rsid w:val="00B276D3"/>
    <w:rsid w:val="00B2791D"/>
    <w:rsid w:val="00B30711"/>
    <w:rsid w:val="00B30CA0"/>
    <w:rsid w:val="00B31087"/>
    <w:rsid w:val="00B31811"/>
    <w:rsid w:val="00B32A94"/>
    <w:rsid w:val="00B3398E"/>
    <w:rsid w:val="00B33C01"/>
    <w:rsid w:val="00B33C7C"/>
    <w:rsid w:val="00B34237"/>
    <w:rsid w:val="00B34363"/>
    <w:rsid w:val="00B344C9"/>
    <w:rsid w:val="00B3485B"/>
    <w:rsid w:val="00B348A7"/>
    <w:rsid w:val="00B34DBD"/>
    <w:rsid w:val="00B35036"/>
    <w:rsid w:val="00B35AC9"/>
    <w:rsid w:val="00B35C61"/>
    <w:rsid w:val="00B3648F"/>
    <w:rsid w:val="00B36685"/>
    <w:rsid w:val="00B3688F"/>
    <w:rsid w:val="00B369E8"/>
    <w:rsid w:val="00B36D17"/>
    <w:rsid w:val="00B372B8"/>
    <w:rsid w:val="00B377C4"/>
    <w:rsid w:val="00B37A67"/>
    <w:rsid w:val="00B4021C"/>
    <w:rsid w:val="00B407B2"/>
    <w:rsid w:val="00B40ED4"/>
    <w:rsid w:val="00B40FE4"/>
    <w:rsid w:val="00B413C8"/>
    <w:rsid w:val="00B4155D"/>
    <w:rsid w:val="00B417B7"/>
    <w:rsid w:val="00B41E87"/>
    <w:rsid w:val="00B41F5B"/>
    <w:rsid w:val="00B41FDF"/>
    <w:rsid w:val="00B42419"/>
    <w:rsid w:val="00B427A3"/>
    <w:rsid w:val="00B42B2F"/>
    <w:rsid w:val="00B42FC2"/>
    <w:rsid w:val="00B43EA5"/>
    <w:rsid w:val="00B4415B"/>
    <w:rsid w:val="00B45FC4"/>
    <w:rsid w:val="00B45FFF"/>
    <w:rsid w:val="00B46401"/>
    <w:rsid w:val="00B46571"/>
    <w:rsid w:val="00B46841"/>
    <w:rsid w:val="00B46FC5"/>
    <w:rsid w:val="00B4724C"/>
    <w:rsid w:val="00B4757A"/>
    <w:rsid w:val="00B47ADF"/>
    <w:rsid w:val="00B47CCD"/>
    <w:rsid w:val="00B5000E"/>
    <w:rsid w:val="00B50072"/>
    <w:rsid w:val="00B502E2"/>
    <w:rsid w:val="00B50394"/>
    <w:rsid w:val="00B5039D"/>
    <w:rsid w:val="00B505E5"/>
    <w:rsid w:val="00B5072A"/>
    <w:rsid w:val="00B50948"/>
    <w:rsid w:val="00B509B1"/>
    <w:rsid w:val="00B50A0C"/>
    <w:rsid w:val="00B51906"/>
    <w:rsid w:val="00B52BD1"/>
    <w:rsid w:val="00B52F0A"/>
    <w:rsid w:val="00B539CC"/>
    <w:rsid w:val="00B53ADE"/>
    <w:rsid w:val="00B53C44"/>
    <w:rsid w:val="00B53F22"/>
    <w:rsid w:val="00B542D3"/>
    <w:rsid w:val="00B547BB"/>
    <w:rsid w:val="00B547CF"/>
    <w:rsid w:val="00B55042"/>
    <w:rsid w:val="00B55506"/>
    <w:rsid w:val="00B55768"/>
    <w:rsid w:val="00B55A76"/>
    <w:rsid w:val="00B55CF5"/>
    <w:rsid w:val="00B56387"/>
    <w:rsid w:val="00B56830"/>
    <w:rsid w:val="00B569AF"/>
    <w:rsid w:val="00B57152"/>
    <w:rsid w:val="00B57CB9"/>
    <w:rsid w:val="00B604D4"/>
    <w:rsid w:val="00B604DC"/>
    <w:rsid w:val="00B60B8D"/>
    <w:rsid w:val="00B60D51"/>
    <w:rsid w:val="00B60DB8"/>
    <w:rsid w:val="00B6108E"/>
    <w:rsid w:val="00B61621"/>
    <w:rsid w:val="00B6267C"/>
    <w:rsid w:val="00B62A3D"/>
    <w:rsid w:val="00B6328D"/>
    <w:rsid w:val="00B635C7"/>
    <w:rsid w:val="00B639D4"/>
    <w:rsid w:val="00B6449C"/>
    <w:rsid w:val="00B64763"/>
    <w:rsid w:val="00B65123"/>
    <w:rsid w:val="00B65268"/>
    <w:rsid w:val="00B658C8"/>
    <w:rsid w:val="00B66080"/>
    <w:rsid w:val="00B6695A"/>
    <w:rsid w:val="00B669C4"/>
    <w:rsid w:val="00B66FDC"/>
    <w:rsid w:val="00B7084E"/>
    <w:rsid w:val="00B70BF8"/>
    <w:rsid w:val="00B70CFA"/>
    <w:rsid w:val="00B7113D"/>
    <w:rsid w:val="00B71378"/>
    <w:rsid w:val="00B71574"/>
    <w:rsid w:val="00B71A7E"/>
    <w:rsid w:val="00B724E4"/>
    <w:rsid w:val="00B72AB2"/>
    <w:rsid w:val="00B740C5"/>
    <w:rsid w:val="00B7440E"/>
    <w:rsid w:val="00B7472A"/>
    <w:rsid w:val="00B747A5"/>
    <w:rsid w:val="00B753C7"/>
    <w:rsid w:val="00B758E1"/>
    <w:rsid w:val="00B75A4E"/>
    <w:rsid w:val="00B75CCE"/>
    <w:rsid w:val="00B7602D"/>
    <w:rsid w:val="00B76F68"/>
    <w:rsid w:val="00B774BB"/>
    <w:rsid w:val="00B77503"/>
    <w:rsid w:val="00B77624"/>
    <w:rsid w:val="00B77949"/>
    <w:rsid w:val="00B77958"/>
    <w:rsid w:val="00B80076"/>
    <w:rsid w:val="00B8054E"/>
    <w:rsid w:val="00B815BB"/>
    <w:rsid w:val="00B81925"/>
    <w:rsid w:val="00B81C1E"/>
    <w:rsid w:val="00B830C5"/>
    <w:rsid w:val="00B83203"/>
    <w:rsid w:val="00B839E1"/>
    <w:rsid w:val="00B83D5C"/>
    <w:rsid w:val="00B8432A"/>
    <w:rsid w:val="00B84AB0"/>
    <w:rsid w:val="00B84E33"/>
    <w:rsid w:val="00B84F82"/>
    <w:rsid w:val="00B85678"/>
    <w:rsid w:val="00B86048"/>
    <w:rsid w:val="00B8628F"/>
    <w:rsid w:val="00B86A71"/>
    <w:rsid w:val="00B86D46"/>
    <w:rsid w:val="00B86FF7"/>
    <w:rsid w:val="00B872B1"/>
    <w:rsid w:val="00B8740B"/>
    <w:rsid w:val="00B8757B"/>
    <w:rsid w:val="00B87A5D"/>
    <w:rsid w:val="00B87C34"/>
    <w:rsid w:val="00B908B5"/>
    <w:rsid w:val="00B91522"/>
    <w:rsid w:val="00B91BF8"/>
    <w:rsid w:val="00B91FD2"/>
    <w:rsid w:val="00B93922"/>
    <w:rsid w:val="00B9428F"/>
    <w:rsid w:val="00B94BE0"/>
    <w:rsid w:val="00B9506B"/>
    <w:rsid w:val="00B95D1F"/>
    <w:rsid w:val="00B963A7"/>
    <w:rsid w:val="00B963C4"/>
    <w:rsid w:val="00B9660A"/>
    <w:rsid w:val="00B96949"/>
    <w:rsid w:val="00B96A8E"/>
    <w:rsid w:val="00B9745E"/>
    <w:rsid w:val="00B978AB"/>
    <w:rsid w:val="00B978D8"/>
    <w:rsid w:val="00B97DBA"/>
    <w:rsid w:val="00B97DFA"/>
    <w:rsid w:val="00BA0297"/>
    <w:rsid w:val="00BA0BE8"/>
    <w:rsid w:val="00BA12DC"/>
    <w:rsid w:val="00BA1330"/>
    <w:rsid w:val="00BA2156"/>
    <w:rsid w:val="00BA22E0"/>
    <w:rsid w:val="00BA24A8"/>
    <w:rsid w:val="00BA299D"/>
    <w:rsid w:val="00BA2AAD"/>
    <w:rsid w:val="00BA30B8"/>
    <w:rsid w:val="00BA4496"/>
    <w:rsid w:val="00BA48ED"/>
    <w:rsid w:val="00BA5017"/>
    <w:rsid w:val="00BA542F"/>
    <w:rsid w:val="00BA5CD8"/>
    <w:rsid w:val="00BA6255"/>
    <w:rsid w:val="00BA627D"/>
    <w:rsid w:val="00BA6A32"/>
    <w:rsid w:val="00BA7986"/>
    <w:rsid w:val="00BA7BCC"/>
    <w:rsid w:val="00BB0336"/>
    <w:rsid w:val="00BB07E8"/>
    <w:rsid w:val="00BB08E8"/>
    <w:rsid w:val="00BB0CE5"/>
    <w:rsid w:val="00BB13BD"/>
    <w:rsid w:val="00BB176D"/>
    <w:rsid w:val="00BB20E0"/>
    <w:rsid w:val="00BB2310"/>
    <w:rsid w:val="00BB238C"/>
    <w:rsid w:val="00BB23B5"/>
    <w:rsid w:val="00BB2B50"/>
    <w:rsid w:val="00BB3206"/>
    <w:rsid w:val="00BB3573"/>
    <w:rsid w:val="00BB3B2D"/>
    <w:rsid w:val="00BB44B8"/>
    <w:rsid w:val="00BB5CC2"/>
    <w:rsid w:val="00BB5DEB"/>
    <w:rsid w:val="00BB5FE6"/>
    <w:rsid w:val="00BB6093"/>
    <w:rsid w:val="00BB61C8"/>
    <w:rsid w:val="00BB66D8"/>
    <w:rsid w:val="00BB6EE0"/>
    <w:rsid w:val="00BB7541"/>
    <w:rsid w:val="00BB76CD"/>
    <w:rsid w:val="00BB7E39"/>
    <w:rsid w:val="00BB7F8E"/>
    <w:rsid w:val="00BC00D5"/>
    <w:rsid w:val="00BC01D0"/>
    <w:rsid w:val="00BC0AC4"/>
    <w:rsid w:val="00BC0E63"/>
    <w:rsid w:val="00BC12A7"/>
    <w:rsid w:val="00BC14B6"/>
    <w:rsid w:val="00BC34EB"/>
    <w:rsid w:val="00BC3599"/>
    <w:rsid w:val="00BC366C"/>
    <w:rsid w:val="00BC3953"/>
    <w:rsid w:val="00BC41D2"/>
    <w:rsid w:val="00BC4BBC"/>
    <w:rsid w:val="00BC525F"/>
    <w:rsid w:val="00BC54CD"/>
    <w:rsid w:val="00BC5603"/>
    <w:rsid w:val="00BC5811"/>
    <w:rsid w:val="00BC6565"/>
    <w:rsid w:val="00BC6EAD"/>
    <w:rsid w:val="00BC6EBF"/>
    <w:rsid w:val="00BC6EEB"/>
    <w:rsid w:val="00BC77DC"/>
    <w:rsid w:val="00BC7945"/>
    <w:rsid w:val="00BC7F99"/>
    <w:rsid w:val="00BD002F"/>
    <w:rsid w:val="00BD0FD0"/>
    <w:rsid w:val="00BD1370"/>
    <w:rsid w:val="00BD267F"/>
    <w:rsid w:val="00BD2D6F"/>
    <w:rsid w:val="00BD363D"/>
    <w:rsid w:val="00BD3D28"/>
    <w:rsid w:val="00BD42AF"/>
    <w:rsid w:val="00BD47CC"/>
    <w:rsid w:val="00BD4951"/>
    <w:rsid w:val="00BD4B92"/>
    <w:rsid w:val="00BD4E05"/>
    <w:rsid w:val="00BD556D"/>
    <w:rsid w:val="00BD5E6B"/>
    <w:rsid w:val="00BD6105"/>
    <w:rsid w:val="00BD6244"/>
    <w:rsid w:val="00BD668B"/>
    <w:rsid w:val="00BD7061"/>
    <w:rsid w:val="00BD761E"/>
    <w:rsid w:val="00BD78CB"/>
    <w:rsid w:val="00BD7FBB"/>
    <w:rsid w:val="00BE0CFE"/>
    <w:rsid w:val="00BE0D0A"/>
    <w:rsid w:val="00BE1272"/>
    <w:rsid w:val="00BE1444"/>
    <w:rsid w:val="00BE1447"/>
    <w:rsid w:val="00BE198D"/>
    <w:rsid w:val="00BE1AEB"/>
    <w:rsid w:val="00BE1AFE"/>
    <w:rsid w:val="00BE2381"/>
    <w:rsid w:val="00BE2701"/>
    <w:rsid w:val="00BE38C9"/>
    <w:rsid w:val="00BE3C45"/>
    <w:rsid w:val="00BE4093"/>
    <w:rsid w:val="00BE40A5"/>
    <w:rsid w:val="00BE4918"/>
    <w:rsid w:val="00BE4A4F"/>
    <w:rsid w:val="00BE4B5F"/>
    <w:rsid w:val="00BE4E20"/>
    <w:rsid w:val="00BE4E52"/>
    <w:rsid w:val="00BE5068"/>
    <w:rsid w:val="00BE5302"/>
    <w:rsid w:val="00BE6D7E"/>
    <w:rsid w:val="00BE7C8A"/>
    <w:rsid w:val="00BE7F88"/>
    <w:rsid w:val="00BF052F"/>
    <w:rsid w:val="00BF087B"/>
    <w:rsid w:val="00BF0AD1"/>
    <w:rsid w:val="00BF0EC6"/>
    <w:rsid w:val="00BF1081"/>
    <w:rsid w:val="00BF1C12"/>
    <w:rsid w:val="00BF1F4F"/>
    <w:rsid w:val="00BF2A2A"/>
    <w:rsid w:val="00BF2D2E"/>
    <w:rsid w:val="00BF3D40"/>
    <w:rsid w:val="00BF3F01"/>
    <w:rsid w:val="00BF496B"/>
    <w:rsid w:val="00BF4FF5"/>
    <w:rsid w:val="00BF51CF"/>
    <w:rsid w:val="00BF52A5"/>
    <w:rsid w:val="00BF5374"/>
    <w:rsid w:val="00BF5623"/>
    <w:rsid w:val="00BF5C41"/>
    <w:rsid w:val="00BF6083"/>
    <w:rsid w:val="00BF60D5"/>
    <w:rsid w:val="00BF6994"/>
    <w:rsid w:val="00BF75DA"/>
    <w:rsid w:val="00C005A3"/>
    <w:rsid w:val="00C00699"/>
    <w:rsid w:val="00C00A95"/>
    <w:rsid w:val="00C00B82"/>
    <w:rsid w:val="00C018B6"/>
    <w:rsid w:val="00C01917"/>
    <w:rsid w:val="00C01F97"/>
    <w:rsid w:val="00C02515"/>
    <w:rsid w:val="00C02B7F"/>
    <w:rsid w:val="00C02C91"/>
    <w:rsid w:val="00C038F2"/>
    <w:rsid w:val="00C03E55"/>
    <w:rsid w:val="00C03F68"/>
    <w:rsid w:val="00C047B2"/>
    <w:rsid w:val="00C04AA2"/>
    <w:rsid w:val="00C04D35"/>
    <w:rsid w:val="00C0549D"/>
    <w:rsid w:val="00C05659"/>
    <w:rsid w:val="00C05A6A"/>
    <w:rsid w:val="00C05FAE"/>
    <w:rsid w:val="00C060B3"/>
    <w:rsid w:val="00C06699"/>
    <w:rsid w:val="00C0756C"/>
    <w:rsid w:val="00C07CAF"/>
    <w:rsid w:val="00C104B3"/>
    <w:rsid w:val="00C104B9"/>
    <w:rsid w:val="00C10819"/>
    <w:rsid w:val="00C10BD0"/>
    <w:rsid w:val="00C10EAA"/>
    <w:rsid w:val="00C112FB"/>
    <w:rsid w:val="00C115C9"/>
    <w:rsid w:val="00C11941"/>
    <w:rsid w:val="00C11C27"/>
    <w:rsid w:val="00C12507"/>
    <w:rsid w:val="00C13877"/>
    <w:rsid w:val="00C1398C"/>
    <w:rsid w:val="00C13DE4"/>
    <w:rsid w:val="00C141A4"/>
    <w:rsid w:val="00C14378"/>
    <w:rsid w:val="00C143CD"/>
    <w:rsid w:val="00C14594"/>
    <w:rsid w:val="00C14FBC"/>
    <w:rsid w:val="00C1630D"/>
    <w:rsid w:val="00C16701"/>
    <w:rsid w:val="00C17338"/>
    <w:rsid w:val="00C177E5"/>
    <w:rsid w:val="00C17DCE"/>
    <w:rsid w:val="00C200B4"/>
    <w:rsid w:val="00C20544"/>
    <w:rsid w:val="00C20F17"/>
    <w:rsid w:val="00C22432"/>
    <w:rsid w:val="00C22601"/>
    <w:rsid w:val="00C22AEC"/>
    <w:rsid w:val="00C22C4D"/>
    <w:rsid w:val="00C22C91"/>
    <w:rsid w:val="00C22FB2"/>
    <w:rsid w:val="00C2459C"/>
    <w:rsid w:val="00C24A44"/>
    <w:rsid w:val="00C24AB9"/>
    <w:rsid w:val="00C24F5B"/>
    <w:rsid w:val="00C25A9C"/>
    <w:rsid w:val="00C2618F"/>
    <w:rsid w:val="00C269A9"/>
    <w:rsid w:val="00C26A21"/>
    <w:rsid w:val="00C302C3"/>
    <w:rsid w:val="00C3070D"/>
    <w:rsid w:val="00C30BFC"/>
    <w:rsid w:val="00C31294"/>
    <w:rsid w:val="00C3201E"/>
    <w:rsid w:val="00C32076"/>
    <w:rsid w:val="00C3258C"/>
    <w:rsid w:val="00C32A86"/>
    <w:rsid w:val="00C32B83"/>
    <w:rsid w:val="00C32EDD"/>
    <w:rsid w:val="00C33AA4"/>
    <w:rsid w:val="00C33EA6"/>
    <w:rsid w:val="00C351EF"/>
    <w:rsid w:val="00C352D6"/>
    <w:rsid w:val="00C354C0"/>
    <w:rsid w:val="00C3576A"/>
    <w:rsid w:val="00C35E62"/>
    <w:rsid w:val="00C36375"/>
    <w:rsid w:val="00C36509"/>
    <w:rsid w:val="00C36B58"/>
    <w:rsid w:val="00C36CFA"/>
    <w:rsid w:val="00C36F46"/>
    <w:rsid w:val="00C372C4"/>
    <w:rsid w:val="00C373B1"/>
    <w:rsid w:val="00C378F0"/>
    <w:rsid w:val="00C408B7"/>
    <w:rsid w:val="00C40F8D"/>
    <w:rsid w:val="00C4106F"/>
    <w:rsid w:val="00C4125E"/>
    <w:rsid w:val="00C416A7"/>
    <w:rsid w:val="00C42100"/>
    <w:rsid w:val="00C42464"/>
    <w:rsid w:val="00C42C3F"/>
    <w:rsid w:val="00C42FFF"/>
    <w:rsid w:val="00C434D1"/>
    <w:rsid w:val="00C43BF4"/>
    <w:rsid w:val="00C43CC3"/>
    <w:rsid w:val="00C4400E"/>
    <w:rsid w:val="00C4421A"/>
    <w:rsid w:val="00C446B7"/>
    <w:rsid w:val="00C44A0D"/>
    <w:rsid w:val="00C44D08"/>
    <w:rsid w:val="00C450BE"/>
    <w:rsid w:val="00C453DA"/>
    <w:rsid w:val="00C4607A"/>
    <w:rsid w:val="00C46A8F"/>
    <w:rsid w:val="00C46B04"/>
    <w:rsid w:val="00C476E3"/>
    <w:rsid w:val="00C479AB"/>
    <w:rsid w:val="00C47DBF"/>
    <w:rsid w:val="00C50144"/>
    <w:rsid w:val="00C50EE8"/>
    <w:rsid w:val="00C5105A"/>
    <w:rsid w:val="00C51218"/>
    <w:rsid w:val="00C5145A"/>
    <w:rsid w:val="00C51A12"/>
    <w:rsid w:val="00C51FC3"/>
    <w:rsid w:val="00C51FDE"/>
    <w:rsid w:val="00C532B0"/>
    <w:rsid w:val="00C53BF6"/>
    <w:rsid w:val="00C541D7"/>
    <w:rsid w:val="00C5463C"/>
    <w:rsid w:val="00C54CA9"/>
    <w:rsid w:val="00C559C8"/>
    <w:rsid w:val="00C56258"/>
    <w:rsid w:val="00C56A7A"/>
    <w:rsid w:val="00C56B61"/>
    <w:rsid w:val="00C56E3E"/>
    <w:rsid w:val="00C57520"/>
    <w:rsid w:val="00C577A6"/>
    <w:rsid w:val="00C57FB8"/>
    <w:rsid w:val="00C60E2F"/>
    <w:rsid w:val="00C60E57"/>
    <w:rsid w:val="00C60F3B"/>
    <w:rsid w:val="00C61C03"/>
    <w:rsid w:val="00C623F7"/>
    <w:rsid w:val="00C63973"/>
    <w:rsid w:val="00C63FD4"/>
    <w:rsid w:val="00C6403B"/>
    <w:rsid w:val="00C6541D"/>
    <w:rsid w:val="00C667E1"/>
    <w:rsid w:val="00C66F4D"/>
    <w:rsid w:val="00C66F98"/>
    <w:rsid w:val="00C6745F"/>
    <w:rsid w:val="00C67F94"/>
    <w:rsid w:val="00C71316"/>
    <w:rsid w:val="00C718FE"/>
    <w:rsid w:val="00C7303E"/>
    <w:rsid w:val="00C734AC"/>
    <w:rsid w:val="00C73528"/>
    <w:rsid w:val="00C74398"/>
    <w:rsid w:val="00C74940"/>
    <w:rsid w:val="00C7528E"/>
    <w:rsid w:val="00C7551B"/>
    <w:rsid w:val="00C75D05"/>
    <w:rsid w:val="00C75D29"/>
    <w:rsid w:val="00C765FD"/>
    <w:rsid w:val="00C76E64"/>
    <w:rsid w:val="00C80224"/>
    <w:rsid w:val="00C815B8"/>
    <w:rsid w:val="00C822E7"/>
    <w:rsid w:val="00C82D69"/>
    <w:rsid w:val="00C83680"/>
    <w:rsid w:val="00C83F7E"/>
    <w:rsid w:val="00C84432"/>
    <w:rsid w:val="00C84B84"/>
    <w:rsid w:val="00C852A5"/>
    <w:rsid w:val="00C85700"/>
    <w:rsid w:val="00C85BC9"/>
    <w:rsid w:val="00C85DB3"/>
    <w:rsid w:val="00C8621D"/>
    <w:rsid w:val="00C863B1"/>
    <w:rsid w:val="00C8647A"/>
    <w:rsid w:val="00C867D2"/>
    <w:rsid w:val="00C868F7"/>
    <w:rsid w:val="00C86ACA"/>
    <w:rsid w:val="00C86CAD"/>
    <w:rsid w:val="00C87415"/>
    <w:rsid w:val="00C87D5B"/>
    <w:rsid w:val="00C87FE1"/>
    <w:rsid w:val="00C90016"/>
    <w:rsid w:val="00C91841"/>
    <w:rsid w:val="00C918DB"/>
    <w:rsid w:val="00C91AF2"/>
    <w:rsid w:val="00C91C79"/>
    <w:rsid w:val="00C91FFB"/>
    <w:rsid w:val="00C920E1"/>
    <w:rsid w:val="00C923CE"/>
    <w:rsid w:val="00C925D1"/>
    <w:rsid w:val="00C92940"/>
    <w:rsid w:val="00C93534"/>
    <w:rsid w:val="00C93C11"/>
    <w:rsid w:val="00C94511"/>
    <w:rsid w:val="00C94C69"/>
    <w:rsid w:val="00C95D3D"/>
    <w:rsid w:val="00C95F1A"/>
    <w:rsid w:val="00C96DFD"/>
    <w:rsid w:val="00C97487"/>
    <w:rsid w:val="00C978F6"/>
    <w:rsid w:val="00C97D61"/>
    <w:rsid w:val="00CA085F"/>
    <w:rsid w:val="00CA0B40"/>
    <w:rsid w:val="00CA0C29"/>
    <w:rsid w:val="00CA1165"/>
    <w:rsid w:val="00CA1F87"/>
    <w:rsid w:val="00CA2311"/>
    <w:rsid w:val="00CA281B"/>
    <w:rsid w:val="00CA2E34"/>
    <w:rsid w:val="00CA31A5"/>
    <w:rsid w:val="00CA4BE1"/>
    <w:rsid w:val="00CA50F3"/>
    <w:rsid w:val="00CA6878"/>
    <w:rsid w:val="00CA6A09"/>
    <w:rsid w:val="00CA7185"/>
    <w:rsid w:val="00CA7700"/>
    <w:rsid w:val="00CA778D"/>
    <w:rsid w:val="00CA78CA"/>
    <w:rsid w:val="00CB04EE"/>
    <w:rsid w:val="00CB0548"/>
    <w:rsid w:val="00CB06DC"/>
    <w:rsid w:val="00CB0C36"/>
    <w:rsid w:val="00CB0E00"/>
    <w:rsid w:val="00CB2825"/>
    <w:rsid w:val="00CB2A15"/>
    <w:rsid w:val="00CB2A66"/>
    <w:rsid w:val="00CB2AB7"/>
    <w:rsid w:val="00CB3172"/>
    <w:rsid w:val="00CB4978"/>
    <w:rsid w:val="00CB4BCA"/>
    <w:rsid w:val="00CB580E"/>
    <w:rsid w:val="00CB6B1A"/>
    <w:rsid w:val="00CB6D20"/>
    <w:rsid w:val="00CB6D93"/>
    <w:rsid w:val="00CB766D"/>
    <w:rsid w:val="00CB786C"/>
    <w:rsid w:val="00CC128D"/>
    <w:rsid w:val="00CC171C"/>
    <w:rsid w:val="00CC1866"/>
    <w:rsid w:val="00CC27D2"/>
    <w:rsid w:val="00CC283D"/>
    <w:rsid w:val="00CC3183"/>
    <w:rsid w:val="00CC3433"/>
    <w:rsid w:val="00CC34CC"/>
    <w:rsid w:val="00CC37F1"/>
    <w:rsid w:val="00CC3805"/>
    <w:rsid w:val="00CC5397"/>
    <w:rsid w:val="00CC567E"/>
    <w:rsid w:val="00CC63A8"/>
    <w:rsid w:val="00CC6524"/>
    <w:rsid w:val="00CC6B07"/>
    <w:rsid w:val="00CC6DC5"/>
    <w:rsid w:val="00CC7A0D"/>
    <w:rsid w:val="00CC7ADA"/>
    <w:rsid w:val="00CC7CDB"/>
    <w:rsid w:val="00CD0023"/>
    <w:rsid w:val="00CD0121"/>
    <w:rsid w:val="00CD0163"/>
    <w:rsid w:val="00CD01EC"/>
    <w:rsid w:val="00CD20D7"/>
    <w:rsid w:val="00CD227D"/>
    <w:rsid w:val="00CD249F"/>
    <w:rsid w:val="00CD378E"/>
    <w:rsid w:val="00CD41F8"/>
    <w:rsid w:val="00CD469C"/>
    <w:rsid w:val="00CD4826"/>
    <w:rsid w:val="00CD4B9F"/>
    <w:rsid w:val="00CD4DD2"/>
    <w:rsid w:val="00CD51D1"/>
    <w:rsid w:val="00CD540E"/>
    <w:rsid w:val="00CD5A98"/>
    <w:rsid w:val="00CD668A"/>
    <w:rsid w:val="00CD6C39"/>
    <w:rsid w:val="00CD738A"/>
    <w:rsid w:val="00CD7FD8"/>
    <w:rsid w:val="00CE0A37"/>
    <w:rsid w:val="00CE1251"/>
    <w:rsid w:val="00CE161F"/>
    <w:rsid w:val="00CE1AE1"/>
    <w:rsid w:val="00CE1D5A"/>
    <w:rsid w:val="00CE2451"/>
    <w:rsid w:val="00CE2B9D"/>
    <w:rsid w:val="00CE2CE2"/>
    <w:rsid w:val="00CE2FCE"/>
    <w:rsid w:val="00CE32D2"/>
    <w:rsid w:val="00CE3DA6"/>
    <w:rsid w:val="00CE3E4F"/>
    <w:rsid w:val="00CE3E7E"/>
    <w:rsid w:val="00CE40AF"/>
    <w:rsid w:val="00CE4383"/>
    <w:rsid w:val="00CE4473"/>
    <w:rsid w:val="00CE46E2"/>
    <w:rsid w:val="00CE4BF4"/>
    <w:rsid w:val="00CE4F3E"/>
    <w:rsid w:val="00CE4F83"/>
    <w:rsid w:val="00CE4FA7"/>
    <w:rsid w:val="00CE5AF5"/>
    <w:rsid w:val="00CE5BFA"/>
    <w:rsid w:val="00CE5D36"/>
    <w:rsid w:val="00CE68E1"/>
    <w:rsid w:val="00CE7587"/>
    <w:rsid w:val="00CE7B32"/>
    <w:rsid w:val="00CF0DCF"/>
    <w:rsid w:val="00CF0EDF"/>
    <w:rsid w:val="00CF1D0D"/>
    <w:rsid w:val="00CF26B4"/>
    <w:rsid w:val="00CF2898"/>
    <w:rsid w:val="00CF3A4A"/>
    <w:rsid w:val="00CF3B9D"/>
    <w:rsid w:val="00CF42BF"/>
    <w:rsid w:val="00CF45E1"/>
    <w:rsid w:val="00CF47C4"/>
    <w:rsid w:val="00CF5058"/>
    <w:rsid w:val="00CF5B3C"/>
    <w:rsid w:val="00CF6C27"/>
    <w:rsid w:val="00CF6E57"/>
    <w:rsid w:val="00D00465"/>
    <w:rsid w:val="00D0051F"/>
    <w:rsid w:val="00D00602"/>
    <w:rsid w:val="00D00A3F"/>
    <w:rsid w:val="00D00EF8"/>
    <w:rsid w:val="00D0138A"/>
    <w:rsid w:val="00D01440"/>
    <w:rsid w:val="00D014BA"/>
    <w:rsid w:val="00D02784"/>
    <w:rsid w:val="00D02DAB"/>
    <w:rsid w:val="00D02DAE"/>
    <w:rsid w:val="00D02DD1"/>
    <w:rsid w:val="00D0388F"/>
    <w:rsid w:val="00D05088"/>
    <w:rsid w:val="00D06566"/>
    <w:rsid w:val="00D06783"/>
    <w:rsid w:val="00D074C2"/>
    <w:rsid w:val="00D079B5"/>
    <w:rsid w:val="00D07C60"/>
    <w:rsid w:val="00D10120"/>
    <w:rsid w:val="00D10256"/>
    <w:rsid w:val="00D10371"/>
    <w:rsid w:val="00D1152C"/>
    <w:rsid w:val="00D11883"/>
    <w:rsid w:val="00D11B9A"/>
    <w:rsid w:val="00D12DA6"/>
    <w:rsid w:val="00D13999"/>
    <w:rsid w:val="00D13F1C"/>
    <w:rsid w:val="00D1430B"/>
    <w:rsid w:val="00D143BD"/>
    <w:rsid w:val="00D147F3"/>
    <w:rsid w:val="00D14839"/>
    <w:rsid w:val="00D1494C"/>
    <w:rsid w:val="00D14A05"/>
    <w:rsid w:val="00D14E23"/>
    <w:rsid w:val="00D14FDE"/>
    <w:rsid w:val="00D157E8"/>
    <w:rsid w:val="00D159E9"/>
    <w:rsid w:val="00D15E8F"/>
    <w:rsid w:val="00D15FEA"/>
    <w:rsid w:val="00D163D5"/>
    <w:rsid w:val="00D20002"/>
    <w:rsid w:val="00D205BE"/>
    <w:rsid w:val="00D20608"/>
    <w:rsid w:val="00D207E7"/>
    <w:rsid w:val="00D20816"/>
    <w:rsid w:val="00D2085D"/>
    <w:rsid w:val="00D20BD9"/>
    <w:rsid w:val="00D20BF7"/>
    <w:rsid w:val="00D20D08"/>
    <w:rsid w:val="00D20F69"/>
    <w:rsid w:val="00D21ECF"/>
    <w:rsid w:val="00D2286C"/>
    <w:rsid w:val="00D228DF"/>
    <w:rsid w:val="00D22B49"/>
    <w:rsid w:val="00D23221"/>
    <w:rsid w:val="00D232DD"/>
    <w:rsid w:val="00D23776"/>
    <w:rsid w:val="00D241D8"/>
    <w:rsid w:val="00D24ADE"/>
    <w:rsid w:val="00D25175"/>
    <w:rsid w:val="00D25473"/>
    <w:rsid w:val="00D2588D"/>
    <w:rsid w:val="00D2592D"/>
    <w:rsid w:val="00D25C3E"/>
    <w:rsid w:val="00D25ED1"/>
    <w:rsid w:val="00D25F8A"/>
    <w:rsid w:val="00D2611E"/>
    <w:rsid w:val="00D267B5"/>
    <w:rsid w:val="00D27418"/>
    <w:rsid w:val="00D27A2C"/>
    <w:rsid w:val="00D27BF5"/>
    <w:rsid w:val="00D30162"/>
    <w:rsid w:val="00D301A3"/>
    <w:rsid w:val="00D305EC"/>
    <w:rsid w:val="00D30B29"/>
    <w:rsid w:val="00D31814"/>
    <w:rsid w:val="00D31A7D"/>
    <w:rsid w:val="00D31B88"/>
    <w:rsid w:val="00D32208"/>
    <w:rsid w:val="00D3242A"/>
    <w:rsid w:val="00D32531"/>
    <w:rsid w:val="00D3260A"/>
    <w:rsid w:val="00D32665"/>
    <w:rsid w:val="00D32961"/>
    <w:rsid w:val="00D33383"/>
    <w:rsid w:val="00D33E99"/>
    <w:rsid w:val="00D3453F"/>
    <w:rsid w:val="00D34BC6"/>
    <w:rsid w:val="00D34D85"/>
    <w:rsid w:val="00D3510D"/>
    <w:rsid w:val="00D35551"/>
    <w:rsid w:val="00D358F2"/>
    <w:rsid w:val="00D35D8D"/>
    <w:rsid w:val="00D360F6"/>
    <w:rsid w:val="00D36F9A"/>
    <w:rsid w:val="00D37231"/>
    <w:rsid w:val="00D37C1B"/>
    <w:rsid w:val="00D40A0F"/>
    <w:rsid w:val="00D41668"/>
    <w:rsid w:val="00D4184B"/>
    <w:rsid w:val="00D41ABB"/>
    <w:rsid w:val="00D42750"/>
    <w:rsid w:val="00D42755"/>
    <w:rsid w:val="00D4295A"/>
    <w:rsid w:val="00D42F26"/>
    <w:rsid w:val="00D4317D"/>
    <w:rsid w:val="00D4334B"/>
    <w:rsid w:val="00D43540"/>
    <w:rsid w:val="00D4364B"/>
    <w:rsid w:val="00D43671"/>
    <w:rsid w:val="00D43D21"/>
    <w:rsid w:val="00D43E37"/>
    <w:rsid w:val="00D43E66"/>
    <w:rsid w:val="00D449FD"/>
    <w:rsid w:val="00D44D99"/>
    <w:rsid w:val="00D44FE1"/>
    <w:rsid w:val="00D452DC"/>
    <w:rsid w:val="00D4636B"/>
    <w:rsid w:val="00D46862"/>
    <w:rsid w:val="00D46987"/>
    <w:rsid w:val="00D469D3"/>
    <w:rsid w:val="00D47247"/>
    <w:rsid w:val="00D500F9"/>
    <w:rsid w:val="00D50462"/>
    <w:rsid w:val="00D505FF"/>
    <w:rsid w:val="00D508D3"/>
    <w:rsid w:val="00D508FA"/>
    <w:rsid w:val="00D50BAF"/>
    <w:rsid w:val="00D510F9"/>
    <w:rsid w:val="00D515E6"/>
    <w:rsid w:val="00D516FE"/>
    <w:rsid w:val="00D5198D"/>
    <w:rsid w:val="00D51B0E"/>
    <w:rsid w:val="00D5233B"/>
    <w:rsid w:val="00D52CD3"/>
    <w:rsid w:val="00D531E0"/>
    <w:rsid w:val="00D53569"/>
    <w:rsid w:val="00D536FD"/>
    <w:rsid w:val="00D53922"/>
    <w:rsid w:val="00D5427C"/>
    <w:rsid w:val="00D54CFE"/>
    <w:rsid w:val="00D54EBB"/>
    <w:rsid w:val="00D5541B"/>
    <w:rsid w:val="00D55592"/>
    <w:rsid w:val="00D55799"/>
    <w:rsid w:val="00D56A66"/>
    <w:rsid w:val="00D56FC2"/>
    <w:rsid w:val="00D57455"/>
    <w:rsid w:val="00D600B0"/>
    <w:rsid w:val="00D6016F"/>
    <w:rsid w:val="00D60DAE"/>
    <w:rsid w:val="00D60F43"/>
    <w:rsid w:val="00D61405"/>
    <w:rsid w:val="00D615CD"/>
    <w:rsid w:val="00D6170D"/>
    <w:rsid w:val="00D62B67"/>
    <w:rsid w:val="00D62CED"/>
    <w:rsid w:val="00D63403"/>
    <w:rsid w:val="00D6361B"/>
    <w:rsid w:val="00D63665"/>
    <w:rsid w:val="00D647B5"/>
    <w:rsid w:val="00D652B9"/>
    <w:rsid w:val="00D653FD"/>
    <w:rsid w:val="00D668BD"/>
    <w:rsid w:val="00D704BB"/>
    <w:rsid w:val="00D70D17"/>
    <w:rsid w:val="00D7184A"/>
    <w:rsid w:val="00D71C7D"/>
    <w:rsid w:val="00D71D91"/>
    <w:rsid w:val="00D71F35"/>
    <w:rsid w:val="00D72352"/>
    <w:rsid w:val="00D724E3"/>
    <w:rsid w:val="00D7297B"/>
    <w:rsid w:val="00D72AD7"/>
    <w:rsid w:val="00D73263"/>
    <w:rsid w:val="00D73E0A"/>
    <w:rsid w:val="00D74617"/>
    <w:rsid w:val="00D7474F"/>
    <w:rsid w:val="00D74CC9"/>
    <w:rsid w:val="00D75703"/>
    <w:rsid w:val="00D76762"/>
    <w:rsid w:val="00D76912"/>
    <w:rsid w:val="00D77791"/>
    <w:rsid w:val="00D77A69"/>
    <w:rsid w:val="00D802F1"/>
    <w:rsid w:val="00D80929"/>
    <w:rsid w:val="00D80E8A"/>
    <w:rsid w:val="00D811D3"/>
    <w:rsid w:val="00D81E1B"/>
    <w:rsid w:val="00D81E76"/>
    <w:rsid w:val="00D826C1"/>
    <w:rsid w:val="00D82A21"/>
    <w:rsid w:val="00D82CCC"/>
    <w:rsid w:val="00D82E94"/>
    <w:rsid w:val="00D842D2"/>
    <w:rsid w:val="00D84356"/>
    <w:rsid w:val="00D8443E"/>
    <w:rsid w:val="00D84771"/>
    <w:rsid w:val="00D850C2"/>
    <w:rsid w:val="00D8527B"/>
    <w:rsid w:val="00D857FC"/>
    <w:rsid w:val="00D864D6"/>
    <w:rsid w:val="00D869F5"/>
    <w:rsid w:val="00D86C93"/>
    <w:rsid w:val="00D8700F"/>
    <w:rsid w:val="00D8709D"/>
    <w:rsid w:val="00D87761"/>
    <w:rsid w:val="00D87B9C"/>
    <w:rsid w:val="00D90E11"/>
    <w:rsid w:val="00D911F7"/>
    <w:rsid w:val="00D919EA"/>
    <w:rsid w:val="00D92514"/>
    <w:rsid w:val="00D929F8"/>
    <w:rsid w:val="00D93021"/>
    <w:rsid w:val="00D93C53"/>
    <w:rsid w:val="00D948B5"/>
    <w:rsid w:val="00D95327"/>
    <w:rsid w:val="00D955B8"/>
    <w:rsid w:val="00D96052"/>
    <w:rsid w:val="00D964D0"/>
    <w:rsid w:val="00D9664F"/>
    <w:rsid w:val="00D969C7"/>
    <w:rsid w:val="00D96A16"/>
    <w:rsid w:val="00D96CEA"/>
    <w:rsid w:val="00D97166"/>
    <w:rsid w:val="00DA02DA"/>
    <w:rsid w:val="00DA05E4"/>
    <w:rsid w:val="00DA0C9C"/>
    <w:rsid w:val="00DA117F"/>
    <w:rsid w:val="00DA1755"/>
    <w:rsid w:val="00DA1A7E"/>
    <w:rsid w:val="00DA1DFB"/>
    <w:rsid w:val="00DA2110"/>
    <w:rsid w:val="00DA28A1"/>
    <w:rsid w:val="00DA2931"/>
    <w:rsid w:val="00DA2C53"/>
    <w:rsid w:val="00DA33CD"/>
    <w:rsid w:val="00DA33ED"/>
    <w:rsid w:val="00DA3C71"/>
    <w:rsid w:val="00DA4CCF"/>
    <w:rsid w:val="00DA4D0B"/>
    <w:rsid w:val="00DA4F03"/>
    <w:rsid w:val="00DA5540"/>
    <w:rsid w:val="00DA5649"/>
    <w:rsid w:val="00DA5B88"/>
    <w:rsid w:val="00DA6318"/>
    <w:rsid w:val="00DA63F3"/>
    <w:rsid w:val="00DA6B06"/>
    <w:rsid w:val="00DA6BF2"/>
    <w:rsid w:val="00DA6D96"/>
    <w:rsid w:val="00DA7AF6"/>
    <w:rsid w:val="00DA7E8E"/>
    <w:rsid w:val="00DB0045"/>
    <w:rsid w:val="00DB0081"/>
    <w:rsid w:val="00DB0208"/>
    <w:rsid w:val="00DB0A25"/>
    <w:rsid w:val="00DB1015"/>
    <w:rsid w:val="00DB11D1"/>
    <w:rsid w:val="00DB196F"/>
    <w:rsid w:val="00DB1A1A"/>
    <w:rsid w:val="00DB2254"/>
    <w:rsid w:val="00DB287C"/>
    <w:rsid w:val="00DB2B58"/>
    <w:rsid w:val="00DB2BCF"/>
    <w:rsid w:val="00DB3135"/>
    <w:rsid w:val="00DB3361"/>
    <w:rsid w:val="00DB39E4"/>
    <w:rsid w:val="00DB433A"/>
    <w:rsid w:val="00DB47D7"/>
    <w:rsid w:val="00DB528E"/>
    <w:rsid w:val="00DB5813"/>
    <w:rsid w:val="00DB58E5"/>
    <w:rsid w:val="00DB5ABD"/>
    <w:rsid w:val="00DB623D"/>
    <w:rsid w:val="00DB6259"/>
    <w:rsid w:val="00DB6580"/>
    <w:rsid w:val="00DB6A35"/>
    <w:rsid w:val="00DB6ABA"/>
    <w:rsid w:val="00DB7031"/>
    <w:rsid w:val="00DB7054"/>
    <w:rsid w:val="00DC03DC"/>
    <w:rsid w:val="00DC03DE"/>
    <w:rsid w:val="00DC0AC5"/>
    <w:rsid w:val="00DC1224"/>
    <w:rsid w:val="00DC189C"/>
    <w:rsid w:val="00DC18C3"/>
    <w:rsid w:val="00DC222B"/>
    <w:rsid w:val="00DC4CEA"/>
    <w:rsid w:val="00DC4D50"/>
    <w:rsid w:val="00DC5594"/>
    <w:rsid w:val="00DC5659"/>
    <w:rsid w:val="00DC57B2"/>
    <w:rsid w:val="00DC6697"/>
    <w:rsid w:val="00DC675E"/>
    <w:rsid w:val="00DC74A7"/>
    <w:rsid w:val="00DC7B2D"/>
    <w:rsid w:val="00DC7E14"/>
    <w:rsid w:val="00DD05A8"/>
    <w:rsid w:val="00DD0AA6"/>
    <w:rsid w:val="00DD1678"/>
    <w:rsid w:val="00DD1983"/>
    <w:rsid w:val="00DD1CDC"/>
    <w:rsid w:val="00DD1FFB"/>
    <w:rsid w:val="00DD2E6B"/>
    <w:rsid w:val="00DD2EDD"/>
    <w:rsid w:val="00DD3022"/>
    <w:rsid w:val="00DD326D"/>
    <w:rsid w:val="00DD376A"/>
    <w:rsid w:val="00DD3BA5"/>
    <w:rsid w:val="00DD47A7"/>
    <w:rsid w:val="00DD4B75"/>
    <w:rsid w:val="00DD56E7"/>
    <w:rsid w:val="00DD57CB"/>
    <w:rsid w:val="00DD5C4D"/>
    <w:rsid w:val="00DD61C9"/>
    <w:rsid w:val="00DD61DC"/>
    <w:rsid w:val="00DD6540"/>
    <w:rsid w:val="00DD68F7"/>
    <w:rsid w:val="00DD6D92"/>
    <w:rsid w:val="00DD6FEB"/>
    <w:rsid w:val="00DD71F3"/>
    <w:rsid w:val="00DD7971"/>
    <w:rsid w:val="00DD7E1C"/>
    <w:rsid w:val="00DD7EE7"/>
    <w:rsid w:val="00DE0A06"/>
    <w:rsid w:val="00DE1AD2"/>
    <w:rsid w:val="00DE1B4D"/>
    <w:rsid w:val="00DE27EA"/>
    <w:rsid w:val="00DE2BED"/>
    <w:rsid w:val="00DE2D4C"/>
    <w:rsid w:val="00DE30A3"/>
    <w:rsid w:val="00DE3114"/>
    <w:rsid w:val="00DE3205"/>
    <w:rsid w:val="00DE3C4B"/>
    <w:rsid w:val="00DE59B6"/>
    <w:rsid w:val="00DE5E0D"/>
    <w:rsid w:val="00DE62C0"/>
    <w:rsid w:val="00DE6EF8"/>
    <w:rsid w:val="00DE70B9"/>
    <w:rsid w:val="00DE7187"/>
    <w:rsid w:val="00DE788E"/>
    <w:rsid w:val="00DE7939"/>
    <w:rsid w:val="00DE7ECB"/>
    <w:rsid w:val="00DF0107"/>
    <w:rsid w:val="00DF072A"/>
    <w:rsid w:val="00DF13A3"/>
    <w:rsid w:val="00DF1488"/>
    <w:rsid w:val="00DF154F"/>
    <w:rsid w:val="00DF1C99"/>
    <w:rsid w:val="00DF2464"/>
    <w:rsid w:val="00DF28C0"/>
    <w:rsid w:val="00DF2E9A"/>
    <w:rsid w:val="00DF309E"/>
    <w:rsid w:val="00DF35BA"/>
    <w:rsid w:val="00DF3E60"/>
    <w:rsid w:val="00DF3FCB"/>
    <w:rsid w:val="00DF4250"/>
    <w:rsid w:val="00DF42EA"/>
    <w:rsid w:val="00DF5042"/>
    <w:rsid w:val="00DF51E9"/>
    <w:rsid w:val="00DF52D2"/>
    <w:rsid w:val="00DF63CF"/>
    <w:rsid w:val="00DF76C9"/>
    <w:rsid w:val="00E00192"/>
    <w:rsid w:val="00E0051F"/>
    <w:rsid w:val="00E0069E"/>
    <w:rsid w:val="00E00991"/>
    <w:rsid w:val="00E01364"/>
    <w:rsid w:val="00E018B8"/>
    <w:rsid w:val="00E01AA2"/>
    <w:rsid w:val="00E01B6F"/>
    <w:rsid w:val="00E01F1E"/>
    <w:rsid w:val="00E020E7"/>
    <w:rsid w:val="00E02102"/>
    <w:rsid w:val="00E02959"/>
    <w:rsid w:val="00E0299E"/>
    <w:rsid w:val="00E02DD0"/>
    <w:rsid w:val="00E030F4"/>
    <w:rsid w:val="00E03457"/>
    <w:rsid w:val="00E03587"/>
    <w:rsid w:val="00E0393D"/>
    <w:rsid w:val="00E04E51"/>
    <w:rsid w:val="00E051AC"/>
    <w:rsid w:val="00E05216"/>
    <w:rsid w:val="00E0539A"/>
    <w:rsid w:val="00E0577E"/>
    <w:rsid w:val="00E0625A"/>
    <w:rsid w:val="00E069BC"/>
    <w:rsid w:val="00E079FA"/>
    <w:rsid w:val="00E07BE4"/>
    <w:rsid w:val="00E07F02"/>
    <w:rsid w:val="00E10140"/>
    <w:rsid w:val="00E109B4"/>
    <w:rsid w:val="00E10C9E"/>
    <w:rsid w:val="00E11677"/>
    <w:rsid w:val="00E11978"/>
    <w:rsid w:val="00E11BA4"/>
    <w:rsid w:val="00E12261"/>
    <w:rsid w:val="00E12968"/>
    <w:rsid w:val="00E12A2D"/>
    <w:rsid w:val="00E130A6"/>
    <w:rsid w:val="00E137C1"/>
    <w:rsid w:val="00E13B66"/>
    <w:rsid w:val="00E13F23"/>
    <w:rsid w:val="00E13F55"/>
    <w:rsid w:val="00E14388"/>
    <w:rsid w:val="00E1441F"/>
    <w:rsid w:val="00E14915"/>
    <w:rsid w:val="00E15370"/>
    <w:rsid w:val="00E15776"/>
    <w:rsid w:val="00E1578D"/>
    <w:rsid w:val="00E158B0"/>
    <w:rsid w:val="00E15D1A"/>
    <w:rsid w:val="00E16181"/>
    <w:rsid w:val="00E161D6"/>
    <w:rsid w:val="00E161F1"/>
    <w:rsid w:val="00E16277"/>
    <w:rsid w:val="00E167B4"/>
    <w:rsid w:val="00E17067"/>
    <w:rsid w:val="00E179B0"/>
    <w:rsid w:val="00E17AEF"/>
    <w:rsid w:val="00E20710"/>
    <w:rsid w:val="00E207E7"/>
    <w:rsid w:val="00E20E2F"/>
    <w:rsid w:val="00E20F7A"/>
    <w:rsid w:val="00E21095"/>
    <w:rsid w:val="00E223F2"/>
    <w:rsid w:val="00E22408"/>
    <w:rsid w:val="00E224CF"/>
    <w:rsid w:val="00E22AC4"/>
    <w:rsid w:val="00E23046"/>
    <w:rsid w:val="00E233E4"/>
    <w:rsid w:val="00E2373F"/>
    <w:rsid w:val="00E23837"/>
    <w:rsid w:val="00E2429C"/>
    <w:rsid w:val="00E24447"/>
    <w:rsid w:val="00E246ED"/>
    <w:rsid w:val="00E24918"/>
    <w:rsid w:val="00E24A56"/>
    <w:rsid w:val="00E2583A"/>
    <w:rsid w:val="00E25E84"/>
    <w:rsid w:val="00E27152"/>
    <w:rsid w:val="00E27195"/>
    <w:rsid w:val="00E27EDD"/>
    <w:rsid w:val="00E3029D"/>
    <w:rsid w:val="00E306EA"/>
    <w:rsid w:val="00E30B4F"/>
    <w:rsid w:val="00E30B7A"/>
    <w:rsid w:val="00E31D50"/>
    <w:rsid w:val="00E32575"/>
    <w:rsid w:val="00E327C4"/>
    <w:rsid w:val="00E32F5F"/>
    <w:rsid w:val="00E334B9"/>
    <w:rsid w:val="00E338E8"/>
    <w:rsid w:val="00E33902"/>
    <w:rsid w:val="00E33E7B"/>
    <w:rsid w:val="00E3411E"/>
    <w:rsid w:val="00E34298"/>
    <w:rsid w:val="00E346A5"/>
    <w:rsid w:val="00E351FA"/>
    <w:rsid w:val="00E35AD5"/>
    <w:rsid w:val="00E3636F"/>
    <w:rsid w:val="00E36858"/>
    <w:rsid w:val="00E368D0"/>
    <w:rsid w:val="00E372F9"/>
    <w:rsid w:val="00E373D8"/>
    <w:rsid w:val="00E378CB"/>
    <w:rsid w:val="00E37A14"/>
    <w:rsid w:val="00E37B63"/>
    <w:rsid w:val="00E4055F"/>
    <w:rsid w:val="00E40EDA"/>
    <w:rsid w:val="00E4107C"/>
    <w:rsid w:val="00E41B71"/>
    <w:rsid w:val="00E41FD7"/>
    <w:rsid w:val="00E42237"/>
    <w:rsid w:val="00E43292"/>
    <w:rsid w:val="00E433D6"/>
    <w:rsid w:val="00E4658E"/>
    <w:rsid w:val="00E46CB6"/>
    <w:rsid w:val="00E470B0"/>
    <w:rsid w:val="00E50414"/>
    <w:rsid w:val="00E5046D"/>
    <w:rsid w:val="00E505CC"/>
    <w:rsid w:val="00E50A0D"/>
    <w:rsid w:val="00E50C37"/>
    <w:rsid w:val="00E50F28"/>
    <w:rsid w:val="00E513B1"/>
    <w:rsid w:val="00E5166C"/>
    <w:rsid w:val="00E51BF7"/>
    <w:rsid w:val="00E52104"/>
    <w:rsid w:val="00E52176"/>
    <w:rsid w:val="00E52BD5"/>
    <w:rsid w:val="00E530B7"/>
    <w:rsid w:val="00E533FF"/>
    <w:rsid w:val="00E534A2"/>
    <w:rsid w:val="00E537C2"/>
    <w:rsid w:val="00E53CF6"/>
    <w:rsid w:val="00E5441F"/>
    <w:rsid w:val="00E54420"/>
    <w:rsid w:val="00E54582"/>
    <w:rsid w:val="00E5475B"/>
    <w:rsid w:val="00E54D5E"/>
    <w:rsid w:val="00E55138"/>
    <w:rsid w:val="00E5521C"/>
    <w:rsid w:val="00E55342"/>
    <w:rsid w:val="00E557A6"/>
    <w:rsid w:val="00E55842"/>
    <w:rsid w:val="00E55D91"/>
    <w:rsid w:val="00E5659B"/>
    <w:rsid w:val="00E56C32"/>
    <w:rsid w:val="00E56F3F"/>
    <w:rsid w:val="00E57357"/>
    <w:rsid w:val="00E57361"/>
    <w:rsid w:val="00E576DF"/>
    <w:rsid w:val="00E60087"/>
    <w:rsid w:val="00E6019D"/>
    <w:rsid w:val="00E6029B"/>
    <w:rsid w:val="00E60637"/>
    <w:rsid w:val="00E60B01"/>
    <w:rsid w:val="00E60D87"/>
    <w:rsid w:val="00E61CBC"/>
    <w:rsid w:val="00E63E9A"/>
    <w:rsid w:val="00E649E3"/>
    <w:rsid w:val="00E64F2D"/>
    <w:rsid w:val="00E65546"/>
    <w:rsid w:val="00E66576"/>
    <w:rsid w:val="00E6669F"/>
    <w:rsid w:val="00E6678F"/>
    <w:rsid w:val="00E66E65"/>
    <w:rsid w:val="00E66EDD"/>
    <w:rsid w:val="00E674CE"/>
    <w:rsid w:val="00E677DB"/>
    <w:rsid w:val="00E67D26"/>
    <w:rsid w:val="00E7051F"/>
    <w:rsid w:val="00E71016"/>
    <w:rsid w:val="00E7146F"/>
    <w:rsid w:val="00E716F3"/>
    <w:rsid w:val="00E71B55"/>
    <w:rsid w:val="00E71C6D"/>
    <w:rsid w:val="00E71CB7"/>
    <w:rsid w:val="00E71D06"/>
    <w:rsid w:val="00E71E09"/>
    <w:rsid w:val="00E721AB"/>
    <w:rsid w:val="00E72637"/>
    <w:rsid w:val="00E7276F"/>
    <w:rsid w:val="00E72C1C"/>
    <w:rsid w:val="00E73001"/>
    <w:rsid w:val="00E73994"/>
    <w:rsid w:val="00E73B06"/>
    <w:rsid w:val="00E73BDF"/>
    <w:rsid w:val="00E740BF"/>
    <w:rsid w:val="00E74A1E"/>
    <w:rsid w:val="00E74B8A"/>
    <w:rsid w:val="00E7522F"/>
    <w:rsid w:val="00E757D4"/>
    <w:rsid w:val="00E75AB0"/>
    <w:rsid w:val="00E7656F"/>
    <w:rsid w:val="00E767AA"/>
    <w:rsid w:val="00E76873"/>
    <w:rsid w:val="00E76C17"/>
    <w:rsid w:val="00E76F97"/>
    <w:rsid w:val="00E77731"/>
    <w:rsid w:val="00E77831"/>
    <w:rsid w:val="00E77887"/>
    <w:rsid w:val="00E77A66"/>
    <w:rsid w:val="00E8013F"/>
    <w:rsid w:val="00E81D0F"/>
    <w:rsid w:val="00E81E3D"/>
    <w:rsid w:val="00E821F2"/>
    <w:rsid w:val="00E82468"/>
    <w:rsid w:val="00E827BC"/>
    <w:rsid w:val="00E82FFC"/>
    <w:rsid w:val="00E83266"/>
    <w:rsid w:val="00E8355B"/>
    <w:rsid w:val="00E844AB"/>
    <w:rsid w:val="00E84F32"/>
    <w:rsid w:val="00E84F63"/>
    <w:rsid w:val="00E85CA0"/>
    <w:rsid w:val="00E87AE7"/>
    <w:rsid w:val="00E87FB7"/>
    <w:rsid w:val="00E87FEF"/>
    <w:rsid w:val="00E908E8"/>
    <w:rsid w:val="00E90D07"/>
    <w:rsid w:val="00E90FDB"/>
    <w:rsid w:val="00E9113B"/>
    <w:rsid w:val="00E91425"/>
    <w:rsid w:val="00E917B7"/>
    <w:rsid w:val="00E91ED5"/>
    <w:rsid w:val="00E91F2A"/>
    <w:rsid w:val="00E92070"/>
    <w:rsid w:val="00E924BA"/>
    <w:rsid w:val="00E92BC5"/>
    <w:rsid w:val="00E9334D"/>
    <w:rsid w:val="00E937FF"/>
    <w:rsid w:val="00E9383D"/>
    <w:rsid w:val="00E94AEF"/>
    <w:rsid w:val="00E9502E"/>
    <w:rsid w:val="00E950FD"/>
    <w:rsid w:val="00E95A5D"/>
    <w:rsid w:val="00E969C5"/>
    <w:rsid w:val="00E97274"/>
    <w:rsid w:val="00E9742F"/>
    <w:rsid w:val="00EA113B"/>
    <w:rsid w:val="00EA1141"/>
    <w:rsid w:val="00EA1917"/>
    <w:rsid w:val="00EA19EE"/>
    <w:rsid w:val="00EA1A03"/>
    <w:rsid w:val="00EA1ED3"/>
    <w:rsid w:val="00EA21B5"/>
    <w:rsid w:val="00EA4023"/>
    <w:rsid w:val="00EA40C3"/>
    <w:rsid w:val="00EA418D"/>
    <w:rsid w:val="00EA43A5"/>
    <w:rsid w:val="00EA441C"/>
    <w:rsid w:val="00EA487A"/>
    <w:rsid w:val="00EA55BF"/>
    <w:rsid w:val="00EA5732"/>
    <w:rsid w:val="00EA5BC9"/>
    <w:rsid w:val="00EA5EE8"/>
    <w:rsid w:val="00EA640D"/>
    <w:rsid w:val="00EA6803"/>
    <w:rsid w:val="00EA6B8A"/>
    <w:rsid w:val="00EA6F64"/>
    <w:rsid w:val="00EA7336"/>
    <w:rsid w:val="00EA775F"/>
    <w:rsid w:val="00EA7865"/>
    <w:rsid w:val="00EB14A5"/>
    <w:rsid w:val="00EB1AF2"/>
    <w:rsid w:val="00EB1EC2"/>
    <w:rsid w:val="00EB2096"/>
    <w:rsid w:val="00EB2306"/>
    <w:rsid w:val="00EB2834"/>
    <w:rsid w:val="00EB3AAB"/>
    <w:rsid w:val="00EB3F3C"/>
    <w:rsid w:val="00EB42DB"/>
    <w:rsid w:val="00EB495A"/>
    <w:rsid w:val="00EB52B7"/>
    <w:rsid w:val="00EB6072"/>
    <w:rsid w:val="00EB66EB"/>
    <w:rsid w:val="00EB6E8B"/>
    <w:rsid w:val="00EB7619"/>
    <w:rsid w:val="00EB7894"/>
    <w:rsid w:val="00EC0523"/>
    <w:rsid w:val="00EC09E3"/>
    <w:rsid w:val="00EC0B90"/>
    <w:rsid w:val="00EC0CEC"/>
    <w:rsid w:val="00EC0ED5"/>
    <w:rsid w:val="00EC11F3"/>
    <w:rsid w:val="00EC18E1"/>
    <w:rsid w:val="00EC1EE4"/>
    <w:rsid w:val="00EC2428"/>
    <w:rsid w:val="00EC27EE"/>
    <w:rsid w:val="00EC2E60"/>
    <w:rsid w:val="00EC3055"/>
    <w:rsid w:val="00EC3314"/>
    <w:rsid w:val="00EC331D"/>
    <w:rsid w:val="00EC3517"/>
    <w:rsid w:val="00EC3BB9"/>
    <w:rsid w:val="00EC46FA"/>
    <w:rsid w:val="00EC47DA"/>
    <w:rsid w:val="00EC53C3"/>
    <w:rsid w:val="00EC5A16"/>
    <w:rsid w:val="00EC5B8C"/>
    <w:rsid w:val="00EC6AD5"/>
    <w:rsid w:val="00EC6E3F"/>
    <w:rsid w:val="00EC6ED3"/>
    <w:rsid w:val="00EC7393"/>
    <w:rsid w:val="00EC750B"/>
    <w:rsid w:val="00EC786C"/>
    <w:rsid w:val="00ED00A3"/>
    <w:rsid w:val="00ED01BE"/>
    <w:rsid w:val="00ED0F46"/>
    <w:rsid w:val="00ED119F"/>
    <w:rsid w:val="00ED1F94"/>
    <w:rsid w:val="00ED209D"/>
    <w:rsid w:val="00ED2360"/>
    <w:rsid w:val="00ED24AD"/>
    <w:rsid w:val="00ED2938"/>
    <w:rsid w:val="00ED2F62"/>
    <w:rsid w:val="00ED2F8D"/>
    <w:rsid w:val="00ED374F"/>
    <w:rsid w:val="00ED3A2B"/>
    <w:rsid w:val="00ED3E0B"/>
    <w:rsid w:val="00ED433D"/>
    <w:rsid w:val="00ED47A7"/>
    <w:rsid w:val="00ED483D"/>
    <w:rsid w:val="00ED6262"/>
    <w:rsid w:val="00ED66FC"/>
    <w:rsid w:val="00ED6C3C"/>
    <w:rsid w:val="00ED6DCA"/>
    <w:rsid w:val="00ED7272"/>
    <w:rsid w:val="00ED77C3"/>
    <w:rsid w:val="00ED7CC5"/>
    <w:rsid w:val="00EE02A9"/>
    <w:rsid w:val="00EE03EE"/>
    <w:rsid w:val="00EE0E19"/>
    <w:rsid w:val="00EE255A"/>
    <w:rsid w:val="00EE2837"/>
    <w:rsid w:val="00EE28B3"/>
    <w:rsid w:val="00EE28EF"/>
    <w:rsid w:val="00EE2B72"/>
    <w:rsid w:val="00EE2B7A"/>
    <w:rsid w:val="00EE33A9"/>
    <w:rsid w:val="00EE3A61"/>
    <w:rsid w:val="00EE3BA8"/>
    <w:rsid w:val="00EE463A"/>
    <w:rsid w:val="00EE4FE1"/>
    <w:rsid w:val="00EE501D"/>
    <w:rsid w:val="00EE5096"/>
    <w:rsid w:val="00EE5529"/>
    <w:rsid w:val="00EE5829"/>
    <w:rsid w:val="00EE5A45"/>
    <w:rsid w:val="00EE631B"/>
    <w:rsid w:val="00EE78C1"/>
    <w:rsid w:val="00EE7966"/>
    <w:rsid w:val="00EE7A82"/>
    <w:rsid w:val="00EE7E78"/>
    <w:rsid w:val="00EF022E"/>
    <w:rsid w:val="00EF09F4"/>
    <w:rsid w:val="00EF0BEC"/>
    <w:rsid w:val="00EF11EC"/>
    <w:rsid w:val="00EF12E9"/>
    <w:rsid w:val="00EF16BF"/>
    <w:rsid w:val="00EF16D7"/>
    <w:rsid w:val="00EF1A9F"/>
    <w:rsid w:val="00EF1DF6"/>
    <w:rsid w:val="00EF23C8"/>
    <w:rsid w:val="00EF27FA"/>
    <w:rsid w:val="00EF2C71"/>
    <w:rsid w:val="00EF3FFF"/>
    <w:rsid w:val="00EF43E2"/>
    <w:rsid w:val="00EF46A0"/>
    <w:rsid w:val="00EF475A"/>
    <w:rsid w:val="00EF482F"/>
    <w:rsid w:val="00EF4B37"/>
    <w:rsid w:val="00EF4D66"/>
    <w:rsid w:val="00EF5BC9"/>
    <w:rsid w:val="00F00280"/>
    <w:rsid w:val="00F0032F"/>
    <w:rsid w:val="00F01900"/>
    <w:rsid w:val="00F01A2D"/>
    <w:rsid w:val="00F01ACA"/>
    <w:rsid w:val="00F01CA0"/>
    <w:rsid w:val="00F02955"/>
    <w:rsid w:val="00F039AF"/>
    <w:rsid w:val="00F03A7A"/>
    <w:rsid w:val="00F03A9B"/>
    <w:rsid w:val="00F03E80"/>
    <w:rsid w:val="00F04230"/>
    <w:rsid w:val="00F04CFD"/>
    <w:rsid w:val="00F04D22"/>
    <w:rsid w:val="00F057C1"/>
    <w:rsid w:val="00F05DBC"/>
    <w:rsid w:val="00F06299"/>
    <w:rsid w:val="00F06402"/>
    <w:rsid w:val="00F06BEA"/>
    <w:rsid w:val="00F07132"/>
    <w:rsid w:val="00F1048F"/>
    <w:rsid w:val="00F10B23"/>
    <w:rsid w:val="00F10FB6"/>
    <w:rsid w:val="00F11712"/>
    <w:rsid w:val="00F11787"/>
    <w:rsid w:val="00F11CAD"/>
    <w:rsid w:val="00F12148"/>
    <w:rsid w:val="00F12310"/>
    <w:rsid w:val="00F13509"/>
    <w:rsid w:val="00F13F23"/>
    <w:rsid w:val="00F13FA0"/>
    <w:rsid w:val="00F144CE"/>
    <w:rsid w:val="00F14502"/>
    <w:rsid w:val="00F1460E"/>
    <w:rsid w:val="00F156D4"/>
    <w:rsid w:val="00F15C48"/>
    <w:rsid w:val="00F16680"/>
    <w:rsid w:val="00F16BD3"/>
    <w:rsid w:val="00F17264"/>
    <w:rsid w:val="00F17402"/>
    <w:rsid w:val="00F200F0"/>
    <w:rsid w:val="00F20601"/>
    <w:rsid w:val="00F20F95"/>
    <w:rsid w:val="00F21159"/>
    <w:rsid w:val="00F21629"/>
    <w:rsid w:val="00F217E4"/>
    <w:rsid w:val="00F21D8A"/>
    <w:rsid w:val="00F22993"/>
    <w:rsid w:val="00F22C14"/>
    <w:rsid w:val="00F22DF3"/>
    <w:rsid w:val="00F23186"/>
    <w:rsid w:val="00F233DB"/>
    <w:rsid w:val="00F24451"/>
    <w:rsid w:val="00F24C03"/>
    <w:rsid w:val="00F2545A"/>
    <w:rsid w:val="00F25F95"/>
    <w:rsid w:val="00F25FDB"/>
    <w:rsid w:val="00F26664"/>
    <w:rsid w:val="00F26911"/>
    <w:rsid w:val="00F26F59"/>
    <w:rsid w:val="00F31109"/>
    <w:rsid w:val="00F3134F"/>
    <w:rsid w:val="00F316EB"/>
    <w:rsid w:val="00F32015"/>
    <w:rsid w:val="00F32823"/>
    <w:rsid w:val="00F32A2B"/>
    <w:rsid w:val="00F32D6D"/>
    <w:rsid w:val="00F32EB6"/>
    <w:rsid w:val="00F335B2"/>
    <w:rsid w:val="00F34412"/>
    <w:rsid w:val="00F348A8"/>
    <w:rsid w:val="00F35AE8"/>
    <w:rsid w:val="00F35C83"/>
    <w:rsid w:val="00F36079"/>
    <w:rsid w:val="00F3634A"/>
    <w:rsid w:val="00F36524"/>
    <w:rsid w:val="00F3727A"/>
    <w:rsid w:val="00F3750D"/>
    <w:rsid w:val="00F3766E"/>
    <w:rsid w:val="00F37B73"/>
    <w:rsid w:val="00F37D4B"/>
    <w:rsid w:val="00F40358"/>
    <w:rsid w:val="00F403D4"/>
    <w:rsid w:val="00F405F6"/>
    <w:rsid w:val="00F40F31"/>
    <w:rsid w:val="00F40F9C"/>
    <w:rsid w:val="00F41001"/>
    <w:rsid w:val="00F41657"/>
    <w:rsid w:val="00F4304D"/>
    <w:rsid w:val="00F43118"/>
    <w:rsid w:val="00F43D70"/>
    <w:rsid w:val="00F43EAE"/>
    <w:rsid w:val="00F4452F"/>
    <w:rsid w:val="00F445A9"/>
    <w:rsid w:val="00F448A5"/>
    <w:rsid w:val="00F44C48"/>
    <w:rsid w:val="00F451C7"/>
    <w:rsid w:val="00F45B17"/>
    <w:rsid w:val="00F469BD"/>
    <w:rsid w:val="00F46B75"/>
    <w:rsid w:val="00F4749E"/>
    <w:rsid w:val="00F47696"/>
    <w:rsid w:val="00F47C02"/>
    <w:rsid w:val="00F50332"/>
    <w:rsid w:val="00F51F20"/>
    <w:rsid w:val="00F51F39"/>
    <w:rsid w:val="00F5282A"/>
    <w:rsid w:val="00F530F1"/>
    <w:rsid w:val="00F53248"/>
    <w:rsid w:val="00F53329"/>
    <w:rsid w:val="00F53DE5"/>
    <w:rsid w:val="00F53DEC"/>
    <w:rsid w:val="00F549D7"/>
    <w:rsid w:val="00F55324"/>
    <w:rsid w:val="00F5537F"/>
    <w:rsid w:val="00F555CF"/>
    <w:rsid w:val="00F558A9"/>
    <w:rsid w:val="00F55A53"/>
    <w:rsid w:val="00F55B96"/>
    <w:rsid w:val="00F55E65"/>
    <w:rsid w:val="00F56082"/>
    <w:rsid w:val="00F5638B"/>
    <w:rsid w:val="00F567E5"/>
    <w:rsid w:val="00F568AB"/>
    <w:rsid w:val="00F570DF"/>
    <w:rsid w:val="00F572DA"/>
    <w:rsid w:val="00F57311"/>
    <w:rsid w:val="00F57797"/>
    <w:rsid w:val="00F57B3E"/>
    <w:rsid w:val="00F60C91"/>
    <w:rsid w:val="00F61199"/>
    <w:rsid w:val="00F6238B"/>
    <w:rsid w:val="00F6284B"/>
    <w:rsid w:val="00F6368B"/>
    <w:rsid w:val="00F63BA1"/>
    <w:rsid w:val="00F63D69"/>
    <w:rsid w:val="00F641C3"/>
    <w:rsid w:val="00F64241"/>
    <w:rsid w:val="00F6429E"/>
    <w:rsid w:val="00F64501"/>
    <w:rsid w:val="00F646ED"/>
    <w:rsid w:val="00F649FD"/>
    <w:rsid w:val="00F64D72"/>
    <w:rsid w:val="00F64E08"/>
    <w:rsid w:val="00F657B1"/>
    <w:rsid w:val="00F660F1"/>
    <w:rsid w:val="00F663CA"/>
    <w:rsid w:val="00F678D9"/>
    <w:rsid w:val="00F67AC0"/>
    <w:rsid w:val="00F67BD4"/>
    <w:rsid w:val="00F67F0D"/>
    <w:rsid w:val="00F70FCA"/>
    <w:rsid w:val="00F71249"/>
    <w:rsid w:val="00F71472"/>
    <w:rsid w:val="00F71762"/>
    <w:rsid w:val="00F71FF6"/>
    <w:rsid w:val="00F720EA"/>
    <w:rsid w:val="00F7237E"/>
    <w:rsid w:val="00F7352F"/>
    <w:rsid w:val="00F74613"/>
    <w:rsid w:val="00F74763"/>
    <w:rsid w:val="00F74B26"/>
    <w:rsid w:val="00F74B55"/>
    <w:rsid w:val="00F74E0C"/>
    <w:rsid w:val="00F761AB"/>
    <w:rsid w:val="00F7719A"/>
    <w:rsid w:val="00F77247"/>
    <w:rsid w:val="00F77572"/>
    <w:rsid w:val="00F77FE8"/>
    <w:rsid w:val="00F80112"/>
    <w:rsid w:val="00F805F4"/>
    <w:rsid w:val="00F80875"/>
    <w:rsid w:val="00F80B9D"/>
    <w:rsid w:val="00F812D9"/>
    <w:rsid w:val="00F81388"/>
    <w:rsid w:val="00F81584"/>
    <w:rsid w:val="00F81F4A"/>
    <w:rsid w:val="00F82823"/>
    <w:rsid w:val="00F82B41"/>
    <w:rsid w:val="00F83208"/>
    <w:rsid w:val="00F8344A"/>
    <w:rsid w:val="00F83ED1"/>
    <w:rsid w:val="00F84962"/>
    <w:rsid w:val="00F8553A"/>
    <w:rsid w:val="00F8598A"/>
    <w:rsid w:val="00F85E29"/>
    <w:rsid w:val="00F87254"/>
    <w:rsid w:val="00F87A94"/>
    <w:rsid w:val="00F90248"/>
    <w:rsid w:val="00F907CE"/>
    <w:rsid w:val="00F90BB9"/>
    <w:rsid w:val="00F91566"/>
    <w:rsid w:val="00F9162C"/>
    <w:rsid w:val="00F91872"/>
    <w:rsid w:val="00F919DE"/>
    <w:rsid w:val="00F91BBE"/>
    <w:rsid w:val="00F91F42"/>
    <w:rsid w:val="00F92024"/>
    <w:rsid w:val="00F92072"/>
    <w:rsid w:val="00F92DB2"/>
    <w:rsid w:val="00F92FA6"/>
    <w:rsid w:val="00F93295"/>
    <w:rsid w:val="00F934C3"/>
    <w:rsid w:val="00F93591"/>
    <w:rsid w:val="00F9466C"/>
    <w:rsid w:val="00F94A5C"/>
    <w:rsid w:val="00F95483"/>
    <w:rsid w:val="00F95A6D"/>
    <w:rsid w:val="00F96152"/>
    <w:rsid w:val="00F96CEA"/>
    <w:rsid w:val="00F978B8"/>
    <w:rsid w:val="00FA01B2"/>
    <w:rsid w:val="00FA05AA"/>
    <w:rsid w:val="00FA06A1"/>
    <w:rsid w:val="00FA0FDB"/>
    <w:rsid w:val="00FA1033"/>
    <w:rsid w:val="00FA1287"/>
    <w:rsid w:val="00FA138C"/>
    <w:rsid w:val="00FA15D1"/>
    <w:rsid w:val="00FA1854"/>
    <w:rsid w:val="00FA1C52"/>
    <w:rsid w:val="00FA2CEA"/>
    <w:rsid w:val="00FA2D28"/>
    <w:rsid w:val="00FA2ED1"/>
    <w:rsid w:val="00FA3AF9"/>
    <w:rsid w:val="00FA3F55"/>
    <w:rsid w:val="00FA4A8E"/>
    <w:rsid w:val="00FA4BD1"/>
    <w:rsid w:val="00FA5047"/>
    <w:rsid w:val="00FA521E"/>
    <w:rsid w:val="00FA53EE"/>
    <w:rsid w:val="00FA54CB"/>
    <w:rsid w:val="00FA5966"/>
    <w:rsid w:val="00FA59A1"/>
    <w:rsid w:val="00FA64A8"/>
    <w:rsid w:val="00FA64AC"/>
    <w:rsid w:val="00FA652B"/>
    <w:rsid w:val="00FA6FAE"/>
    <w:rsid w:val="00FA7021"/>
    <w:rsid w:val="00FA7690"/>
    <w:rsid w:val="00FA7966"/>
    <w:rsid w:val="00FB0905"/>
    <w:rsid w:val="00FB108C"/>
    <w:rsid w:val="00FB236B"/>
    <w:rsid w:val="00FB326B"/>
    <w:rsid w:val="00FB3A36"/>
    <w:rsid w:val="00FB3B21"/>
    <w:rsid w:val="00FB3CF3"/>
    <w:rsid w:val="00FB47EC"/>
    <w:rsid w:val="00FB49E5"/>
    <w:rsid w:val="00FB4A28"/>
    <w:rsid w:val="00FB4EB8"/>
    <w:rsid w:val="00FB54E7"/>
    <w:rsid w:val="00FB5AEC"/>
    <w:rsid w:val="00FB6024"/>
    <w:rsid w:val="00FB6C62"/>
    <w:rsid w:val="00FB6DC0"/>
    <w:rsid w:val="00FB7117"/>
    <w:rsid w:val="00FB77D0"/>
    <w:rsid w:val="00FB7ED7"/>
    <w:rsid w:val="00FC08E7"/>
    <w:rsid w:val="00FC0CBE"/>
    <w:rsid w:val="00FC0CCC"/>
    <w:rsid w:val="00FC13AA"/>
    <w:rsid w:val="00FC157A"/>
    <w:rsid w:val="00FC2254"/>
    <w:rsid w:val="00FC225E"/>
    <w:rsid w:val="00FC2536"/>
    <w:rsid w:val="00FC28E4"/>
    <w:rsid w:val="00FC2BDA"/>
    <w:rsid w:val="00FC2C98"/>
    <w:rsid w:val="00FC3209"/>
    <w:rsid w:val="00FC382E"/>
    <w:rsid w:val="00FC38BC"/>
    <w:rsid w:val="00FC4977"/>
    <w:rsid w:val="00FC4BC3"/>
    <w:rsid w:val="00FC4CBD"/>
    <w:rsid w:val="00FC4E30"/>
    <w:rsid w:val="00FC4E50"/>
    <w:rsid w:val="00FC4F08"/>
    <w:rsid w:val="00FC5557"/>
    <w:rsid w:val="00FC607D"/>
    <w:rsid w:val="00FC66CD"/>
    <w:rsid w:val="00FC6DE4"/>
    <w:rsid w:val="00FC6F59"/>
    <w:rsid w:val="00FC7471"/>
    <w:rsid w:val="00FC74E2"/>
    <w:rsid w:val="00FC75D9"/>
    <w:rsid w:val="00FD01B3"/>
    <w:rsid w:val="00FD06C4"/>
    <w:rsid w:val="00FD080A"/>
    <w:rsid w:val="00FD0F75"/>
    <w:rsid w:val="00FD1290"/>
    <w:rsid w:val="00FD17E8"/>
    <w:rsid w:val="00FD1DE8"/>
    <w:rsid w:val="00FD250F"/>
    <w:rsid w:val="00FD2870"/>
    <w:rsid w:val="00FD29AA"/>
    <w:rsid w:val="00FD3725"/>
    <w:rsid w:val="00FD37C3"/>
    <w:rsid w:val="00FD38A8"/>
    <w:rsid w:val="00FD3AE4"/>
    <w:rsid w:val="00FD3F11"/>
    <w:rsid w:val="00FD41B9"/>
    <w:rsid w:val="00FD424E"/>
    <w:rsid w:val="00FD4334"/>
    <w:rsid w:val="00FD480B"/>
    <w:rsid w:val="00FD48E6"/>
    <w:rsid w:val="00FD50C7"/>
    <w:rsid w:val="00FD5A38"/>
    <w:rsid w:val="00FD5C86"/>
    <w:rsid w:val="00FD62A1"/>
    <w:rsid w:val="00FD6753"/>
    <w:rsid w:val="00FD69B6"/>
    <w:rsid w:val="00FD6FDB"/>
    <w:rsid w:val="00FD75CD"/>
    <w:rsid w:val="00FD7E74"/>
    <w:rsid w:val="00FE0333"/>
    <w:rsid w:val="00FE128D"/>
    <w:rsid w:val="00FE16B9"/>
    <w:rsid w:val="00FE1947"/>
    <w:rsid w:val="00FE1B65"/>
    <w:rsid w:val="00FE251C"/>
    <w:rsid w:val="00FE25E8"/>
    <w:rsid w:val="00FE28F7"/>
    <w:rsid w:val="00FE2C71"/>
    <w:rsid w:val="00FE2FF3"/>
    <w:rsid w:val="00FE30DD"/>
    <w:rsid w:val="00FE31DD"/>
    <w:rsid w:val="00FE36CE"/>
    <w:rsid w:val="00FE3D4B"/>
    <w:rsid w:val="00FE3DF0"/>
    <w:rsid w:val="00FE557E"/>
    <w:rsid w:val="00FE5BB9"/>
    <w:rsid w:val="00FE5D0B"/>
    <w:rsid w:val="00FE6658"/>
    <w:rsid w:val="00FE6722"/>
    <w:rsid w:val="00FE6978"/>
    <w:rsid w:val="00FE7279"/>
    <w:rsid w:val="00FE736F"/>
    <w:rsid w:val="00FE74BA"/>
    <w:rsid w:val="00FE7731"/>
    <w:rsid w:val="00FE778B"/>
    <w:rsid w:val="00FF0F92"/>
    <w:rsid w:val="00FF1457"/>
    <w:rsid w:val="00FF1DF5"/>
    <w:rsid w:val="00FF1FBF"/>
    <w:rsid w:val="00FF2EC8"/>
    <w:rsid w:val="00FF323F"/>
    <w:rsid w:val="00FF3E51"/>
    <w:rsid w:val="00FF4785"/>
    <w:rsid w:val="00FF4BD2"/>
    <w:rsid w:val="00FF5CCC"/>
    <w:rsid w:val="00FF61A5"/>
    <w:rsid w:val="00FF763E"/>
    <w:rsid w:val="00FF76A3"/>
    <w:rsid w:val="00FF778C"/>
    <w:rsid w:val="00FF7B74"/>
    <w:rsid w:val="00FF7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5546"/>
  <w15:docId w15:val="{20ACD107-DC11-4162-855B-97008994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40B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basedOn w:val="a0"/>
    <w:next w:val="a0"/>
    <w:link w:val="1Char"/>
    <w:qFormat/>
    <w:rsid w:val="00D826C1"/>
    <w:pPr>
      <w:keepNext/>
      <w:numPr>
        <w:numId w:val="1"/>
      </w:numPr>
      <w:spacing w:line="276" w:lineRule="auto"/>
      <w:ind w:hangingChars="213" w:hanging="213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qFormat/>
    <w:rsid w:val="00A45FFF"/>
    <w:pPr>
      <w:keepNext/>
      <w:numPr>
        <w:ilvl w:val="1"/>
        <w:numId w:val="1"/>
      </w:numPr>
      <w:spacing w:line="276" w:lineRule="auto"/>
      <w:outlineLvl w:val="1"/>
    </w:pPr>
    <w:rPr>
      <w:b/>
      <w:sz w:val="26"/>
      <w:szCs w:val="26"/>
    </w:rPr>
  </w:style>
  <w:style w:type="paragraph" w:styleId="30">
    <w:name w:val="heading 3"/>
    <w:basedOn w:val="a0"/>
    <w:next w:val="a0"/>
    <w:link w:val="3Char"/>
    <w:qFormat/>
    <w:rsid w:val="00A44144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rsid w:val="000C4F94"/>
    <w:pPr>
      <w:keepNext/>
      <w:numPr>
        <w:ilvl w:val="3"/>
        <w:numId w:val="1"/>
      </w:numPr>
      <w:ind w:left="0" w:hangingChars="425" w:hanging="425"/>
      <w:outlineLvl w:val="3"/>
    </w:pPr>
    <w:rPr>
      <w:b/>
      <w:bCs/>
      <w:sz w:val="22"/>
    </w:rPr>
  </w:style>
  <w:style w:type="paragraph" w:styleId="5">
    <w:name w:val="heading 5"/>
    <w:basedOn w:val="4"/>
    <w:next w:val="a0"/>
    <w:link w:val="5Char"/>
    <w:qFormat/>
    <w:rsid w:val="000C4F94"/>
    <w:pPr>
      <w:numPr>
        <w:ilvl w:val="4"/>
      </w:numPr>
      <w:wordWrap/>
      <w:autoSpaceDE/>
      <w:autoSpaceDN/>
      <w:spacing w:before="200" w:line="271" w:lineRule="auto"/>
      <w:ind w:left="0" w:firstLineChars="0" w:firstLine="0"/>
      <w:jc w:val="left"/>
      <w:outlineLvl w:val="4"/>
    </w:pPr>
    <w:rPr>
      <w:kern w:val="0"/>
      <w:sz w:val="20"/>
      <w:lang w:bidi="en-US"/>
    </w:rPr>
  </w:style>
  <w:style w:type="paragraph" w:styleId="6">
    <w:name w:val="heading 6"/>
    <w:basedOn w:val="5"/>
    <w:next w:val="a0"/>
    <w:link w:val="6Char"/>
    <w:qFormat/>
    <w:rsid w:val="000009A3"/>
    <w:pPr>
      <w:ind w:left="1134" w:hanging="1134"/>
      <w:outlineLvl w:val="5"/>
    </w:pPr>
  </w:style>
  <w:style w:type="paragraph" w:styleId="7">
    <w:name w:val="heading 7"/>
    <w:basedOn w:val="6"/>
    <w:next w:val="a0"/>
    <w:link w:val="7Char"/>
    <w:qFormat/>
    <w:rsid w:val="000009A3"/>
    <w:pPr>
      <w:ind w:left="1276" w:hanging="1276"/>
      <w:outlineLvl w:val="6"/>
    </w:pPr>
  </w:style>
  <w:style w:type="paragraph" w:styleId="8">
    <w:name w:val="heading 8"/>
    <w:basedOn w:val="a0"/>
    <w:next w:val="a0"/>
    <w:link w:val="8Char"/>
    <w:qFormat/>
    <w:rsid w:val="000009A3"/>
    <w:pPr>
      <w:widowControl/>
      <w:wordWrap/>
      <w:autoSpaceDE/>
      <w:autoSpaceDN/>
      <w:spacing w:line="276" w:lineRule="auto"/>
      <w:jc w:val="left"/>
      <w:outlineLvl w:val="7"/>
    </w:pPr>
    <w:rPr>
      <w:kern w:val="0"/>
      <w:szCs w:val="20"/>
      <w:lang w:eastAsia="en-US" w:bidi="en-US"/>
    </w:rPr>
  </w:style>
  <w:style w:type="paragraph" w:styleId="9">
    <w:name w:val="heading 9"/>
    <w:basedOn w:val="a0"/>
    <w:next w:val="a0"/>
    <w:link w:val="9Char"/>
    <w:qFormat/>
    <w:rsid w:val="000009A3"/>
    <w:pPr>
      <w:widowControl/>
      <w:wordWrap/>
      <w:autoSpaceDE/>
      <w:autoSpaceDN/>
      <w:spacing w:line="276" w:lineRule="auto"/>
      <w:jc w:val="left"/>
      <w:outlineLvl w:val="8"/>
    </w:pPr>
    <w:rPr>
      <w:i/>
      <w:iCs/>
      <w:spacing w:val="5"/>
      <w:kern w:val="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[순서 1] 숫자 목록"/>
    <w:basedOn w:val="21"/>
    <w:rsid w:val="00751689"/>
    <w:pPr>
      <w:numPr>
        <w:numId w:val="9"/>
      </w:numPr>
      <w:ind w:leftChars="200" w:left="200"/>
    </w:pPr>
  </w:style>
  <w:style w:type="character" w:customStyle="1" w:styleId="1Char">
    <w:name w:val="제목 1 Char"/>
    <w:link w:val="10"/>
    <w:rsid w:val="00D826C1"/>
    <w:rPr>
      <w:b/>
      <w:kern w:val="2"/>
      <w:sz w:val="28"/>
      <w:szCs w:val="28"/>
    </w:rPr>
  </w:style>
  <w:style w:type="character" w:customStyle="1" w:styleId="2Char">
    <w:name w:val="제목 2 Char"/>
    <w:link w:val="2"/>
    <w:rsid w:val="00B502E2"/>
    <w:rPr>
      <w:b/>
      <w:kern w:val="2"/>
      <w:sz w:val="26"/>
      <w:szCs w:val="26"/>
    </w:rPr>
  </w:style>
  <w:style w:type="paragraph" w:customStyle="1" w:styleId="a4">
    <w:name w:val="[표] 제목"/>
    <w:basedOn w:val="a0"/>
    <w:next w:val="a0"/>
    <w:rsid w:val="005869EF"/>
    <w:pPr>
      <w:widowControl/>
      <w:wordWrap/>
      <w:autoSpaceDE/>
      <w:autoSpaceDN/>
      <w:spacing w:after="120"/>
      <w:ind w:firstLine="181"/>
      <w:jc w:val="center"/>
    </w:pPr>
    <w:rPr>
      <w:b/>
      <w:bCs/>
      <w:color w:val="4F81BD"/>
      <w:kern w:val="0"/>
      <w:szCs w:val="18"/>
      <w:lang w:eastAsia="en-US" w:bidi="en-US"/>
    </w:rPr>
  </w:style>
  <w:style w:type="paragraph" w:customStyle="1" w:styleId="31">
    <w:name w:val="[수준 3] 목록의 본문"/>
    <w:basedOn w:val="23"/>
    <w:rsid w:val="00B97DFA"/>
    <w:pPr>
      <w:ind w:left="1588"/>
    </w:pPr>
    <w:rPr>
      <w:bCs/>
    </w:rPr>
  </w:style>
  <w:style w:type="paragraph" w:customStyle="1" w:styleId="a5">
    <w:name w:val="[그림] 제목"/>
    <w:basedOn w:val="a4"/>
    <w:next w:val="a0"/>
    <w:rsid w:val="004F2CB0"/>
    <w:rPr>
      <w:bCs w:val="0"/>
    </w:rPr>
  </w:style>
  <w:style w:type="paragraph" w:styleId="a6">
    <w:name w:val="header"/>
    <w:basedOn w:val="a0"/>
    <w:link w:val="Char"/>
    <w:unhideWhenUsed/>
    <w:rsid w:val="00B04DB3"/>
    <w:pPr>
      <w:tabs>
        <w:tab w:val="center" w:pos="4513"/>
        <w:tab w:val="right" w:pos="9026"/>
      </w:tabs>
      <w:snapToGrid w:val="0"/>
    </w:pPr>
    <w:rPr>
      <w:b/>
    </w:rPr>
  </w:style>
  <w:style w:type="character" w:customStyle="1" w:styleId="Char">
    <w:name w:val="머리글 Char"/>
    <w:link w:val="a6"/>
    <w:rsid w:val="00B502E2"/>
    <w:rPr>
      <w:b/>
      <w:kern w:val="2"/>
      <w:szCs w:val="22"/>
    </w:rPr>
  </w:style>
  <w:style w:type="paragraph" w:styleId="a7">
    <w:name w:val="footer"/>
    <w:basedOn w:val="a0"/>
    <w:link w:val="Char0"/>
    <w:unhideWhenUsed/>
    <w:rsid w:val="00B04DB3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link w:val="a7"/>
    <w:rsid w:val="00B502E2"/>
    <w:rPr>
      <w:kern w:val="2"/>
      <w:sz w:val="18"/>
      <w:szCs w:val="22"/>
    </w:rPr>
  </w:style>
  <w:style w:type="paragraph" w:customStyle="1" w:styleId="22">
    <w:name w:val="[수준 2] 목록"/>
    <w:basedOn w:val="1"/>
    <w:rsid w:val="001F03FF"/>
    <w:pPr>
      <w:numPr>
        <w:numId w:val="4"/>
      </w:numPr>
      <w:ind w:leftChars="400" w:left="400" w:hanging="403"/>
    </w:pPr>
  </w:style>
  <w:style w:type="paragraph" w:styleId="13">
    <w:name w:val="toc 1"/>
    <w:basedOn w:val="a0"/>
    <w:next w:val="a0"/>
    <w:autoRedefine/>
    <w:uiPriority w:val="39"/>
    <w:unhideWhenUsed/>
    <w:qFormat/>
    <w:rsid w:val="00B97DFA"/>
    <w:pPr>
      <w:spacing w:before="120" w:after="120"/>
      <w:jc w:val="left"/>
    </w:pPr>
    <w:rPr>
      <w:b/>
      <w:bCs/>
      <w:caps/>
      <w:szCs w:val="20"/>
    </w:rPr>
  </w:style>
  <w:style w:type="paragraph" w:styleId="24">
    <w:name w:val="toc 2"/>
    <w:basedOn w:val="a0"/>
    <w:next w:val="a0"/>
    <w:autoRedefine/>
    <w:uiPriority w:val="39"/>
    <w:unhideWhenUsed/>
    <w:qFormat/>
    <w:rsid w:val="00CA2311"/>
    <w:pPr>
      <w:ind w:left="200"/>
      <w:jc w:val="left"/>
    </w:pPr>
    <w:rPr>
      <w:smallCaps/>
      <w:szCs w:val="20"/>
    </w:rPr>
  </w:style>
  <w:style w:type="character" w:styleId="a8">
    <w:name w:val="Hyperlink"/>
    <w:uiPriority w:val="99"/>
    <w:unhideWhenUsed/>
    <w:rsid w:val="006515BD"/>
    <w:rPr>
      <w:rFonts w:ascii="맑은 고딕" w:eastAsia="맑은 고딕" w:hAnsi="맑은 고딕"/>
      <w:color w:val="0000FF"/>
      <w:sz w:val="20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AE13EB"/>
    <w:rPr>
      <w:sz w:val="18"/>
      <w:szCs w:val="18"/>
    </w:rPr>
  </w:style>
  <w:style w:type="character" w:customStyle="1" w:styleId="Char1">
    <w:name w:val="풍선 도움말 텍스트 Char"/>
    <w:link w:val="a9"/>
    <w:uiPriority w:val="99"/>
    <w:semiHidden/>
    <w:rsid w:val="00AE13EB"/>
    <w:rPr>
      <w:rFonts w:ascii="맑은 고딕" w:eastAsia="맑은 고딕" w:hAnsi="맑은 고딕" w:cs="Times New Roman"/>
      <w:sz w:val="18"/>
      <w:szCs w:val="18"/>
    </w:rPr>
  </w:style>
  <w:style w:type="paragraph" w:styleId="32">
    <w:name w:val="toc 3"/>
    <w:basedOn w:val="a0"/>
    <w:next w:val="a0"/>
    <w:autoRedefine/>
    <w:uiPriority w:val="39"/>
    <w:unhideWhenUsed/>
    <w:qFormat/>
    <w:rsid w:val="005775CC"/>
    <w:pPr>
      <w:ind w:left="400"/>
      <w:jc w:val="left"/>
    </w:pPr>
    <w:rPr>
      <w:iCs/>
      <w:szCs w:val="20"/>
    </w:rPr>
  </w:style>
  <w:style w:type="paragraph" w:customStyle="1" w:styleId="Note">
    <w:name w:val="[Note] 제목"/>
    <w:basedOn w:val="a0"/>
    <w:next w:val="a0"/>
    <w:rsid w:val="0099797C"/>
    <w:rPr>
      <w:rFonts w:cs="바탕"/>
      <w:b/>
      <w:bCs/>
      <w:szCs w:val="20"/>
    </w:rPr>
  </w:style>
  <w:style w:type="paragraph" w:customStyle="1" w:styleId="3">
    <w:name w:val="[수준 3] 목록"/>
    <w:basedOn w:val="22"/>
    <w:rsid w:val="008E210C"/>
    <w:pPr>
      <w:numPr>
        <w:numId w:val="8"/>
      </w:numPr>
      <w:ind w:leftChars="600" w:left="600" w:hanging="403"/>
    </w:pPr>
  </w:style>
  <w:style w:type="paragraph" w:customStyle="1" w:styleId="aa">
    <w:name w:val="[그림] 본문"/>
    <w:basedOn w:val="a0"/>
    <w:rsid w:val="00452324"/>
    <w:pPr>
      <w:jc w:val="center"/>
    </w:pPr>
    <w:rPr>
      <w:rFonts w:cs="바탕"/>
      <w:szCs w:val="20"/>
    </w:rPr>
  </w:style>
  <w:style w:type="paragraph" w:styleId="ab">
    <w:name w:val="table of figures"/>
    <w:basedOn w:val="a0"/>
    <w:next w:val="a0"/>
    <w:uiPriority w:val="99"/>
    <w:unhideWhenUsed/>
    <w:rsid w:val="00805365"/>
    <w:pPr>
      <w:ind w:left="400" w:hanging="400"/>
      <w:jc w:val="left"/>
    </w:pPr>
    <w:rPr>
      <w:caps/>
      <w:szCs w:val="20"/>
    </w:rPr>
  </w:style>
  <w:style w:type="character" w:customStyle="1" w:styleId="3Char">
    <w:name w:val="제목 3 Char"/>
    <w:link w:val="30"/>
    <w:rsid w:val="00B502E2"/>
    <w:rPr>
      <w:b/>
      <w:kern w:val="2"/>
      <w:sz w:val="24"/>
      <w:szCs w:val="22"/>
    </w:rPr>
  </w:style>
  <w:style w:type="character" w:customStyle="1" w:styleId="4Char">
    <w:name w:val="제목 4 Char"/>
    <w:link w:val="4"/>
    <w:rsid w:val="00B502E2"/>
    <w:rPr>
      <w:b/>
      <w:bCs/>
      <w:kern w:val="2"/>
      <w:sz w:val="22"/>
      <w:szCs w:val="22"/>
    </w:rPr>
  </w:style>
  <w:style w:type="character" w:customStyle="1" w:styleId="5Char">
    <w:name w:val="제목 5 Char"/>
    <w:link w:val="5"/>
    <w:rsid w:val="00B502E2"/>
    <w:rPr>
      <w:b/>
      <w:bCs/>
      <w:szCs w:val="22"/>
      <w:lang w:bidi="en-US"/>
    </w:rPr>
  </w:style>
  <w:style w:type="character" w:customStyle="1" w:styleId="6Char">
    <w:name w:val="제목 6 Char"/>
    <w:link w:val="6"/>
    <w:rsid w:val="000C4F94"/>
    <w:rPr>
      <w:b/>
      <w:bCs/>
      <w:szCs w:val="22"/>
      <w:lang w:bidi="en-US"/>
    </w:rPr>
  </w:style>
  <w:style w:type="character" w:customStyle="1" w:styleId="7Char">
    <w:name w:val="제목 7 Char"/>
    <w:link w:val="7"/>
    <w:rsid w:val="000C4F94"/>
    <w:rPr>
      <w:b/>
      <w:bCs/>
      <w:szCs w:val="22"/>
      <w:lang w:bidi="en-US"/>
    </w:rPr>
  </w:style>
  <w:style w:type="character" w:customStyle="1" w:styleId="8Char">
    <w:name w:val="제목 8 Char"/>
    <w:link w:val="8"/>
    <w:uiPriority w:val="9"/>
    <w:semiHidden/>
    <w:rsid w:val="000C4F94"/>
    <w:rPr>
      <w:lang w:eastAsia="en-US" w:bidi="en-US"/>
    </w:rPr>
  </w:style>
  <w:style w:type="character" w:customStyle="1" w:styleId="9Char">
    <w:name w:val="제목 9 Char"/>
    <w:link w:val="9"/>
    <w:uiPriority w:val="9"/>
    <w:semiHidden/>
    <w:rsid w:val="000C4F94"/>
    <w:rPr>
      <w:i/>
      <w:iCs/>
      <w:spacing w:val="5"/>
      <w:lang w:eastAsia="en-US" w:bidi="en-US"/>
    </w:rPr>
  </w:style>
  <w:style w:type="paragraph" w:customStyle="1" w:styleId="21">
    <w:name w:val="[순서 2] 알파벳 목록"/>
    <w:basedOn w:val="22"/>
    <w:rsid w:val="001F03FF"/>
    <w:pPr>
      <w:numPr>
        <w:numId w:val="5"/>
      </w:numPr>
    </w:pPr>
  </w:style>
  <w:style w:type="character" w:customStyle="1" w:styleId="ac">
    <w:name w:val="[표지] 문서 제목 상단"/>
    <w:rsid w:val="00CA085F"/>
    <w:rPr>
      <w:b/>
      <w:bCs/>
      <w:sz w:val="28"/>
    </w:rPr>
  </w:style>
  <w:style w:type="character" w:customStyle="1" w:styleId="ad">
    <w:name w:val="[표지] 한글 문서 제목"/>
    <w:rsid w:val="00CA085F"/>
    <w:rPr>
      <w:rFonts w:eastAsia="맑은 고딕"/>
      <w:b/>
      <w:bCs/>
      <w:sz w:val="36"/>
    </w:rPr>
  </w:style>
  <w:style w:type="character" w:customStyle="1" w:styleId="ae">
    <w:name w:val="[표지] 영문 문서 제목"/>
    <w:rsid w:val="00CA085F"/>
    <w:rPr>
      <w:rFonts w:eastAsia="맑은 고딕"/>
      <w:b/>
      <w:bCs/>
      <w:sz w:val="28"/>
    </w:rPr>
  </w:style>
  <w:style w:type="paragraph" w:customStyle="1" w:styleId="af">
    <w:name w:val="[표] 상단 제목(가운데 정렬)"/>
    <w:basedOn w:val="a0"/>
    <w:rsid w:val="009C12EB"/>
    <w:pPr>
      <w:jc w:val="center"/>
    </w:pPr>
    <w:rPr>
      <w:rFonts w:cs="바탕"/>
      <w:bCs/>
      <w:kern w:val="0"/>
      <w:sz w:val="18"/>
      <w:szCs w:val="20"/>
    </w:rPr>
  </w:style>
  <w:style w:type="paragraph" w:customStyle="1" w:styleId="af0">
    <w:name w:val="[표] 상단 제목(왼쪽 정렬)"/>
    <w:basedOn w:val="af"/>
    <w:rsid w:val="00432C0D"/>
    <w:pPr>
      <w:framePr w:hSpace="187" w:wrap="around" w:vAnchor="page" w:hAnchor="margin" w:xAlign="center" w:y="10771"/>
      <w:jc w:val="left"/>
    </w:pPr>
  </w:style>
  <w:style w:type="paragraph" w:customStyle="1" w:styleId="af1">
    <w:name w:val="[표] 상단 제목(오른쪽 정렬)"/>
    <w:basedOn w:val="af"/>
    <w:rsid w:val="00432C0D"/>
    <w:pPr>
      <w:jc w:val="right"/>
    </w:pPr>
    <w:rPr>
      <w:bCs w:val="0"/>
    </w:rPr>
  </w:style>
  <w:style w:type="paragraph" w:customStyle="1" w:styleId="af2">
    <w:name w:val="[표] 본문(가운데 정렬)"/>
    <w:basedOn w:val="a0"/>
    <w:rsid w:val="009C12EB"/>
    <w:pPr>
      <w:jc w:val="center"/>
    </w:pPr>
    <w:rPr>
      <w:rFonts w:cs="바탕"/>
      <w:bCs/>
      <w:sz w:val="16"/>
      <w:szCs w:val="20"/>
    </w:rPr>
  </w:style>
  <w:style w:type="paragraph" w:customStyle="1" w:styleId="af3">
    <w:name w:val="[표] 본문(오른쪽 정렬)"/>
    <w:basedOn w:val="af2"/>
    <w:rsid w:val="005C4E68"/>
    <w:pPr>
      <w:jc w:val="right"/>
    </w:pPr>
    <w:rPr>
      <w:bCs w:val="0"/>
    </w:rPr>
  </w:style>
  <w:style w:type="paragraph" w:customStyle="1" w:styleId="af4">
    <w:name w:val="[표] 본문(왼쪽 정렬)"/>
    <w:basedOn w:val="af2"/>
    <w:rsid w:val="005C4E68"/>
    <w:pPr>
      <w:jc w:val="left"/>
    </w:pPr>
    <w:rPr>
      <w:bCs w:val="0"/>
    </w:rPr>
  </w:style>
  <w:style w:type="paragraph" w:customStyle="1" w:styleId="af5">
    <w:name w:val="[목차] 제목"/>
    <w:basedOn w:val="a0"/>
    <w:rsid w:val="00B04DB3"/>
    <w:pPr>
      <w:jc w:val="center"/>
    </w:pPr>
    <w:rPr>
      <w:rFonts w:cs="바탕"/>
      <w:b/>
      <w:bCs/>
      <w:sz w:val="28"/>
      <w:szCs w:val="20"/>
    </w:rPr>
  </w:style>
  <w:style w:type="paragraph" w:customStyle="1" w:styleId="12">
    <w:name w:val="[표] 수준 1 목록"/>
    <w:basedOn w:val="1"/>
    <w:rsid w:val="009C12EB"/>
    <w:pPr>
      <w:numPr>
        <w:numId w:val="6"/>
      </w:numPr>
      <w:tabs>
        <w:tab w:val="left" w:pos="200"/>
      </w:tabs>
      <w:ind w:leftChars="0" w:left="0" w:hangingChars="85" w:hanging="170"/>
    </w:pPr>
    <w:rPr>
      <w:sz w:val="16"/>
    </w:rPr>
  </w:style>
  <w:style w:type="paragraph" w:customStyle="1" w:styleId="20">
    <w:name w:val="[표] 수준 2 목록"/>
    <w:basedOn w:val="22"/>
    <w:rsid w:val="009C12EB"/>
    <w:pPr>
      <w:numPr>
        <w:numId w:val="7"/>
      </w:numPr>
      <w:ind w:leftChars="100" w:left="100" w:hangingChars="100" w:hanging="403"/>
    </w:pPr>
    <w:rPr>
      <w:sz w:val="16"/>
    </w:rPr>
  </w:style>
  <w:style w:type="table" w:styleId="af6">
    <w:name w:val="Table Grid"/>
    <w:basedOn w:val="a2"/>
    <w:uiPriority w:val="59"/>
    <w:rsid w:val="000009A3"/>
    <w:rPr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7">
    <w:name w:val="Placeholder Text"/>
    <w:uiPriority w:val="99"/>
    <w:semiHidden/>
    <w:rsid w:val="000009A3"/>
    <w:rPr>
      <w:color w:val="808080"/>
    </w:rPr>
  </w:style>
  <w:style w:type="paragraph" w:styleId="af8">
    <w:name w:val="Document Map"/>
    <w:basedOn w:val="a0"/>
    <w:link w:val="Char2"/>
    <w:uiPriority w:val="99"/>
    <w:semiHidden/>
    <w:unhideWhenUsed/>
    <w:rsid w:val="000009A3"/>
    <w:pPr>
      <w:widowControl/>
      <w:wordWrap/>
      <w:autoSpaceDE/>
      <w:autoSpaceDN/>
      <w:spacing w:after="200" w:line="276" w:lineRule="auto"/>
      <w:jc w:val="left"/>
    </w:pPr>
    <w:rPr>
      <w:rFonts w:ascii="굴림" w:eastAsia="굴림"/>
      <w:kern w:val="0"/>
      <w:sz w:val="18"/>
      <w:szCs w:val="18"/>
      <w:lang w:eastAsia="en-US" w:bidi="en-US"/>
    </w:rPr>
  </w:style>
  <w:style w:type="character" w:customStyle="1" w:styleId="Char2">
    <w:name w:val="문서 구조 Char"/>
    <w:link w:val="af8"/>
    <w:uiPriority w:val="99"/>
    <w:semiHidden/>
    <w:rsid w:val="000009A3"/>
    <w:rPr>
      <w:rFonts w:ascii="굴림" w:eastAsia="굴림"/>
      <w:kern w:val="0"/>
      <w:sz w:val="18"/>
      <w:szCs w:val="18"/>
      <w:lang w:eastAsia="en-US" w:bidi="en-US"/>
    </w:rPr>
  </w:style>
  <w:style w:type="table" w:customStyle="1" w:styleId="14">
    <w:name w:val="표 구분선1"/>
    <w:basedOn w:val="a2"/>
    <w:next w:val="af6"/>
    <w:uiPriority w:val="59"/>
    <w:rsid w:val="00A94E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표 구분선2"/>
    <w:basedOn w:val="a2"/>
    <w:next w:val="af6"/>
    <w:uiPriority w:val="59"/>
    <w:rsid w:val="00A94E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표 구분선3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0">
    <w:name w:val="표 구분선4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0">
    <w:name w:val="표 구분선5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0">
    <w:name w:val="표 구분선6"/>
    <w:basedOn w:val="a2"/>
    <w:next w:val="af6"/>
    <w:uiPriority w:val="59"/>
    <w:rsid w:val="00450D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0">
    <w:name w:val="표 구분선7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annotation reference"/>
    <w:uiPriority w:val="99"/>
    <w:semiHidden/>
    <w:unhideWhenUsed/>
    <w:rsid w:val="003C1AB9"/>
    <w:rPr>
      <w:sz w:val="18"/>
      <w:szCs w:val="18"/>
    </w:rPr>
  </w:style>
  <w:style w:type="paragraph" w:styleId="afa">
    <w:name w:val="annotation text"/>
    <w:basedOn w:val="a0"/>
    <w:link w:val="Char3"/>
    <w:uiPriority w:val="99"/>
    <w:semiHidden/>
    <w:unhideWhenUsed/>
    <w:rsid w:val="003C1AB9"/>
    <w:pPr>
      <w:jc w:val="left"/>
    </w:pPr>
  </w:style>
  <w:style w:type="character" w:customStyle="1" w:styleId="Char3">
    <w:name w:val="메모 텍스트 Char"/>
    <w:basedOn w:val="a1"/>
    <w:link w:val="afa"/>
    <w:uiPriority w:val="99"/>
    <w:semiHidden/>
    <w:rsid w:val="003C1AB9"/>
  </w:style>
  <w:style w:type="paragraph" w:styleId="afb">
    <w:name w:val="annotation subject"/>
    <w:basedOn w:val="afa"/>
    <w:next w:val="afa"/>
    <w:link w:val="Char4"/>
    <w:uiPriority w:val="99"/>
    <w:semiHidden/>
    <w:unhideWhenUsed/>
    <w:rsid w:val="003C1AB9"/>
    <w:rPr>
      <w:b/>
      <w:bCs/>
    </w:rPr>
  </w:style>
  <w:style w:type="character" w:customStyle="1" w:styleId="Char4">
    <w:name w:val="메모 주제 Char"/>
    <w:link w:val="afb"/>
    <w:uiPriority w:val="99"/>
    <w:semiHidden/>
    <w:rsid w:val="003C1AB9"/>
    <w:rPr>
      <w:b/>
      <w:bCs/>
    </w:rPr>
  </w:style>
  <w:style w:type="table" w:customStyle="1" w:styleId="80">
    <w:name w:val="표 구분선8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0">
    <w:name w:val="표 구분선9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표 구분선10"/>
    <w:basedOn w:val="a2"/>
    <w:next w:val="af6"/>
    <w:uiPriority w:val="59"/>
    <w:rsid w:val="00886B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표 구분선11"/>
    <w:basedOn w:val="a2"/>
    <w:next w:val="af6"/>
    <w:uiPriority w:val="59"/>
    <w:rsid w:val="00886B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연한 눈금1"/>
    <w:basedOn w:val="a2"/>
    <w:uiPriority w:val="62"/>
    <w:rsid w:val="00C8368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c">
    <w:name w:val="endnote text"/>
    <w:basedOn w:val="a0"/>
    <w:link w:val="Char5"/>
    <w:uiPriority w:val="99"/>
    <w:semiHidden/>
    <w:unhideWhenUsed/>
    <w:rsid w:val="002575AB"/>
    <w:pPr>
      <w:snapToGrid w:val="0"/>
      <w:jc w:val="left"/>
    </w:pPr>
  </w:style>
  <w:style w:type="character" w:customStyle="1" w:styleId="Char5">
    <w:name w:val="미주 텍스트 Char"/>
    <w:basedOn w:val="a1"/>
    <w:link w:val="afc"/>
    <w:uiPriority w:val="99"/>
    <w:semiHidden/>
    <w:rsid w:val="002575AB"/>
  </w:style>
  <w:style w:type="character" w:styleId="afd">
    <w:name w:val="endnote reference"/>
    <w:uiPriority w:val="99"/>
    <w:semiHidden/>
    <w:unhideWhenUsed/>
    <w:rsid w:val="002575AB"/>
    <w:rPr>
      <w:vertAlign w:val="superscript"/>
    </w:rPr>
  </w:style>
  <w:style w:type="paragraph" w:styleId="afe">
    <w:name w:val="footnote text"/>
    <w:basedOn w:val="a0"/>
    <w:link w:val="Char6"/>
    <w:uiPriority w:val="99"/>
    <w:semiHidden/>
    <w:unhideWhenUsed/>
    <w:rsid w:val="002575AB"/>
    <w:pPr>
      <w:snapToGrid w:val="0"/>
      <w:jc w:val="left"/>
    </w:pPr>
  </w:style>
  <w:style w:type="character" w:customStyle="1" w:styleId="Char6">
    <w:name w:val="각주 텍스트 Char"/>
    <w:basedOn w:val="a1"/>
    <w:link w:val="afe"/>
    <w:uiPriority w:val="99"/>
    <w:semiHidden/>
    <w:rsid w:val="002575AB"/>
  </w:style>
  <w:style w:type="character" w:styleId="aff">
    <w:name w:val="footnote reference"/>
    <w:uiPriority w:val="99"/>
    <w:semiHidden/>
    <w:unhideWhenUsed/>
    <w:rsid w:val="002575AB"/>
    <w:rPr>
      <w:vertAlign w:val="superscript"/>
    </w:rPr>
  </w:style>
  <w:style w:type="paragraph" w:customStyle="1" w:styleId="1">
    <w:name w:val="[수준 1] 목록"/>
    <w:basedOn w:val="a0"/>
    <w:rsid w:val="00DB623D"/>
    <w:pPr>
      <w:numPr>
        <w:numId w:val="2"/>
      </w:numPr>
      <w:ind w:left="200" w:hanging="357"/>
    </w:pPr>
    <w:rPr>
      <w:bCs/>
    </w:rPr>
  </w:style>
  <w:style w:type="numbering" w:customStyle="1" w:styleId="a">
    <w:name w:val="스타일 글머리 기호"/>
    <w:basedOn w:val="a3"/>
    <w:rsid w:val="002C55B6"/>
    <w:pPr>
      <w:numPr>
        <w:numId w:val="3"/>
      </w:numPr>
    </w:pPr>
  </w:style>
  <w:style w:type="character" w:styleId="aff0">
    <w:name w:val="page number"/>
    <w:basedOn w:val="a1"/>
    <w:rsid w:val="0002747D"/>
  </w:style>
  <w:style w:type="paragraph" w:customStyle="1" w:styleId="16">
    <w:name w:val="[수준 1] 목록의 본문"/>
    <w:basedOn w:val="a0"/>
    <w:rsid w:val="00243154"/>
    <w:pPr>
      <w:ind w:left="800"/>
    </w:pPr>
  </w:style>
  <w:style w:type="paragraph" w:customStyle="1" w:styleId="23">
    <w:name w:val="[수준 2] 목록의 본문"/>
    <w:basedOn w:val="a0"/>
    <w:rsid w:val="00243154"/>
    <w:pPr>
      <w:ind w:left="1200"/>
    </w:pPr>
  </w:style>
  <w:style w:type="paragraph" w:customStyle="1" w:styleId="8pt">
    <w:name w:val="[표] 상단 제목(가운데 정렬) + 8pt"/>
    <w:basedOn w:val="af"/>
    <w:rsid w:val="00D826C1"/>
    <w:rPr>
      <w:sz w:val="16"/>
    </w:rPr>
  </w:style>
  <w:style w:type="paragraph" w:styleId="aff1">
    <w:name w:val="caption"/>
    <w:basedOn w:val="a0"/>
    <w:next w:val="a0"/>
    <w:uiPriority w:val="35"/>
    <w:qFormat/>
    <w:rsid w:val="00ED77C3"/>
    <w:rPr>
      <w:b/>
      <w:bCs/>
      <w:szCs w:val="20"/>
    </w:rPr>
  </w:style>
  <w:style w:type="paragraph" w:styleId="aff2">
    <w:name w:val="List Paragraph"/>
    <w:basedOn w:val="a0"/>
    <w:uiPriority w:val="34"/>
    <w:qFormat/>
    <w:rsid w:val="00017357"/>
    <w:pPr>
      <w:ind w:leftChars="400" w:left="800"/>
    </w:pPr>
  </w:style>
  <w:style w:type="paragraph" w:styleId="aff3">
    <w:name w:val="Revision"/>
    <w:hidden/>
    <w:uiPriority w:val="99"/>
    <w:semiHidden/>
    <w:rsid w:val="00344D58"/>
    <w:rPr>
      <w:kern w:val="2"/>
      <w:szCs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E0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0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3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9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2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9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1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6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3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4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5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5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4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5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psupport.hyundai-autoever.com/projects/swp_module_baseline_release/boards/29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wpsupport.hyundai-autoever.com/projects/swp_module_baseline_release/boards/36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pfaq.hyundai-autoever.com/index.a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wpsupport.hyundai-autoever.com/projects/swp_module_baseline_release/boards/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wpsupport.hyundai-autoever.com/projects/swp_module_baseline_release/boards/3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ypace\Desktop\&#54252;&#47680;&#50893;&#49828;%20&#48372;&#44256;&#49436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833CD-31F5-4266-84B8-E0DDB4CCB5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3009ee9-85dd-4ecf-a86f-79941767d706}" enabled="0" method="" siteId="{c3009ee9-85dd-4ecf-a86f-79941767d706}" actionId="{629d262a-0b7e-4d5d-9f22-0e3c542889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포멀웍스 보고서 양식.dotx</Template>
  <TotalTime>201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 Template</vt:lpstr>
    </vt:vector>
  </TitlesOfParts>
  <Company>HMGC</Company>
  <LinksUpToDate>false</LinksUpToDate>
  <CharactersWithSpaces>6749</CharactersWithSpaces>
  <SharedDoc>false</SharedDoc>
  <HLinks>
    <vt:vector size="72" baseType="variant"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_Toc322605723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_Toc322605676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_Toc322605675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_Toc322604579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_Toc322604578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_Toc322604577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_Toc322604576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_Toc322604575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_Toc322604574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_Toc322604573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_Toc322604572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_Toc322604571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정정 분석도구 및 동적 분석도구의 특징 요약</dc:subject>
  <dc:creator>제어시스템 역량강화센터 개발프로세스지원팀</dc:creator>
  <cp:lastModifiedBy>master</cp:lastModifiedBy>
  <cp:revision>45</cp:revision>
  <cp:lastPrinted>2016-10-04T00:30:00Z</cp:lastPrinted>
  <dcterms:created xsi:type="dcterms:W3CDTF">2022-04-14T09:26:00Z</dcterms:created>
  <dcterms:modified xsi:type="dcterms:W3CDTF">2024-05-21T08:33:00Z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1,3,5</vt:lpwstr>
  </property>
  <property fmtid="{D5CDD505-2E9C-101B-9397-08002B2CF9AE}" pid="3" name="ClassificationContentMarkingFooterFontProps">
    <vt:lpwstr>#cccccc,8,Calibri</vt:lpwstr>
  </property>
  <property fmtid="{D5CDD505-2E9C-101B-9397-08002B2CF9AE}" pid="4" name="ClassificationContentMarkingFooterText">
    <vt:lpwstr>일반(Anyuser)/seungwoo.lee@hyundai-autoever.com 본 문서는 HyundaiAutoever의 정보자산이므로 무단으로 전재 및 복제할 수 없으며, 이를 위반할 시에는 당사 사규 및 관련 법규에 의해 제재를 받을 수 있습니다.</vt:lpwstr>
  </property>
  <property fmtid="{D5CDD505-2E9C-101B-9397-08002B2CF9AE}" pid="5" name="MSIP_Label_f0060d82-8c13-4667-8f41-3eac58da9617_Enabled">
    <vt:lpwstr>true</vt:lpwstr>
  </property>
  <property fmtid="{D5CDD505-2E9C-101B-9397-08002B2CF9AE}" pid="6" name="MSIP_Label_f0060d82-8c13-4667-8f41-3eac58da9617_SetDate">
    <vt:lpwstr>2022-03-04T02:17:43Z</vt:lpwstr>
  </property>
  <property fmtid="{D5CDD505-2E9C-101B-9397-08002B2CF9AE}" pid="7" name="MSIP_Label_f0060d82-8c13-4667-8f41-3eac58da9617_Method">
    <vt:lpwstr>Privileged</vt:lpwstr>
  </property>
  <property fmtid="{D5CDD505-2E9C-101B-9397-08002B2CF9AE}" pid="8" name="MSIP_Label_f0060d82-8c13-4667-8f41-3eac58da9617_Name">
    <vt:lpwstr>일반(Anyuser)</vt:lpwstr>
  </property>
  <property fmtid="{D5CDD505-2E9C-101B-9397-08002B2CF9AE}" pid="9" name="MSIP_Label_f0060d82-8c13-4667-8f41-3eac58da9617_SiteId">
    <vt:lpwstr>c3009ee9-85dd-4ecf-a86f-79941767d706</vt:lpwstr>
  </property>
  <property fmtid="{D5CDD505-2E9C-101B-9397-08002B2CF9AE}" pid="10" name="MSIP_Label_f0060d82-8c13-4667-8f41-3eac58da9617_ActionId">
    <vt:lpwstr>4af9fb62-a320-4c71-9d44-287776e385ed</vt:lpwstr>
  </property>
  <property fmtid="{D5CDD505-2E9C-101B-9397-08002B2CF9AE}" pid="11" name="MSIP_Label_f0060d82-8c13-4667-8f41-3eac58da9617_ContentBits">
    <vt:lpwstr>2</vt:lpwstr>
  </property>
</Properties>
</file>